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p" w:displacedByCustomXml="next"/>
    <w:bookmarkEnd w:id="0" w:displacedByCustomXml="next"/>
    <w:sdt>
      <w:sdtPr>
        <w:id w:val="1053349506"/>
        <w:placeholder>
          <w:docPart w:val="9781FF8753F6468A923EB31B5AB461B6"/>
        </w:placeholder>
        <w:temporary/>
        <w:showingPlcHdr/>
        <w15:appearance w15:val="hidden"/>
      </w:sdtPr>
      <w:sdtEndPr/>
      <w:sdtContent>
        <w:p w:rsidR="002D0D93" w:rsidRPr="00DE490B" w:rsidRDefault="00B61B8E" w:rsidP="00DE490B">
          <w:pPr>
            <w:pStyle w:val="Title"/>
          </w:pPr>
          <w:r w:rsidRPr="00B61B8E">
            <w:t>BOOK TITLE</w:t>
          </w:r>
        </w:p>
      </w:sdtContent>
    </w:sdt>
    <w:sdt>
      <w:sdtPr>
        <w:id w:val="-89395748"/>
        <w:placeholder>
          <w:docPart w:val="48051FE7B2A6460EA027E2C698E1AD14"/>
        </w:placeholder>
        <w:temporary/>
        <w:showingPlcHdr/>
        <w15:appearance w15:val="hidden"/>
      </w:sdtPr>
      <w:sdtEndPr/>
      <w:sdtContent>
        <w:p w:rsidR="009643BB" w:rsidRDefault="00B61B8E" w:rsidP="00B61B8E">
          <w:pPr>
            <w:pStyle w:val="TipTextHeader"/>
          </w:pPr>
          <w:r w:rsidRPr="00B61B8E">
            <w:t>(Main title in all caps)</w:t>
          </w:r>
        </w:p>
      </w:sdtContent>
    </w:sdt>
    <w:sdt>
      <w:sdtPr>
        <w:id w:val="1352765262"/>
        <w:placeholder>
          <w:docPart w:val="784B7569DB9F47EBA4463229D6BE424E"/>
        </w:placeholder>
        <w:temporary/>
        <w:showingPlcHdr/>
        <w15:appearance w15:val="hidden"/>
      </w:sdtPr>
      <w:sdtEndPr/>
      <w:sdtContent>
        <w:p w:rsidR="00B61B8E" w:rsidRDefault="00B61B8E" w:rsidP="00B61B8E">
          <w:pPr>
            <w:pStyle w:val="TipText"/>
          </w:pPr>
          <w:r w:rsidRPr="00B61B8E">
            <w:t>Ensure your title is memorable and grabs the attention of readers. The title should clarify what the book is about and must be easy to say. Avoid complex-sounding titles that are difficult to pronounce or sound embarrassing when said out loud.</w:t>
          </w:r>
        </w:p>
        <w:p w:rsidR="00B61B8E" w:rsidRDefault="00B61B8E" w:rsidP="00B61B8E">
          <w:pPr>
            <w:pStyle w:val="TipText"/>
          </w:pPr>
          <w:r>
            <w:t>If you already have a specific title in mind, that’s great. But if you don’t, then you need to look at the goals of your book. For example, if you want to build your brand, then mention your brand in the title. If you want to establish yourself as an expert, then ensure your title sounds authoritative. If you just want to generate attention and sell copies, then m</w:t>
          </w:r>
          <w:r w:rsidRPr="00E85583">
            <w:t>ake it provocative, exciting, or controversial.</w:t>
          </w:r>
        </w:p>
        <w:p w:rsidR="00B61B8E" w:rsidRDefault="00B61B8E" w:rsidP="00B61B8E">
          <w:pPr>
            <w:pStyle w:val="TipText"/>
          </w:pPr>
          <w:r>
            <w:t>The quality of the title determines the quality of the content. Therefore, ask yourself specific questions, such as: What value do I want to add to the reader’s life? What do they want to learn about? What are the goals of the target audience and how will this book help them achieve that? In essence, try to enter the mind of your audience.</w:t>
          </w:r>
        </w:p>
        <w:p w:rsidR="00887B51" w:rsidRDefault="00B61B8E" w:rsidP="00B61B8E">
          <w:pPr>
            <w:pStyle w:val="TipText"/>
          </w:pPr>
          <w:r>
            <w:t>When generating a list of potential titles, try to play around with relevant keywords that are popular on Google and Amazon searches. Think about your genre/target audience and then create a title that makes a promise or offers a solution to a problem. For example, “Raising Wonderfully Tough Kids in a Tough World” or “Six Secrets of Closing a Million-Dollar Deal.” Avoid creating a title that is already popular as this will prevent your book from standing out. We will use the first example (Raising Wonderfully Tough Kids in a Tough World) to illustrate how to generate ideas for a book.</w:t>
          </w:r>
        </w:p>
      </w:sdtContent>
    </w:sdt>
    <w:p w:rsidR="00043B47" w:rsidRDefault="00043B47" w:rsidP="00DE490B">
      <w:pPr>
        <w:pStyle w:val="CoverPageText"/>
      </w:pPr>
    </w:p>
    <w:sdt>
      <w:sdtPr>
        <w:id w:val="-1318341110"/>
        <w:placeholder>
          <w:docPart w:val="9D3F6BC4A9FD43828FDB1D5A636AC009"/>
        </w:placeholder>
        <w:temporary/>
        <w:showingPlcHdr/>
        <w15:appearance w15:val="hidden"/>
      </w:sdtPr>
      <w:sdtEndPr/>
      <w:sdtContent>
        <w:p w:rsidR="002D0D93" w:rsidRPr="00DE490B" w:rsidRDefault="00B61B8E" w:rsidP="00B61B8E">
          <w:pPr>
            <w:pStyle w:val="Subtitle"/>
          </w:pPr>
          <w:r w:rsidRPr="00B61B8E">
            <w:t>Book Subtitle</w:t>
          </w:r>
        </w:p>
      </w:sdtContent>
    </w:sdt>
    <w:sdt>
      <w:sdtPr>
        <w:id w:val="1653489192"/>
        <w:placeholder>
          <w:docPart w:val="F20BDB48D58445A69D012468674A6617"/>
        </w:placeholder>
        <w:temporary/>
        <w:showingPlcHdr/>
        <w15:appearance w15:val="hidden"/>
      </w:sdtPr>
      <w:sdtEndPr/>
      <w:sdtContent>
        <w:p w:rsidR="00887B51" w:rsidRDefault="00B61B8E" w:rsidP="00B61B8E">
          <w:pPr>
            <w:pStyle w:val="TipTextHeader"/>
          </w:pPr>
          <w:r w:rsidRPr="00B61B8E">
            <w:t>(Capitalize first letter of each word in subtitle)</w:t>
          </w:r>
        </w:p>
      </w:sdtContent>
    </w:sdt>
    <w:sdt>
      <w:sdtPr>
        <w:id w:val="991988892"/>
        <w:placeholder>
          <w:docPart w:val="18C38D84A36E41AEB102F597167A6A0A"/>
        </w:placeholder>
        <w:temporary/>
        <w:showingPlcHdr/>
        <w15:appearance w15:val="hidden"/>
      </w:sdtPr>
      <w:sdtEndPr/>
      <w:sdtContent>
        <w:p w:rsidR="00887B51" w:rsidRDefault="00B61B8E" w:rsidP="00B61B8E">
          <w:pPr>
            <w:pStyle w:val="TipText"/>
          </w:pPr>
          <w:r w:rsidRPr="00B61B8E">
            <w:t>A good subtitle must provide deeper insight into the topic so that readers can understand exactly what is in the book. For example, a main title like “Raising Wonderfully Tough Kids in a Tough World” might benefit from a subtitle like, “How to Strengthen Your Child’s Mindset and Prepare Them for Life.”</w:t>
          </w:r>
        </w:p>
      </w:sdtContent>
    </w:sdt>
    <w:p w:rsidR="002D0D93" w:rsidRPr="00DE490B" w:rsidRDefault="00887B51" w:rsidP="00DE490B">
      <w:pPr>
        <w:ind w:firstLine="0"/>
        <w:jc w:val="center"/>
        <w:rPr>
          <w:b/>
        </w:rPr>
      </w:pPr>
      <w:r w:rsidRPr="00DE490B">
        <w:rPr>
          <w:b/>
        </w:rPr>
        <w:t xml:space="preserve">By </w:t>
      </w:r>
    </w:p>
    <w:sdt>
      <w:sdtPr>
        <w:id w:val="835032312"/>
        <w:placeholder>
          <w:docPart w:val="53FDF57EBC3645BE954746A9C7707B0B"/>
        </w:placeholder>
        <w:temporary/>
        <w:showingPlcHdr/>
        <w15:appearance w15:val="hidden"/>
      </w:sdtPr>
      <w:sdtEndPr/>
      <w:sdtContent>
        <w:p w:rsidR="00AF2876" w:rsidRPr="00DE490B" w:rsidRDefault="00B61B8E" w:rsidP="00B61B8E">
          <w:pPr>
            <w:pStyle w:val="Author"/>
          </w:pPr>
          <w:r w:rsidRPr="00B61B8E">
            <w:t>(Insert Author Name)</w:t>
          </w:r>
        </w:p>
      </w:sdtContent>
    </w:sdt>
    <w:p w:rsidR="00B61B8E" w:rsidRPr="00B61B8E" w:rsidRDefault="00B61B8E" w:rsidP="00B61B8E">
      <w:pPr>
        <w:pStyle w:val="NoSpacing"/>
        <w:rPr>
          <w:sz w:val="8"/>
        </w:rPr>
      </w:pPr>
      <w:r w:rsidRPr="00B61B8E">
        <w:rPr>
          <w:sz w:val="8"/>
        </w:rPr>
        <w:br w:type="page"/>
      </w:r>
    </w:p>
    <w:sdt>
      <w:sdtPr>
        <w:id w:val="1648473751"/>
        <w:placeholder>
          <w:docPart w:val="CCF8A47D1242490E9ED2AFC3391AA8C8"/>
        </w:placeholder>
        <w:temporary/>
        <w:showingPlcHdr/>
        <w15:appearance w15:val="hidden"/>
      </w:sdtPr>
      <w:sdtEndPr/>
      <w:sdtContent>
        <w:p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rsidR="00B61B8E" w:rsidRDefault="00B61B8E" w:rsidP="00B61B8E">
          <w:r w:rsidRPr="00AF2876">
            <w:t>It is not legal to reproduce, duplicate, or transmit any part of this document in either electronic means or printed format. Recording of this publication is strictly prohibited.</w:t>
          </w:r>
        </w:p>
      </w:sdtContent>
    </w:sdt>
    <w:p w:rsidR="00B61B8E" w:rsidRDefault="00B61B8E" w:rsidP="00B61B8E"/>
    <w:p w:rsidR="00B61B8E" w:rsidRDefault="00AF2876" w:rsidP="00B61B8E">
      <w:r>
        <w:br w:type="page"/>
      </w:r>
    </w:p>
    <w:sdt>
      <w:sdtPr>
        <w:id w:val="2078868568"/>
        <w:placeholder>
          <w:docPart w:val="4943AFE05F194D0099F2CF9090C972D1"/>
        </w:placeholder>
        <w:temporary/>
        <w:showingPlcHdr/>
        <w15:appearance w15:val="hidden"/>
      </w:sdtPr>
      <w:sdtEndPr/>
      <w:sdtContent>
        <w:p w:rsidR="004C7801" w:rsidRDefault="00B61B8E" w:rsidP="00E30FF1">
          <w:r w:rsidRPr="00B61B8E">
            <w:t>This book is dedicated to:</w:t>
          </w:r>
        </w:p>
      </w:sdtContent>
    </w:sdt>
    <w:sdt>
      <w:sdtPr>
        <w:id w:val="148333078"/>
        <w:placeholder>
          <w:docPart w:val="7A6E0832032F4BD896660D7FD39623ED"/>
        </w:placeholder>
        <w:temporary/>
        <w:showingPlcHdr/>
        <w15:appearance w15:val="hidden"/>
      </w:sdtPr>
      <w:sdtEndPr/>
      <w:sdtContent>
        <w:p w:rsidR="004C7801" w:rsidRDefault="00B61B8E" w:rsidP="00E30FF1">
          <w:r w:rsidRPr="00B61B8E">
            <w:t>Insert content here…</w:t>
          </w:r>
        </w:p>
      </w:sdtContent>
    </w:sdt>
    <w:sdt>
      <w:sdtPr>
        <w:id w:val="-993414238"/>
        <w:placeholder>
          <w:docPart w:val="5BAF9B3F5A074393B3AEE567457CE5E0"/>
        </w:placeholder>
        <w:temporary/>
        <w:showingPlcHdr/>
        <w15:appearance w15:val="hidden"/>
      </w:sdtPr>
      <w:sdtEndPr/>
      <w:sdtContent>
        <w:p w:rsidR="007C10F5" w:rsidRDefault="00B61B8E" w:rsidP="00B61B8E">
          <w:pPr>
            <w:pStyle w:val="TipText"/>
          </w:pPr>
          <w:r w:rsidRPr="00B61B8E">
            <w:t>This section is optional and often personal in nature. Mention and thank one person or a group of people who are close to you or have supported you in your life. They can be family members, close friends, inspirational figures, etc.</w:t>
          </w:r>
        </w:p>
      </w:sdtContent>
    </w:sdt>
    <w:p w:rsidR="003F6C83" w:rsidRDefault="003F6C83" w:rsidP="00E678C1">
      <w:r w:rsidRPr="007C10F5">
        <w:br w:type="page"/>
      </w:r>
      <w:bookmarkStart w:id="1" w:name="_GoBack"/>
      <w:bookmarkEnd w:id="1"/>
    </w:p>
    <w:sdt>
      <w:sdtPr>
        <w:rPr>
          <w:rFonts w:ascii="Times New Roman" w:hAnsi="Times New Roman"/>
          <w:b w:val="0"/>
          <w:sz w:val="24"/>
        </w:rPr>
        <w:id w:val="-1321189485"/>
        <w:docPartObj>
          <w:docPartGallery w:val="Table of Contents"/>
          <w:docPartUnique/>
        </w:docPartObj>
      </w:sdtPr>
      <w:sdtEndPr>
        <w:rPr>
          <w:bCs/>
          <w:noProof/>
        </w:rPr>
      </w:sdtEndPr>
      <w:sdtContent>
        <w:p w:rsidR="00972D2C" w:rsidRDefault="00972D2C">
          <w:pPr>
            <w:pStyle w:val="TOCHeading"/>
          </w:pPr>
          <w:r>
            <w:t>Table of Contents</w:t>
          </w:r>
        </w:p>
        <w:p w:rsidR="00972D2C" w:rsidRDefault="00972D2C">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"2-2" \h \z \t "Heading 1,1" </w:instrText>
          </w:r>
          <w:r>
            <w:rPr>
              <w:b/>
              <w:bCs/>
              <w:noProof/>
            </w:rPr>
            <w:fldChar w:fldCharType="separate"/>
          </w:r>
          <w:hyperlink w:anchor="_Toc529756858" w:history="1">
            <w:r w:rsidRPr="00D419C6">
              <w:rPr>
                <w:rStyle w:val="Hyperlink"/>
                <w:noProof/>
              </w:rPr>
              <w:t>Introduction</w:t>
            </w:r>
            <w:r>
              <w:rPr>
                <w:noProof/>
                <w:webHidden/>
              </w:rPr>
              <w:tab/>
            </w:r>
            <w:r>
              <w:rPr>
                <w:noProof/>
                <w:webHidden/>
              </w:rPr>
              <w:fldChar w:fldCharType="begin"/>
            </w:r>
            <w:r>
              <w:rPr>
                <w:noProof/>
                <w:webHidden/>
              </w:rPr>
              <w:instrText xml:space="preserve"> PAGEREF _Toc529756858 \h </w:instrText>
            </w:r>
            <w:r>
              <w:rPr>
                <w:noProof/>
                <w:webHidden/>
              </w:rPr>
            </w:r>
            <w:r>
              <w:rPr>
                <w:noProof/>
                <w:webHidden/>
              </w:rPr>
              <w:fldChar w:fldCharType="separate"/>
            </w:r>
            <w:r w:rsidR="00C256DB">
              <w:rPr>
                <w:noProof/>
                <w:webHidden/>
              </w:rPr>
              <w:t>1</w:t>
            </w:r>
            <w:r>
              <w:rPr>
                <w:noProof/>
                <w:webHidden/>
              </w:rPr>
              <w:fldChar w:fldCharType="end"/>
            </w:r>
          </w:hyperlink>
        </w:p>
        <w:p w:rsidR="00972D2C" w:rsidRDefault="00242AAA">
          <w:pPr>
            <w:pStyle w:val="TOC1"/>
            <w:tabs>
              <w:tab w:val="right" w:leader="dot" w:pos="9350"/>
            </w:tabs>
            <w:rPr>
              <w:rFonts w:asciiTheme="minorHAnsi" w:eastAsiaTheme="minorEastAsia" w:hAnsiTheme="minorHAnsi" w:cstheme="minorBidi"/>
              <w:noProof/>
              <w:sz w:val="22"/>
              <w:szCs w:val="22"/>
            </w:rPr>
          </w:pPr>
          <w:hyperlink w:anchor="_Toc529756859" w:history="1">
            <w:r w:rsidR="00972D2C" w:rsidRPr="00D419C6">
              <w:rPr>
                <w:rStyle w:val="Hyperlink"/>
                <w:noProof/>
              </w:rPr>
              <w:t>PART I: Insert Title of the Part (Style:  Heading 1)</w:t>
            </w:r>
            <w:r w:rsidR="00972D2C">
              <w:rPr>
                <w:noProof/>
                <w:webHidden/>
              </w:rPr>
              <w:tab/>
            </w:r>
            <w:r w:rsidR="00972D2C">
              <w:rPr>
                <w:noProof/>
                <w:webHidden/>
              </w:rPr>
              <w:fldChar w:fldCharType="begin"/>
            </w:r>
            <w:r w:rsidR="00972D2C">
              <w:rPr>
                <w:noProof/>
                <w:webHidden/>
              </w:rPr>
              <w:instrText xml:space="preserve"> PAGEREF _Toc529756859 \h </w:instrText>
            </w:r>
            <w:r w:rsidR="00972D2C">
              <w:rPr>
                <w:noProof/>
                <w:webHidden/>
              </w:rPr>
            </w:r>
            <w:r w:rsidR="00972D2C">
              <w:rPr>
                <w:noProof/>
                <w:webHidden/>
              </w:rPr>
              <w:fldChar w:fldCharType="separate"/>
            </w:r>
            <w:r w:rsidR="00C256DB">
              <w:rPr>
                <w:noProof/>
                <w:webHidden/>
              </w:rPr>
              <w:t>2</w:t>
            </w:r>
            <w:r w:rsidR="00972D2C">
              <w:rPr>
                <w:noProof/>
                <w:webHidden/>
              </w:rPr>
              <w:fldChar w:fldCharType="end"/>
            </w:r>
          </w:hyperlink>
        </w:p>
        <w:p w:rsidR="00972D2C" w:rsidRDefault="00242AAA">
          <w:pPr>
            <w:pStyle w:val="TOC2"/>
            <w:rPr>
              <w:rFonts w:asciiTheme="minorHAnsi" w:eastAsiaTheme="minorEastAsia" w:hAnsiTheme="minorHAnsi" w:cstheme="minorBidi"/>
              <w:noProof/>
              <w:sz w:val="22"/>
              <w:szCs w:val="22"/>
            </w:rPr>
          </w:pPr>
          <w:hyperlink w:anchor="_Toc529756860" w:history="1">
            <w:r w:rsidR="00972D2C" w:rsidRPr="00D419C6">
              <w:rPr>
                <w:rStyle w:val="Hyperlink"/>
                <w:noProof/>
              </w:rPr>
              <w:t>Chapter One: Insert Chapter Title Here  (Style: Heading 2)</w:t>
            </w:r>
            <w:r w:rsidR="00972D2C">
              <w:rPr>
                <w:noProof/>
                <w:webHidden/>
              </w:rPr>
              <w:tab/>
            </w:r>
            <w:r w:rsidR="00972D2C">
              <w:rPr>
                <w:noProof/>
                <w:webHidden/>
              </w:rPr>
              <w:fldChar w:fldCharType="begin"/>
            </w:r>
            <w:r w:rsidR="00972D2C">
              <w:rPr>
                <w:noProof/>
                <w:webHidden/>
              </w:rPr>
              <w:instrText xml:space="preserve"> PAGEREF _Toc529756860 \h </w:instrText>
            </w:r>
            <w:r w:rsidR="00972D2C">
              <w:rPr>
                <w:noProof/>
                <w:webHidden/>
              </w:rPr>
            </w:r>
            <w:r w:rsidR="00972D2C">
              <w:rPr>
                <w:noProof/>
                <w:webHidden/>
              </w:rPr>
              <w:fldChar w:fldCharType="separate"/>
            </w:r>
            <w:r w:rsidR="00C256DB">
              <w:rPr>
                <w:noProof/>
                <w:webHidden/>
              </w:rPr>
              <w:t>3</w:t>
            </w:r>
            <w:r w:rsidR="00972D2C">
              <w:rPr>
                <w:noProof/>
                <w:webHidden/>
              </w:rPr>
              <w:fldChar w:fldCharType="end"/>
            </w:r>
          </w:hyperlink>
        </w:p>
        <w:p w:rsidR="00972D2C" w:rsidRDefault="00242AAA">
          <w:pPr>
            <w:pStyle w:val="TOC2"/>
            <w:rPr>
              <w:rFonts w:asciiTheme="minorHAnsi" w:eastAsiaTheme="minorEastAsia" w:hAnsiTheme="minorHAnsi" w:cstheme="minorBidi"/>
              <w:noProof/>
              <w:sz w:val="22"/>
              <w:szCs w:val="22"/>
            </w:rPr>
          </w:pPr>
          <w:hyperlink w:anchor="_Toc529756861" w:history="1">
            <w:r w:rsidR="00972D2C" w:rsidRPr="00D419C6">
              <w:rPr>
                <w:rStyle w:val="Hyperlink"/>
                <w:noProof/>
              </w:rPr>
              <w:t>Chapter Two: Insert Chapter Title Here</w:t>
            </w:r>
            <w:r w:rsidR="00972D2C">
              <w:rPr>
                <w:noProof/>
                <w:webHidden/>
              </w:rPr>
              <w:tab/>
            </w:r>
            <w:r w:rsidR="00972D2C">
              <w:rPr>
                <w:noProof/>
                <w:webHidden/>
              </w:rPr>
              <w:fldChar w:fldCharType="begin"/>
            </w:r>
            <w:r w:rsidR="00972D2C">
              <w:rPr>
                <w:noProof/>
                <w:webHidden/>
              </w:rPr>
              <w:instrText xml:space="preserve"> PAGEREF _Toc529756861 \h </w:instrText>
            </w:r>
            <w:r w:rsidR="00972D2C">
              <w:rPr>
                <w:noProof/>
                <w:webHidden/>
              </w:rPr>
            </w:r>
            <w:r w:rsidR="00972D2C">
              <w:rPr>
                <w:noProof/>
                <w:webHidden/>
              </w:rPr>
              <w:fldChar w:fldCharType="separate"/>
            </w:r>
            <w:r w:rsidR="00C256DB">
              <w:rPr>
                <w:noProof/>
                <w:webHidden/>
              </w:rPr>
              <w:t>5</w:t>
            </w:r>
            <w:r w:rsidR="00972D2C">
              <w:rPr>
                <w:noProof/>
                <w:webHidden/>
              </w:rPr>
              <w:fldChar w:fldCharType="end"/>
            </w:r>
          </w:hyperlink>
        </w:p>
        <w:p w:rsidR="00972D2C" w:rsidRDefault="00242AAA">
          <w:pPr>
            <w:pStyle w:val="TOC1"/>
            <w:tabs>
              <w:tab w:val="right" w:leader="dot" w:pos="9350"/>
            </w:tabs>
            <w:rPr>
              <w:rFonts w:asciiTheme="minorHAnsi" w:eastAsiaTheme="minorEastAsia" w:hAnsiTheme="minorHAnsi" w:cstheme="minorBidi"/>
              <w:noProof/>
              <w:sz w:val="22"/>
              <w:szCs w:val="22"/>
            </w:rPr>
          </w:pPr>
          <w:hyperlink w:anchor="_Toc529756862" w:history="1">
            <w:r w:rsidR="00972D2C" w:rsidRPr="00D419C6">
              <w:rPr>
                <w:rStyle w:val="Hyperlink"/>
                <w:noProof/>
              </w:rPr>
              <w:t>PART II: Insert Title of the Part</w:t>
            </w:r>
            <w:r w:rsidR="00972D2C">
              <w:rPr>
                <w:noProof/>
                <w:webHidden/>
              </w:rPr>
              <w:tab/>
            </w:r>
            <w:r w:rsidR="00972D2C">
              <w:rPr>
                <w:noProof/>
                <w:webHidden/>
              </w:rPr>
              <w:fldChar w:fldCharType="begin"/>
            </w:r>
            <w:r w:rsidR="00972D2C">
              <w:rPr>
                <w:noProof/>
                <w:webHidden/>
              </w:rPr>
              <w:instrText xml:space="preserve"> PAGEREF _Toc529756862 \h </w:instrText>
            </w:r>
            <w:r w:rsidR="00972D2C">
              <w:rPr>
                <w:noProof/>
                <w:webHidden/>
              </w:rPr>
            </w:r>
            <w:r w:rsidR="00972D2C">
              <w:rPr>
                <w:noProof/>
                <w:webHidden/>
              </w:rPr>
              <w:fldChar w:fldCharType="separate"/>
            </w:r>
            <w:r w:rsidR="00C256DB">
              <w:rPr>
                <w:noProof/>
                <w:webHidden/>
              </w:rPr>
              <w:t>7</w:t>
            </w:r>
            <w:r w:rsidR="00972D2C">
              <w:rPr>
                <w:noProof/>
                <w:webHidden/>
              </w:rPr>
              <w:fldChar w:fldCharType="end"/>
            </w:r>
          </w:hyperlink>
        </w:p>
        <w:p w:rsidR="00972D2C" w:rsidRDefault="00242AAA">
          <w:pPr>
            <w:pStyle w:val="TOC2"/>
            <w:rPr>
              <w:rFonts w:asciiTheme="minorHAnsi" w:eastAsiaTheme="minorEastAsia" w:hAnsiTheme="minorHAnsi" w:cstheme="minorBidi"/>
              <w:noProof/>
              <w:sz w:val="22"/>
              <w:szCs w:val="22"/>
            </w:rPr>
          </w:pPr>
          <w:hyperlink w:anchor="_Toc529756863" w:history="1">
            <w:r w:rsidR="00972D2C" w:rsidRPr="00D419C6">
              <w:rPr>
                <w:rStyle w:val="Hyperlink"/>
                <w:noProof/>
              </w:rPr>
              <w:t>Chapter Three: Insert Chapter Title</w:t>
            </w:r>
            <w:r w:rsidR="00972D2C">
              <w:rPr>
                <w:noProof/>
                <w:webHidden/>
              </w:rPr>
              <w:tab/>
            </w:r>
            <w:r w:rsidR="00972D2C">
              <w:rPr>
                <w:noProof/>
                <w:webHidden/>
              </w:rPr>
              <w:fldChar w:fldCharType="begin"/>
            </w:r>
            <w:r w:rsidR="00972D2C">
              <w:rPr>
                <w:noProof/>
                <w:webHidden/>
              </w:rPr>
              <w:instrText xml:space="preserve"> PAGEREF _Toc529756863 \h </w:instrText>
            </w:r>
            <w:r w:rsidR="00972D2C">
              <w:rPr>
                <w:noProof/>
                <w:webHidden/>
              </w:rPr>
            </w:r>
            <w:r w:rsidR="00972D2C">
              <w:rPr>
                <w:noProof/>
                <w:webHidden/>
              </w:rPr>
              <w:fldChar w:fldCharType="separate"/>
            </w:r>
            <w:r w:rsidR="00C256DB">
              <w:rPr>
                <w:noProof/>
                <w:webHidden/>
              </w:rPr>
              <w:t>8</w:t>
            </w:r>
            <w:r w:rsidR="00972D2C">
              <w:rPr>
                <w:noProof/>
                <w:webHidden/>
              </w:rPr>
              <w:fldChar w:fldCharType="end"/>
            </w:r>
          </w:hyperlink>
        </w:p>
        <w:p w:rsidR="00972D2C" w:rsidRDefault="00242AAA">
          <w:pPr>
            <w:pStyle w:val="TOC2"/>
            <w:rPr>
              <w:rFonts w:asciiTheme="minorHAnsi" w:eastAsiaTheme="minorEastAsia" w:hAnsiTheme="minorHAnsi" w:cstheme="minorBidi"/>
              <w:noProof/>
              <w:sz w:val="22"/>
              <w:szCs w:val="22"/>
            </w:rPr>
          </w:pPr>
          <w:hyperlink w:anchor="_Toc529756864" w:history="1">
            <w:r w:rsidR="00972D2C" w:rsidRPr="00D419C6">
              <w:rPr>
                <w:rStyle w:val="Hyperlink"/>
                <w:noProof/>
              </w:rPr>
              <w:t>Chapter Four: Insert Chapter Title</w:t>
            </w:r>
            <w:r w:rsidR="00972D2C">
              <w:rPr>
                <w:noProof/>
                <w:webHidden/>
              </w:rPr>
              <w:tab/>
            </w:r>
            <w:r w:rsidR="00972D2C">
              <w:rPr>
                <w:noProof/>
                <w:webHidden/>
              </w:rPr>
              <w:fldChar w:fldCharType="begin"/>
            </w:r>
            <w:r w:rsidR="00972D2C">
              <w:rPr>
                <w:noProof/>
                <w:webHidden/>
              </w:rPr>
              <w:instrText xml:space="preserve"> PAGEREF _Toc529756864 \h </w:instrText>
            </w:r>
            <w:r w:rsidR="00972D2C">
              <w:rPr>
                <w:noProof/>
                <w:webHidden/>
              </w:rPr>
            </w:r>
            <w:r w:rsidR="00972D2C">
              <w:rPr>
                <w:noProof/>
                <w:webHidden/>
              </w:rPr>
              <w:fldChar w:fldCharType="separate"/>
            </w:r>
            <w:r w:rsidR="00C256DB">
              <w:rPr>
                <w:noProof/>
                <w:webHidden/>
              </w:rPr>
              <w:t>10</w:t>
            </w:r>
            <w:r w:rsidR="00972D2C">
              <w:rPr>
                <w:noProof/>
                <w:webHidden/>
              </w:rPr>
              <w:fldChar w:fldCharType="end"/>
            </w:r>
          </w:hyperlink>
        </w:p>
        <w:p w:rsidR="00972D2C" w:rsidRDefault="00242AAA">
          <w:pPr>
            <w:pStyle w:val="TOC2"/>
            <w:rPr>
              <w:rFonts w:asciiTheme="minorHAnsi" w:eastAsiaTheme="minorEastAsia" w:hAnsiTheme="minorHAnsi" w:cstheme="minorBidi"/>
              <w:noProof/>
              <w:sz w:val="22"/>
              <w:szCs w:val="22"/>
            </w:rPr>
          </w:pPr>
          <w:hyperlink w:anchor="_Toc529756865" w:history="1">
            <w:r w:rsidR="00972D2C" w:rsidRPr="00D419C6">
              <w:rPr>
                <w:rStyle w:val="Hyperlink"/>
                <w:noProof/>
              </w:rPr>
              <w:t>Chapter Five: Insert Chapter Title</w:t>
            </w:r>
            <w:r w:rsidR="00972D2C">
              <w:rPr>
                <w:noProof/>
                <w:webHidden/>
              </w:rPr>
              <w:tab/>
            </w:r>
            <w:r w:rsidR="00972D2C">
              <w:rPr>
                <w:noProof/>
                <w:webHidden/>
              </w:rPr>
              <w:fldChar w:fldCharType="begin"/>
            </w:r>
            <w:r w:rsidR="00972D2C">
              <w:rPr>
                <w:noProof/>
                <w:webHidden/>
              </w:rPr>
              <w:instrText xml:space="preserve"> PAGEREF _Toc529756865 \h </w:instrText>
            </w:r>
            <w:r w:rsidR="00972D2C">
              <w:rPr>
                <w:noProof/>
                <w:webHidden/>
              </w:rPr>
            </w:r>
            <w:r w:rsidR="00972D2C">
              <w:rPr>
                <w:noProof/>
                <w:webHidden/>
              </w:rPr>
              <w:fldChar w:fldCharType="separate"/>
            </w:r>
            <w:r w:rsidR="00C256DB">
              <w:rPr>
                <w:noProof/>
                <w:webHidden/>
              </w:rPr>
              <w:t>11</w:t>
            </w:r>
            <w:r w:rsidR="00972D2C">
              <w:rPr>
                <w:noProof/>
                <w:webHidden/>
              </w:rPr>
              <w:fldChar w:fldCharType="end"/>
            </w:r>
          </w:hyperlink>
        </w:p>
        <w:p w:rsidR="00972D2C" w:rsidRDefault="00242AAA">
          <w:pPr>
            <w:pStyle w:val="TOC1"/>
            <w:tabs>
              <w:tab w:val="right" w:leader="dot" w:pos="9350"/>
            </w:tabs>
            <w:rPr>
              <w:rFonts w:asciiTheme="minorHAnsi" w:eastAsiaTheme="minorEastAsia" w:hAnsiTheme="minorHAnsi" w:cstheme="minorBidi"/>
              <w:noProof/>
              <w:sz w:val="22"/>
              <w:szCs w:val="22"/>
            </w:rPr>
          </w:pPr>
          <w:hyperlink w:anchor="_Toc529756866" w:history="1">
            <w:r w:rsidR="00972D2C" w:rsidRPr="00D419C6">
              <w:rPr>
                <w:rStyle w:val="Hyperlink"/>
                <w:noProof/>
              </w:rPr>
              <w:t>Epilogue/Conclusion</w:t>
            </w:r>
            <w:r w:rsidR="00972D2C">
              <w:rPr>
                <w:noProof/>
                <w:webHidden/>
              </w:rPr>
              <w:tab/>
            </w:r>
            <w:r w:rsidR="00972D2C">
              <w:rPr>
                <w:noProof/>
                <w:webHidden/>
              </w:rPr>
              <w:fldChar w:fldCharType="begin"/>
            </w:r>
            <w:r w:rsidR="00972D2C">
              <w:rPr>
                <w:noProof/>
                <w:webHidden/>
              </w:rPr>
              <w:instrText xml:space="preserve"> PAGEREF _Toc529756866 \h </w:instrText>
            </w:r>
            <w:r w:rsidR="00972D2C">
              <w:rPr>
                <w:noProof/>
                <w:webHidden/>
              </w:rPr>
            </w:r>
            <w:r w:rsidR="00972D2C">
              <w:rPr>
                <w:noProof/>
                <w:webHidden/>
              </w:rPr>
              <w:fldChar w:fldCharType="separate"/>
            </w:r>
            <w:r w:rsidR="00C256DB">
              <w:rPr>
                <w:noProof/>
                <w:webHidden/>
              </w:rPr>
              <w:t>12</w:t>
            </w:r>
            <w:r w:rsidR="00972D2C">
              <w:rPr>
                <w:noProof/>
                <w:webHidden/>
              </w:rPr>
              <w:fldChar w:fldCharType="end"/>
            </w:r>
          </w:hyperlink>
        </w:p>
        <w:p w:rsidR="00972D2C" w:rsidRDefault="00242AAA">
          <w:pPr>
            <w:pStyle w:val="TOC1"/>
            <w:tabs>
              <w:tab w:val="right" w:leader="dot" w:pos="9350"/>
            </w:tabs>
            <w:rPr>
              <w:rFonts w:asciiTheme="minorHAnsi" w:eastAsiaTheme="minorEastAsia" w:hAnsiTheme="minorHAnsi" w:cstheme="minorBidi"/>
              <w:noProof/>
              <w:sz w:val="22"/>
              <w:szCs w:val="22"/>
            </w:rPr>
          </w:pPr>
          <w:hyperlink w:anchor="_Toc529756867" w:history="1">
            <w:r w:rsidR="00972D2C" w:rsidRPr="00D419C6">
              <w:rPr>
                <w:rStyle w:val="Hyperlink"/>
                <w:noProof/>
              </w:rPr>
              <w:t>Bibliography</w:t>
            </w:r>
            <w:r w:rsidR="00972D2C">
              <w:rPr>
                <w:noProof/>
                <w:webHidden/>
              </w:rPr>
              <w:tab/>
            </w:r>
            <w:r w:rsidR="00972D2C">
              <w:rPr>
                <w:noProof/>
                <w:webHidden/>
              </w:rPr>
              <w:fldChar w:fldCharType="begin"/>
            </w:r>
            <w:r w:rsidR="00972D2C">
              <w:rPr>
                <w:noProof/>
                <w:webHidden/>
              </w:rPr>
              <w:instrText xml:space="preserve"> PAGEREF _Toc529756867 \h </w:instrText>
            </w:r>
            <w:r w:rsidR="00972D2C">
              <w:rPr>
                <w:noProof/>
                <w:webHidden/>
              </w:rPr>
            </w:r>
            <w:r w:rsidR="00972D2C">
              <w:rPr>
                <w:noProof/>
                <w:webHidden/>
              </w:rPr>
              <w:fldChar w:fldCharType="separate"/>
            </w:r>
            <w:r w:rsidR="00C256DB">
              <w:rPr>
                <w:noProof/>
                <w:webHidden/>
              </w:rPr>
              <w:t>13</w:t>
            </w:r>
            <w:r w:rsidR="00972D2C">
              <w:rPr>
                <w:noProof/>
                <w:webHidden/>
              </w:rPr>
              <w:fldChar w:fldCharType="end"/>
            </w:r>
          </w:hyperlink>
        </w:p>
        <w:p w:rsidR="00972D2C" w:rsidRDefault="00242AAA">
          <w:pPr>
            <w:pStyle w:val="TOC1"/>
            <w:tabs>
              <w:tab w:val="right" w:leader="dot" w:pos="9350"/>
            </w:tabs>
            <w:rPr>
              <w:rFonts w:asciiTheme="minorHAnsi" w:eastAsiaTheme="minorEastAsia" w:hAnsiTheme="minorHAnsi" w:cstheme="minorBidi"/>
              <w:noProof/>
              <w:sz w:val="22"/>
              <w:szCs w:val="22"/>
            </w:rPr>
          </w:pPr>
          <w:hyperlink w:anchor="_Toc529756868" w:history="1">
            <w:r w:rsidR="00972D2C" w:rsidRPr="00D419C6">
              <w:rPr>
                <w:rStyle w:val="Hyperlink"/>
                <w:noProof/>
              </w:rPr>
              <w:t>Acknowledgments</w:t>
            </w:r>
            <w:r w:rsidR="00972D2C">
              <w:rPr>
                <w:noProof/>
                <w:webHidden/>
              </w:rPr>
              <w:tab/>
            </w:r>
            <w:r w:rsidR="00972D2C">
              <w:rPr>
                <w:noProof/>
                <w:webHidden/>
              </w:rPr>
              <w:fldChar w:fldCharType="begin"/>
            </w:r>
            <w:r w:rsidR="00972D2C">
              <w:rPr>
                <w:noProof/>
                <w:webHidden/>
              </w:rPr>
              <w:instrText xml:space="preserve"> PAGEREF _Toc529756868 \h </w:instrText>
            </w:r>
            <w:r w:rsidR="00972D2C">
              <w:rPr>
                <w:noProof/>
                <w:webHidden/>
              </w:rPr>
            </w:r>
            <w:r w:rsidR="00972D2C">
              <w:rPr>
                <w:noProof/>
                <w:webHidden/>
              </w:rPr>
              <w:fldChar w:fldCharType="separate"/>
            </w:r>
            <w:r w:rsidR="00C256DB">
              <w:rPr>
                <w:noProof/>
                <w:webHidden/>
              </w:rPr>
              <w:t>14</w:t>
            </w:r>
            <w:r w:rsidR="00972D2C">
              <w:rPr>
                <w:noProof/>
                <w:webHidden/>
              </w:rPr>
              <w:fldChar w:fldCharType="end"/>
            </w:r>
          </w:hyperlink>
        </w:p>
        <w:p w:rsidR="00972D2C" w:rsidRDefault="00242AAA">
          <w:pPr>
            <w:pStyle w:val="TOC1"/>
            <w:tabs>
              <w:tab w:val="right" w:leader="dot" w:pos="9350"/>
            </w:tabs>
            <w:rPr>
              <w:rFonts w:asciiTheme="minorHAnsi" w:eastAsiaTheme="minorEastAsia" w:hAnsiTheme="minorHAnsi" w:cstheme="minorBidi"/>
              <w:noProof/>
              <w:sz w:val="22"/>
              <w:szCs w:val="22"/>
            </w:rPr>
          </w:pPr>
          <w:hyperlink w:anchor="_Toc529756869" w:history="1">
            <w:r w:rsidR="00972D2C" w:rsidRPr="00D419C6">
              <w:rPr>
                <w:rStyle w:val="Hyperlink"/>
                <w:noProof/>
              </w:rPr>
              <w:t>About the Author</w:t>
            </w:r>
            <w:r w:rsidR="00972D2C">
              <w:rPr>
                <w:noProof/>
                <w:webHidden/>
              </w:rPr>
              <w:tab/>
            </w:r>
            <w:r w:rsidR="00972D2C">
              <w:rPr>
                <w:noProof/>
                <w:webHidden/>
              </w:rPr>
              <w:fldChar w:fldCharType="begin"/>
            </w:r>
            <w:r w:rsidR="00972D2C">
              <w:rPr>
                <w:noProof/>
                <w:webHidden/>
              </w:rPr>
              <w:instrText xml:space="preserve"> PAGEREF _Toc529756869 \h </w:instrText>
            </w:r>
            <w:r w:rsidR="00972D2C">
              <w:rPr>
                <w:noProof/>
                <w:webHidden/>
              </w:rPr>
            </w:r>
            <w:r w:rsidR="00972D2C">
              <w:rPr>
                <w:noProof/>
                <w:webHidden/>
              </w:rPr>
              <w:fldChar w:fldCharType="separate"/>
            </w:r>
            <w:r w:rsidR="00C256DB">
              <w:rPr>
                <w:noProof/>
                <w:webHidden/>
              </w:rPr>
              <w:t>15</w:t>
            </w:r>
            <w:r w:rsidR="00972D2C">
              <w:rPr>
                <w:noProof/>
                <w:webHidden/>
              </w:rPr>
              <w:fldChar w:fldCharType="end"/>
            </w:r>
          </w:hyperlink>
        </w:p>
        <w:p w:rsidR="00972D2C" w:rsidRDefault="00972D2C">
          <w:r>
            <w:rPr>
              <w:b/>
              <w:bCs/>
              <w:noProof/>
            </w:rPr>
            <w:fldChar w:fldCharType="end"/>
          </w:r>
        </w:p>
      </w:sdtContent>
    </w:sdt>
    <w:p w:rsidR="005567E7" w:rsidRDefault="005567E7" w:rsidP="00972D2C">
      <w:pPr>
        <w:pStyle w:val="TOC1"/>
        <w:tabs>
          <w:tab w:val="right" w:leader="dot" w:pos="9350"/>
        </w:tabs>
      </w:pPr>
    </w:p>
    <w:p w:rsidR="003F6C83" w:rsidRDefault="003F6C83" w:rsidP="00E30FF1"/>
    <w:p w:rsidR="00E678C1" w:rsidRDefault="00E678C1" w:rsidP="00E30FF1">
      <w:pPr>
        <w:pStyle w:val="Heading1"/>
        <w:sectPr w:rsidR="00E678C1" w:rsidSect="00414D16">
          <w:footerReference w:type="default" r:id="rId11"/>
          <w:pgSz w:w="12240" w:h="15840"/>
          <w:pgMar w:top="1440" w:right="1440" w:bottom="1440" w:left="1440" w:header="720" w:footer="720" w:gutter="0"/>
          <w:pgNumType w:fmt="lowerRoman" w:start="1"/>
          <w:cols w:space="720"/>
          <w:titlePg/>
          <w:docGrid w:linePitch="360"/>
        </w:sectPr>
      </w:pPr>
    </w:p>
    <w:bookmarkStart w:id="2" w:name="_Toc529756858" w:displacedByCustomXml="next"/>
    <w:bookmarkStart w:id="3" w:name="_Toc529756735" w:displacedByCustomXml="next"/>
    <w:bookmarkStart w:id="4" w:name="_Toc529756674" w:displacedByCustomXml="next"/>
    <w:sdt>
      <w:sdtPr>
        <w:id w:val="1256942115"/>
        <w:placeholder>
          <w:docPart w:val="706E0AF5D6F4439890A75619B683295A"/>
        </w:placeholder>
        <w:temporary/>
        <w:showingPlcHdr/>
        <w15:appearance w15:val="hidden"/>
      </w:sdtPr>
      <w:sdtEndPr/>
      <w:sdtContent>
        <w:p w:rsidR="008339EE" w:rsidRPr="008339EE" w:rsidRDefault="008339EE" w:rsidP="008339EE">
          <w:pPr>
            <w:pStyle w:val="Heading1"/>
          </w:pPr>
          <w:r w:rsidRPr="008339EE">
            <w:t>Introduction</w:t>
          </w:r>
        </w:p>
      </w:sdtContent>
    </w:sdt>
    <w:bookmarkEnd w:id="2" w:displacedByCustomXml="prev"/>
    <w:bookmarkEnd w:id="3" w:displacedByCustomXml="prev"/>
    <w:bookmarkEnd w:id="4" w:displacedByCustomXml="prev"/>
    <w:sdt>
      <w:sdtPr>
        <w:id w:val="-1877381760"/>
        <w:placeholder>
          <w:docPart w:val="9B02CF8F4F484A2393FF36C197FE9B7F"/>
        </w:placeholder>
        <w:temporary/>
        <w:showingPlcHdr/>
        <w15:appearance w15:val="hidden"/>
      </w:sdtPr>
      <w:sdtEndPr/>
      <w:sdtContent>
        <w:p w:rsidR="006C685E" w:rsidRDefault="00840BEA" w:rsidP="00840BEA">
          <w:r w:rsidRPr="00840BEA">
            <w:t>Insert content here…</w:t>
          </w:r>
        </w:p>
      </w:sdtContent>
    </w:sdt>
    <w:sdt>
      <w:sdtPr>
        <w:rPr>
          <w:rFonts w:ascii="Times New Roman" w:hAnsi="Times New Roman"/>
        </w:rPr>
        <w:id w:val="-1535421118"/>
        <w:placeholder>
          <w:docPart w:val="7EFDFF60BEC449CB96790E90E0DB94EC"/>
        </w:placeholder>
        <w:temporary/>
        <w:showingPlcHdr/>
        <w15:appearance w15:val="hidden"/>
      </w:sdtPr>
      <w:sdtEndPr/>
      <w:sdtContent>
        <w:p w:rsidR="00551C2E" w:rsidRPr="00551C2E" w:rsidRDefault="00551C2E" w:rsidP="00BA3560">
          <w:pPr>
            <w:pStyle w:val="TipText"/>
          </w:pPr>
          <w:r w:rsidRPr="00551C2E">
            <w:t>To write a good introduction, follow these steps:</w:t>
          </w:r>
        </w:p>
        <w:p w:rsidR="00551C2E" w:rsidRPr="00E30FF1" w:rsidRDefault="00551C2E" w:rsidP="00551C2E">
          <w:pPr>
            <w:pStyle w:val="ListParagraph"/>
            <w:numPr>
              <w:ilvl w:val="0"/>
              <w:numId w:val="15"/>
            </w:numPr>
          </w:pPr>
          <w:r w:rsidRPr="00E30FF1">
            <w:t>Congratulate the reader on purchasing the book. (This is optional and only for the eBook version!)</w:t>
          </w:r>
        </w:p>
        <w:p w:rsidR="00551C2E" w:rsidRDefault="00551C2E" w:rsidP="00551C2E">
          <w:pPr>
            <w:pStyle w:val="ListParagraph"/>
          </w:pPr>
          <w:r>
            <w:t>Introduce the topic of your book.</w:t>
          </w:r>
        </w:p>
        <w:p w:rsidR="00551C2E" w:rsidRDefault="00551C2E" w:rsidP="00551C2E">
          <w:pPr>
            <w:pStyle w:val="ListParagraph"/>
          </w:pPr>
          <w:r>
            <w:t xml:space="preserve">Clarify the problem that the book will solve. You already know who your target audience is, so state the problem the reader has. </w:t>
          </w:r>
        </w:p>
        <w:p w:rsidR="00551C2E" w:rsidRDefault="00551C2E" w:rsidP="00551C2E">
          <w:pPr>
            <w:pStyle w:val="ListParagraph"/>
          </w:pPr>
          <w:r>
            <w:t>Provide snippets of a solution(s) that the book offers. (For example, “This book will teach you how to bring up kids who are mentally resilient and …”)</w:t>
          </w:r>
        </w:p>
        <w:p w:rsidR="00551C2E" w:rsidRDefault="00551C2E" w:rsidP="00551C2E">
          <w:pPr>
            <w:pStyle w:val="ListParagraph"/>
          </w:pPr>
          <w:r>
            <w:t>Highlight your credentials as an authority on the subject. If possible, use a personal/professional story to show how you gained your expertise. (For example, did you learn by studying child psychology for decades? Did you learn from being part of a large family of 12 kids and then ended up raising 10 children of your own?)</w:t>
          </w:r>
        </w:p>
        <w:p w:rsidR="00551C2E" w:rsidRDefault="00551C2E" w:rsidP="00551C2E">
          <w:pPr>
            <w:pStyle w:val="ListParagraph"/>
          </w:pPr>
          <w:r>
            <w:t>Highlight the benefits of the book. (For example, “This information will help your children grow up confident and able to ...”)</w:t>
          </w:r>
        </w:p>
        <w:p w:rsidR="00551C2E" w:rsidRDefault="00551C2E" w:rsidP="00551C2E">
          <w:pPr>
            <w:pStyle w:val="ListParagraph"/>
          </w:pPr>
          <w:r>
            <w:t>Provide proof of the book’s benefits. State how the information has helped either you or someone else.</w:t>
          </w:r>
        </w:p>
        <w:p w:rsidR="00551C2E" w:rsidRDefault="00551C2E" w:rsidP="00551C2E">
          <w:pPr>
            <w:pStyle w:val="ListParagraph"/>
          </w:pPr>
          <w:r>
            <w:t>Warn the reader not to wait too long after buying the book. Gently remind them not to extend their problem. (For example, if they have young kids, the earlier they start using this information the better.)</w:t>
          </w:r>
        </w:p>
        <w:p w:rsidR="00D53B69" w:rsidRDefault="00551C2E" w:rsidP="00551C2E">
          <w:pPr>
            <w:pStyle w:val="ListParagraph"/>
          </w:pPr>
          <w:r>
            <w:t>Give a call to action to get them to read the book!!</w:t>
          </w:r>
        </w:p>
      </w:sdtContent>
    </w:sdt>
    <w:p w:rsidR="00442FF5" w:rsidRDefault="000336FA" w:rsidP="00E30FF1">
      <w:pPr>
        <w:pStyle w:val="Heading1"/>
        <w:sectPr w:rsidR="00442FF5" w:rsidSect="00E678C1">
          <w:pgSz w:w="12240" w:h="15840"/>
          <w:pgMar w:top="1440" w:right="1440" w:bottom="1440" w:left="1440" w:header="720" w:footer="720" w:gutter="0"/>
          <w:pgNumType w:start="1"/>
          <w:cols w:space="720"/>
          <w:titlePg/>
          <w:docGrid w:linePitch="360"/>
        </w:sectPr>
      </w:pPr>
      <w:r>
        <w:br w:type="page"/>
      </w:r>
      <w:bookmarkStart w:id="5" w:name="_Toc527370441"/>
    </w:p>
    <w:bookmarkStart w:id="6" w:name="_Toc529756675"/>
    <w:bookmarkStart w:id="7" w:name="_Toc529756736"/>
    <w:bookmarkStart w:id="8" w:name="_Toc529756859"/>
    <w:p w:rsidR="000336FA" w:rsidRPr="00972D2C" w:rsidRDefault="00242AAA" w:rsidP="00972D2C">
      <w:pPr>
        <w:pStyle w:val="Heading1"/>
      </w:pPr>
      <w:sdt>
        <w:sdtPr>
          <w:id w:val="-1772392801"/>
          <w:placeholder>
            <w:docPart w:val="ADB292D782B2455A8CDF8F201A4343E2"/>
          </w:placeholder>
          <w:temporary/>
          <w:showingPlcHdr/>
          <w15:appearance w15:val="hidden"/>
        </w:sdtPr>
        <w:sdtEndPr/>
        <w:sdtContent>
          <w:r w:rsidR="00551C2E" w:rsidRPr="00972D2C">
            <w:t>PART I</w:t>
          </w:r>
        </w:sdtContent>
      </w:sdt>
      <w:r w:rsidR="000336FA" w:rsidRPr="00972D2C">
        <w:t xml:space="preserve">: </w:t>
      </w:r>
      <w:bookmarkEnd w:id="5"/>
      <w:sdt>
        <w:sdtPr>
          <w:id w:val="1829091848"/>
          <w:placeholder>
            <w:docPart w:val="3A7A5B965BC44CA0B0C14CF19EBBD225"/>
          </w:placeholder>
          <w:temporary/>
          <w:showingPlcHdr/>
          <w15:appearance w15:val="hidden"/>
        </w:sdtPr>
        <w:sdtEndPr/>
        <w:sdtContent>
          <w:r w:rsidR="00551C2E" w:rsidRPr="00972D2C">
            <w:t>Insert Title of the Part</w:t>
          </w:r>
          <w:r w:rsidR="00005256" w:rsidRPr="00972D2C">
            <w:t xml:space="preserve"> (Style:  Heading 1)</w:t>
          </w:r>
        </w:sdtContent>
      </w:sdt>
      <w:bookmarkEnd w:id="6"/>
      <w:bookmarkEnd w:id="7"/>
      <w:bookmarkEnd w:id="8"/>
    </w:p>
    <w:sdt>
      <w:sdtPr>
        <w:id w:val="-1628539737"/>
        <w:placeholder>
          <w:docPart w:val="6F8A8B63E2C048079F2E2DD773742601"/>
        </w:placeholder>
        <w:temporary/>
        <w:showingPlcHdr/>
        <w15:appearance w15:val="hidden"/>
      </w:sdtPr>
      <w:sdtEndPr/>
      <w:sdtContent>
        <w:p w:rsidR="00A52E17" w:rsidRDefault="00551C2E" w:rsidP="007A400E">
          <w:pPr>
            <w:pStyle w:val="TipText"/>
            <w:ind w:firstLine="0"/>
            <w:jc w:val="center"/>
          </w:pPr>
          <w:r w:rsidRPr="00551C2E">
            <w:t>(Capitalize first letter of each word in part title)</w:t>
          </w:r>
        </w:p>
      </w:sdtContent>
    </w:sdt>
    <w:sdt>
      <w:sdtPr>
        <w:id w:val="-813567307"/>
        <w:placeholder>
          <w:docPart w:val="B4D94800A0BC41048F397EF1D6AE7A0B"/>
        </w:placeholder>
        <w:temporary/>
        <w:showingPlcHdr/>
        <w15:appearance w15:val="hidden"/>
      </w:sdtPr>
      <w:sdtEndPr/>
      <w:sdtContent>
        <w:p w:rsidR="00A52E17" w:rsidRDefault="00551C2E" w:rsidP="00A52E17">
          <w:r w:rsidRPr="00551C2E">
            <w:t>Begin a new part here…</w:t>
          </w:r>
        </w:p>
      </w:sdtContent>
    </w:sdt>
    <w:sdt>
      <w:sdtPr>
        <w:id w:val="-1010447594"/>
        <w:placeholder>
          <w:docPart w:val="0ABAC4CA0DF9427787AF5CB0E32E4D0B"/>
        </w:placeholder>
        <w:temporary/>
        <w:showingPlcHdr/>
        <w15:appearance w15:val="hidden"/>
      </w:sdtPr>
      <w:sdtEndPr/>
      <w:sdtContent>
        <w:p w:rsidR="00551C2E" w:rsidRDefault="00551C2E" w:rsidP="00551C2E">
          <w:pPr>
            <w:pStyle w:val="TipText"/>
          </w:pPr>
          <w:r>
            <w:t xml:space="preserve">For long books </w:t>
          </w:r>
          <w:r w:rsidRPr="00551C2E">
            <w:t xml:space="preserve">that cover a lot of detailed information, structure </w:t>
          </w:r>
          <w:r w:rsidR="003B0566">
            <w:t>your</w:t>
          </w:r>
          <w:r w:rsidRPr="00551C2E">
            <w:t xml:space="preserve"> book into parts. Dividing your book into parts is </w:t>
          </w:r>
          <w:r>
            <w:t xml:space="preserve">great for </w:t>
          </w:r>
          <w:r w:rsidRPr="00551C2E">
            <w:t>writing on historical or conceptual topics. You</w:t>
          </w:r>
          <w:r>
            <w:t>r</w:t>
          </w:r>
          <w:r w:rsidRPr="00551C2E">
            <w:t xml:space="preserve"> </w:t>
          </w:r>
          <w:r>
            <w:t xml:space="preserve">book </w:t>
          </w:r>
          <w:r w:rsidRPr="00551C2E">
            <w:t xml:space="preserve">can have as many parts as necessary, with each part covering a different theme. However, all parts must point to the overall book title. </w:t>
          </w:r>
        </w:p>
        <w:p w:rsidR="00551C2E" w:rsidRPr="00551C2E" w:rsidRDefault="00551C2E" w:rsidP="00551C2E">
          <w:pPr>
            <w:pStyle w:val="TipText"/>
          </w:pPr>
          <w:r>
            <w:t xml:space="preserve">For </w:t>
          </w:r>
          <w:r w:rsidRPr="00551C2E">
            <w:t xml:space="preserve">presenting information in a step-by-step manner, arrange your parts in a logical sequence. </w:t>
          </w:r>
        </w:p>
        <w:p w:rsidR="00551C2E" w:rsidRPr="00551C2E" w:rsidRDefault="00551C2E" w:rsidP="00551C2E">
          <w:pPr>
            <w:pStyle w:val="TipText"/>
          </w:pPr>
          <w:r w:rsidRPr="00551C2E">
            <w:t xml:space="preserve">Part I of a book is </w:t>
          </w:r>
          <w:r w:rsidR="007A400E">
            <w:t>generally</w:t>
          </w:r>
          <w:r w:rsidRPr="00551C2E">
            <w:t xml:space="preserve"> introductory</w:t>
          </w:r>
          <w:r w:rsidR="003B0566">
            <w:t xml:space="preserve"> where you </w:t>
          </w:r>
          <w:r w:rsidRPr="00551C2E">
            <w:t xml:space="preserve">are essentially </w:t>
          </w:r>
          <w:r w:rsidR="003B0566">
            <w:t>covering t</w:t>
          </w:r>
          <w:r w:rsidRPr="00551C2E">
            <w:t xml:space="preserve">he basics of the topic. Sticking with the example used in the book title section, suitable title </w:t>
          </w:r>
          <w:r w:rsidR="007A400E">
            <w:t xml:space="preserve">options </w:t>
          </w:r>
          <w:r w:rsidRPr="00551C2E">
            <w:t xml:space="preserve">for Part I </w:t>
          </w:r>
          <w:r w:rsidR="007A400E">
            <w:t xml:space="preserve">include </w:t>
          </w:r>
          <w:r w:rsidRPr="00551C2E">
            <w:t xml:space="preserve">“Life of Parenting” or “Learning to be a Parent.” </w:t>
          </w:r>
        </w:p>
        <w:p w:rsidR="00551C2E" w:rsidRPr="00551C2E" w:rsidRDefault="00551C2E" w:rsidP="00551C2E">
          <w:pPr>
            <w:pStyle w:val="TipText"/>
          </w:pPr>
          <w:r w:rsidRPr="00551C2E">
            <w:t>Once you have decided on</w:t>
          </w:r>
          <w:r w:rsidR="007A400E">
            <w:t xml:space="preserve"> topics and content for each </w:t>
          </w:r>
          <w:r w:rsidRPr="00551C2E">
            <w:t>part of the book, create a list of relevant chapter titles. Take the time to plan out the whole book. Do research on the topic to know what to cover, what to leave out, and how to arrange your content so that it flows well.</w:t>
          </w:r>
        </w:p>
        <w:p w:rsidR="009F1EB7" w:rsidRPr="009F1EB7" w:rsidRDefault="00551C2E" w:rsidP="00551C2E">
          <w:pPr>
            <w:pStyle w:val="TipText"/>
          </w:pPr>
          <w:r w:rsidRPr="00551C2E">
            <w:t>You can have as many chapters as you want in a part</w:t>
          </w:r>
          <w:r w:rsidR="007A400E">
            <w:t xml:space="preserve">. It is also </w:t>
          </w:r>
          <w:r w:rsidRPr="00551C2E">
            <w:t>okay if some parts have more chapters than others. Chapter lengths vary considerably as it’s difficult to maintain the same length for each chapter</w:t>
          </w:r>
          <w:r w:rsidR="007A400E">
            <w:t xml:space="preserve"> differing in content</w:t>
          </w:r>
          <w:r w:rsidRPr="00551C2E">
            <w:t>.</w:t>
          </w:r>
        </w:p>
      </w:sdtContent>
    </w:sdt>
    <w:p w:rsidR="00E678C1" w:rsidRDefault="000336FA" w:rsidP="00E678C1">
      <w:r>
        <w:br w:type="page"/>
      </w:r>
      <w:bookmarkStart w:id="9" w:name="_Toc527370442"/>
    </w:p>
    <w:bookmarkStart w:id="10" w:name="_Toc529756676"/>
    <w:bookmarkStart w:id="11" w:name="_Toc529756737"/>
    <w:bookmarkStart w:id="12" w:name="_Toc529756860"/>
    <w:p w:rsidR="000336FA" w:rsidRPr="009A7D23" w:rsidRDefault="00242AAA" w:rsidP="00972D2C">
      <w:pPr>
        <w:pStyle w:val="Heading2"/>
      </w:pPr>
      <w:sdt>
        <w:sdtPr>
          <w:id w:val="-1599167453"/>
          <w:placeholder>
            <w:docPart w:val="3BEB5B5B68FF4B7B974C60CD21C373A2"/>
          </w:placeholder>
          <w:temporary/>
          <w:showingPlcHdr/>
          <w15:appearance w15:val="hidden"/>
        </w:sdtPr>
        <w:sdtEndPr/>
        <w:sdtContent>
          <w:r w:rsidR="007A400E" w:rsidRPr="00561FD1">
            <w:t>Chapter One</w:t>
          </w:r>
        </w:sdtContent>
      </w:sdt>
      <w:r w:rsidR="000336FA" w:rsidRPr="009A7D23">
        <w:t xml:space="preserve">: </w:t>
      </w:r>
      <w:bookmarkEnd w:id="9"/>
      <w:sdt>
        <w:sdtPr>
          <w:id w:val="-1035888553"/>
          <w:placeholder>
            <w:docPart w:val="88EE97577FF24CEDA4D400F807D2095D"/>
          </w:placeholder>
          <w:temporary/>
          <w:showingPlcHdr/>
          <w15:appearance w15:val="hidden"/>
        </w:sdtPr>
        <w:sdtEndPr/>
        <w:sdtContent>
          <w:r w:rsidR="007A400E" w:rsidRPr="00561FD1">
            <w:t>Insert Chapter Title Here</w:t>
          </w:r>
          <w:r w:rsidR="00561FD1">
            <w:t xml:space="preserve"> </w:t>
          </w:r>
          <w:r w:rsidR="00561FD1">
            <w:br/>
            <w:t>(</w:t>
          </w:r>
          <w:r w:rsidR="00005256">
            <w:t>Style:</w:t>
          </w:r>
          <w:r w:rsidR="00561FD1">
            <w:t xml:space="preserve"> Heading 2)</w:t>
          </w:r>
        </w:sdtContent>
      </w:sdt>
      <w:bookmarkEnd w:id="10"/>
      <w:bookmarkEnd w:id="11"/>
      <w:bookmarkEnd w:id="12"/>
    </w:p>
    <w:sdt>
      <w:sdtPr>
        <w:id w:val="-256524347"/>
        <w:placeholder>
          <w:docPart w:val="2A30BAD1526C4F3F9E88EA94A607E125"/>
        </w:placeholder>
        <w:temporary/>
        <w:showingPlcHdr/>
        <w15:appearance w15:val="hidden"/>
      </w:sdtPr>
      <w:sdtEndPr/>
      <w:sdtContent>
        <w:p w:rsidR="000336FA" w:rsidRDefault="007A400E" w:rsidP="007A400E">
          <w:pPr>
            <w:pStyle w:val="TipTextHeader"/>
          </w:pPr>
          <w:r w:rsidRPr="007A400E">
            <w:t>(Capitalize first letter of each word in chapter titles)</w:t>
          </w:r>
        </w:p>
      </w:sdtContent>
    </w:sdt>
    <w:sdt>
      <w:sdtPr>
        <w:id w:val="42333736"/>
        <w:placeholder>
          <w:docPart w:val="2CD961F24B394E5FA3C086833F5035CE"/>
        </w:placeholder>
        <w:temporary/>
        <w:showingPlcHdr/>
        <w15:appearance w15:val="hidden"/>
      </w:sdtPr>
      <w:sdtEndPr/>
      <w:sdtContent>
        <w:p w:rsidR="005B0CD6" w:rsidRDefault="007A400E" w:rsidP="00E30FF1">
          <w:r w:rsidRPr="007A400E">
            <w:t>Begin a new chapter here…</w:t>
          </w:r>
        </w:p>
      </w:sdtContent>
    </w:sdt>
    <w:sdt>
      <w:sdtPr>
        <w:id w:val="-635720083"/>
        <w:placeholder>
          <w:docPart w:val="DA3BE099305644DBA92D12C58618C7BB"/>
        </w:placeholder>
        <w:temporary/>
        <w:showingPlcHdr/>
        <w15:appearance w15:val="hidden"/>
      </w:sdtPr>
      <w:sdtEndPr/>
      <w:sdtContent>
        <w:p w:rsidR="007A400E" w:rsidRPr="007A400E" w:rsidRDefault="007A400E" w:rsidP="007A400E">
          <w:pPr>
            <w:pStyle w:val="TipText"/>
          </w:pPr>
          <w:r w:rsidRPr="007A400E">
            <w:t>The first chapter introduce</w:t>
          </w:r>
          <w:r w:rsidR="0035576A">
            <w:t>s</w:t>
          </w:r>
          <w:r w:rsidRPr="007A400E">
            <w:t xml:space="preserve"> the topic to the reader. As an example, </w:t>
          </w:r>
          <w:r w:rsidR="0035576A">
            <w:t>th</w:t>
          </w:r>
          <w:r w:rsidRPr="007A400E">
            <w:t>e</w:t>
          </w:r>
          <w:r w:rsidR="0035576A">
            <w:t xml:space="preserve"> title of the example book’s</w:t>
          </w:r>
          <w:r w:rsidRPr="007A400E">
            <w:t xml:space="preserve"> first chapter is “Understanding Your Child.” Start off providing a brief overview of what the chapter contains and then transition smoothly into your supporting points. Try to keep the language simple and understandable to generate rapport with the reader and keep them engaged.</w:t>
          </w:r>
        </w:p>
        <w:p w:rsidR="007A400E" w:rsidRPr="007A400E" w:rsidRDefault="0035576A" w:rsidP="007A400E">
          <w:pPr>
            <w:pStyle w:val="TipText"/>
          </w:pPr>
          <w:r>
            <w:t>One way to</w:t>
          </w:r>
          <w:r w:rsidR="007A400E" w:rsidRPr="007A400E">
            <w:t xml:space="preserve"> generate rapport with readers</w:t>
          </w:r>
          <w:r>
            <w:t xml:space="preserve"> is to</w:t>
          </w:r>
          <w:r w:rsidR="007A400E" w:rsidRPr="007A400E">
            <w:t xml:space="preserve"> start your chapter with a quote from a famous person. Make sure the quote is relevant to the chapter topic so that you can use it later to illustrate the key points </w:t>
          </w:r>
          <w:r>
            <w:t>made i</w:t>
          </w:r>
          <w:r w:rsidR="007A400E" w:rsidRPr="007A400E">
            <w:t xml:space="preserve">n the chapter. If you begin the first chapter with a quote, stay consistent and begin every successive chapter with a quote. </w:t>
          </w:r>
        </w:p>
        <w:p w:rsidR="007A400E" w:rsidRPr="007A400E" w:rsidRDefault="0035576A" w:rsidP="007A400E">
          <w:pPr>
            <w:pStyle w:val="TipText"/>
          </w:pPr>
          <w:r>
            <w:t>Alternatively, y</w:t>
          </w:r>
          <w:r w:rsidR="007A400E" w:rsidRPr="007A400E">
            <w:t>ou can begin a</w:t>
          </w:r>
          <w:r>
            <w:t xml:space="preserve"> chapter with</w:t>
          </w:r>
          <w:r w:rsidR="007A400E" w:rsidRPr="007A400E">
            <w:t xml:space="preserve"> “Did you know …?” </w:t>
          </w:r>
          <w:r>
            <w:t xml:space="preserve">Follow up with </w:t>
          </w:r>
          <w:r w:rsidR="007A400E" w:rsidRPr="007A400E">
            <w:t xml:space="preserve">some statistics that most people </w:t>
          </w:r>
          <w:r>
            <w:t>may not be</w:t>
          </w:r>
          <w:r w:rsidR="007A400E" w:rsidRPr="007A400E">
            <w:t xml:space="preserve"> aware of. You can apply this technique in different sections of your book and not just in your introduction. Asking the reader questions (sometimes rhetorical) is a good way to keep them engaged and often entertained. </w:t>
          </w:r>
        </w:p>
        <w:p w:rsidR="007A400E" w:rsidRPr="007A400E" w:rsidRDefault="007A400E" w:rsidP="007A400E">
          <w:pPr>
            <w:pStyle w:val="TipText"/>
          </w:pPr>
          <w:r w:rsidRPr="007A400E">
            <w:t xml:space="preserve">Another opening strategy is to ask the reader to imagine a </w:t>
          </w:r>
          <w:r w:rsidR="0035576A">
            <w:t>specific</w:t>
          </w:r>
          <w:r w:rsidRPr="007A400E">
            <w:t xml:space="preserve"> situation. For example, “Imagine a world where every single child is trained to …” </w:t>
          </w:r>
          <w:r w:rsidR="0035576A">
            <w:t>The</w:t>
          </w:r>
          <w:r w:rsidRPr="007A400E">
            <w:t xml:space="preserve"> goal here is to draw the reader in from the get-go and hold their attention. </w:t>
          </w:r>
        </w:p>
        <w:p w:rsidR="00C96AC3" w:rsidRPr="007A400E" w:rsidRDefault="007A400E" w:rsidP="007A400E">
          <w:pPr>
            <w:pStyle w:val="TipText"/>
          </w:pPr>
          <w:r w:rsidRPr="007A400E">
            <w:t xml:space="preserve">The key to starting each chapter is to do so consistently throughout.  </w:t>
          </w:r>
        </w:p>
      </w:sdtContent>
    </w:sdt>
    <w:p w:rsidR="00C256DB" w:rsidRDefault="00C256DB" w:rsidP="0035576A">
      <w:pPr>
        <w:pStyle w:val="Heading3"/>
        <w:rPr>
          <w:rStyle w:val="Hyperlink"/>
        </w:rPr>
      </w:pPr>
      <w:r>
        <w:fldChar w:fldCharType="begin"/>
      </w:r>
      <w:r>
        <w:instrText xml:space="preserve"> HYPERLINK  \l "_top" </w:instrText>
      </w:r>
      <w:r>
        <w:fldChar w:fldCharType="separate"/>
      </w:r>
      <w:r w:rsidRPr="00C256DB">
        <w:rPr>
          <w:rStyle w:val="Hyperlink"/>
        </w:rPr>
        <w:t>Top of the Do</w:t>
      </w:r>
    </w:p>
    <w:p w:rsidR="00C256DB" w:rsidRDefault="00C256DB" w:rsidP="00C256DB">
      <w:pPr>
        <w:rPr>
          <w:rStyle w:val="Hyperlink"/>
          <w:b/>
          <w:sz w:val="28"/>
          <w:szCs w:val="28"/>
        </w:rPr>
      </w:pPr>
      <w:r>
        <w:rPr>
          <w:rStyle w:val="Hyperlink"/>
        </w:rPr>
        <w:br w:type="page"/>
      </w:r>
    </w:p>
    <w:p w:rsidR="005B0CD6" w:rsidRPr="00DE490B" w:rsidRDefault="00C256DB" w:rsidP="0035576A">
      <w:pPr>
        <w:pStyle w:val="Heading3"/>
      </w:pPr>
      <w:r w:rsidRPr="00C256DB">
        <w:rPr>
          <w:rStyle w:val="Hyperlink"/>
        </w:rPr>
        <w:lastRenderedPageBreak/>
        <w:t>cument</w:t>
      </w:r>
      <w:r>
        <w:fldChar w:fldCharType="end"/>
      </w:r>
    </w:p>
    <w:sdt>
      <w:sdtPr>
        <w:id w:val="-1956403946"/>
        <w:placeholder>
          <w:docPart w:val="FAA854E5BF764DFA837E2C0FB0F7D423"/>
        </w:placeholder>
        <w:temporary/>
        <w:showingPlcHdr/>
        <w15:appearance w15:val="hidden"/>
      </w:sdtPr>
      <w:sdtEndPr/>
      <w:sdtContent>
        <w:p w:rsidR="00A139FF" w:rsidRDefault="0035576A" w:rsidP="0035576A">
          <w:pPr>
            <w:pStyle w:val="TipTextHeader"/>
            <w:jc w:val="left"/>
          </w:pPr>
          <w:r w:rsidRPr="0035576A">
            <w:t>(Capitalize first letter of each word in subheadings.)</w:t>
          </w:r>
        </w:p>
      </w:sdtContent>
    </w:sdt>
    <w:sdt>
      <w:sdtPr>
        <w:id w:val="-1693604537"/>
        <w:placeholder>
          <w:docPart w:val="D61A67578085442283EE02A788DC3BA3"/>
        </w:placeholder>
        <w:temporary/>
        <w:showingPlcHdr/>
        <w15:appearance w15:val="hidden"/>
      </w:sdtPr>
      <w:sdtEndPr/>
      <w:sdtContent>
        <w:p w:rsidR="000560C0" w:rsidRDefault="0035576A" w:rsidP="0035576A">
          <w:r w:rsidRPr="0035576A">
            <w:t>Insert content here…</w:t>
          </w:r>
        </w:p>
      </w:sdtContent>
    </w:sdt>
    <w:sdt>
      <w:sdtPr>
        <w:id w:val="150104879"/>
        <w:placeholder>
          <w:docPart w:val="CA1FC7A8F5664CA1A589CB178400F667"/>
        </w:placeholder>
        <w:temporary/>
        <w:showingPlcHdr/>
        <w15:appearance w15:val="hidden"/>
      </w:sdtPr>
      <w:sdtEndPr/>
      <w:sdtContent>
        <w:p w:rsidR="0035576A" w:rsidRPr="0035576A" w:rsidRDefault="0035576A" w:rsidP="0035576A">
          <w:pPr>
            <w:pStyle w:val="TipText"/>
          </w:pPr>
          <w:r w:rsidRPr="0035576A">
            <w:t>Divide your chapter into sections with relevant subheadings. Subheadings guide the reader through the chapter and help in showing how you perceive the topic. Always have more than one subheading per chapter and make sure they are always related to your chapter topic.</w:t>
          </w:r>
        </w:p>
        <w:p w:rsidR="005B0CD6" w:rsidRDefault="0035576A" w:rsidP="0035576A">
          <w:pPr>
            <w:pStyle w:val="TipText"/>
          </w:pPr>
          <w:r w:rsidRPr="0035576A">
            <w:t>When researching content for a particular chapter, any key highlights you come across can act as a subheading. For example, Subheading 1 can be “How Well Do You Know Your Child?” You can use a real-life story and talk about the importance of knowing your child.</w:t>
          </w:r>
        </w:p>
      </w:sdtContent>
    </w:sdt>
    <w:p w:rsidR="005B0CD6" w:rsidRDefault="005B0CD6" w:rsidP="00E30FF1"/>
    <w:sdt>
      <w:sdtPr>
        <w:id w:val="466555849"/>
        <w:placeholder>
          <w:docPart w:val="253C7EE704AC46C19FBD666B592F93E5"/>
        </w:placeholder>
        <w:temporary/>
        <w:showingPlcHdr/>
        <w15:appearance w15:val="hidden"/>
      </w:sdtPr>
      <w:sdtEndPr/>
      <w:sdtContent>
        <w:p w:rsidR="005B0CD6" w:rsidRPr="005B6061" w:rsidRDefault="0035576A" w:rsidP="0035576A">
          <w:pPr>
            <w:pStyle w:val="Heading3"/>
          </w:pPr>
          <w:r w:rsidRPr="0035576A">
            <w:t>Insert Subheading 2</w:t>
          </w:r>
        </w:p>
      </w:sdtContent>
    </w:sdt>
    <w:sdt>
      <w:sdtPr>
        <w:id w:val="132000391"/>
        <w:placeholder>
          <w:docPart w:val="3F26802FD26F42BDB3F91C75261DEA06"/>
        </w:placeholder>
        <w:temporary/>
        <w:showingPlcHdr/>
        <w15:appearance w15:val="hidden"/>
      </w:sdtPr>
      <w:sdtEndPr/>
      <w:sdtContent>
        <w:p w:rsidR="000560C0" w:rsidRDefault="0035576A" w:rsidP="0035576A">
          <w:r w:rsidRPr="0035576A">
            <w:t>Insert content here…</w:t>
          </w:r>
        </w:p>
      </w:sdtContent>
    </w:sdt>
    <w:sdt>
      <w:sdtPr>
        <w:id w:val="984051678"/>
        <w:placeholder>
          <w:docPart w:val="11ACBECE1B454EFBA0B59DA3056EF58B"/>
        </w:placeholder>
        <w:temporary/>
        <w:showingPlcHdr/>
        <w15:appearance w15:val="hidden"/>
      </w:sdtPr>
      <w:sdtEndPr/>
      <w:sdtContent>
        <w:p w:rsidR="00B8329E" w:rsidRDefault="0035576A" w:rsidP="0035576A">
          <w:pPr>
            <w:pStyle w:val="TipText"/>
          </w:pPr>
          <w:r w:rsidRPr="0035576A">
            <w:t xml:space="preserve">An example for Subheading 2 is “Identifying Your Child’s Strengths and Weaknesses.” </w:t>
          </w:r>
          <w:r>
            <w:t xml:space="preserve">This chapter would </w:t>
          </w:r>
          <w:r w:rsidRPr="0035576A">
            <w:t>talk about strategies and steps that are used to study a child’s personality.</w:t>
          </w:r>
        </w:p>
      </w:sdtContent>
    </w:sdt>
    <w:sdt>
      <w:sdtPr>
        <w:id w:val="538787806"/>
        <w:placeholder>
          <w:docPart w:val="38B5D3F444E14905A8F2442A4E3C00E7"/>
        </w:placeholder>
        <w:temporary/>
        <w:showingPlcHdr/>
        <w15:appearance w15:val="hidden"/>
      </w:sdtPr>
      <w:sdtEndPr/>
      <w:sdtContent>
        <w:p w:rsidR="0054089F" w:rsidRPr="005B6061" w:rsidRDefault="0035576A" w:rsidP="0035576A">
          <w:pPr>
            <w:pStyle w:val="Heading3"/>
          </w:pPr>
          <w:r w:rsidRPr="0035576A">
            <w:t>Chapter Summary/Key Takeaways</w:t>
          </w:r>
        </w:p>
      </w:sdtContent>
    </w:sdt>
    <w:sdt>
      <w:sdtPr>
        <w:id w:val="-404763258"/>
        <w:placeholder>
          <w:docPart w:val="A609DD1884F24E989DD08C5F14D614EF"/>
        </w:placeholder>
        <w:temporary/>
        <w:showingPlcHdr/>
        <w15:appearance w15:val="hidden"/>
      </w:sdtPr>
      <w:sdtEndPr/>
      <w:sdtContent>
        <w:p w:rsidR="00DC44AC" w:rsidRDefault="0035576A" w:rsidP="00DC44AC">
          <w:r w:rsidRPr="0035576A">
            <w:t>Insert content here…</w:t>
          </w:r>
        </w:p>
      </w:sdtContent>
    </w:sdt>
    <w:sdt>
      <w:sdtPr>
        <w:rPr>
          <w:rFonts w:ascii="Times New Roman" w:hAnsi="Times New Roman"/>
          <w:color w:val="auto"/>
        </w:rPr>
        <w:id w:val="-1788889981"/>
        <w:placeholder>
          <w:docPart w:val="07D4CC621E0446AB890B6410A1B495FA"/>
        </w:placeholder>
        <w:temporary/>
        <w:showingPlcHdr/>
        <w15:appearance w15:val="hidden"/>
      </w:sdtPr>
      <w:sdtEndPr>
        <w:rPr>
          <w:rFonts w:cs="Calibri"/>
          <w:color w:val="4472C4" w:themeColor="accent1"/>
        </w:rPr>
      </w:sdtEndPr>
      <w:sdtContent>
        <w:p w:rsidR="0035576A" w:rsidRPr="0035576A" w:rsidRDefault="0035576A" w:rsidP="0035576A">
          <w:pPr>
            <w:pStyle w:val="TipText"/>
          </w:pPr>
          <w:r w:rsidRPr="0035576A">
            <w:t>Remind the reader of the key points of the chapter in a short paragraph. Alternatively, use a bullet point format as shown below:</w:t>
          </w:r>
        </w:p>
        <w:p w:rsidR="0035576A" w:rsidRPr="000B3B0D" w:rsidRDefault="0035576A" w:rsidP="00211C7A">
          <w:pPr>
            <w:pStyle w:val="ListBullet"/>
            <w:spacing w:before="0"/>
            <w:rPr>
              <w:rFonts w:ascii="Calibri" w:hAnsi="Calibri" w:cs="Calibri"/>
              <w:color w:val="0070C0"/>
            </w:rPr>
          </w:pPr>
          <w:r w:rsidRPr="000B3B0D">
            <w:rPr>
              <w:rFonts w:ascii="Calibri" w:hAnsi="Calibri" w:cs="Calibri"/>
              <w:color w:val="0070C0"/>
            </w:rPr>
            <w:t>If you want to help your child get ahead in life, learn their strengths and weaknesses.</w:t>
          </w:r>
        </w:p>
        <w:p w:rsidR="0035576A" w:rsidRPr="000B3B0D" w:rsidRDefault="0035576A" w:rsidP="00211C7A">
          <w:pPr>
            <w:pStyle w:val="ListBullet"/>
            <w:spacing w:before="0"/>
            <w:rPr>
              <w:rFonts w:ascii="Calibri" w:hAnsi="Calibri" w:cs="Calibri"/>
              <w:color w:val="0070C0"/>
            </w:rPr>
          </w:pPr>
          <w:r w:rsidRPr="000B3B0D">
            <w:rPr>
              <w:rFonts w:ascii="Calibri" w:hAnsi="Calibri" w:cs="Calibri"/>
              <w:color w:val="0070C0"/>
            </w:rPr>
            <w:t>Point 2 from your text…</w:t>
          </w:r>
        </w:p>
        <w:p w:rsidR="0035576A" w:rsidRPr="000B3B0D" w:rsidRDefault="0035576A" w:rsidP="00211C7A">
          <w:pPr>
            <w:pStyle w:val="ListBullet"/>
            <w:spacing w:before="0"/>
            <w:rPr>
              <w:rFonts w:ascii="Calibri" w:hAnsi="Calibri" w:cs="Calibri"/>
              <w:color w:val="0070C0"/>
            </w:rPr>
          </w:pPr>
          <w:r w:rsidRPr="000B3B0D">
            <w:rPr>
              <w:rFonts w:ascii="Calibri" w:hAnsi="Calibri" w:cs="Calibri"/>
              <w:color w:val="0070C0"/>
            </w:rPr>
            <w:t>Point 3 from your text…</w:t>
          </w:r>
        </w:p>
        <w:p w:rsidR="0054089F" w:rsidRPr="000B3B0D" w:rsidRDefault="0035576A" w:rsidP="00211C7A">
          <w:pPr>
            <w:pStyle w:val="ListBullet"/>
            <w:spacing w:before="0"/>
            <w:rPr>
              <w:rFonts w:ascii="Calibri" w:hAnsi="Calibri" w:cs="Calibri"/>
              <w:color w:val="0070C0"/>
            </w:rPr>
          </w:pPr>
          <w:r w:rsidRPr="000B3B0D">
            <w:rPr>
              <w:rFonts w:ascii="Calibri" w:hAnsi="Calibri" w:cs="Calibri"/>
              <w:color w:val="0070C0"/>
            </w:rPr>
            <w:t>etc.</w:t>
          </w:r>
        </w:p>
      </w:sdtContent>
    </w:sdt>
    <w:sdt>
      <w:sdtPr>
        <w:id w:val="361405732"/>
        <w:placeholder>
          <w:docPart w:val="351FCF4120DD430BBB501690334F58E3"/>
        </w:placeholder>
        <w:temporary/>
        <w:showingPlcHdr/>
        <w15:appearance w15:val="hidden"/>
      </w:sdtPr>
      <w:sdtEndPr/>
      <w:sdtContent>
        <w:p w:rsidR="0054089F" w:rsidRDefault="0035576A" w:rsidP="0035576A">
          <w:r w:rsidRPr="0035576A">
            <w:t>In the next chapter, you will learn…</w:t>
          </w:r>
        </w:p>
      </w:sdtContent>
    </w:sdt>
    <w:sdt>
      <w:sdtPr>
        <w:id w:val="-1159930225"/>
        <w:placeholder>
          <w:docPart w:val="29ECCEECD759477695FE9D946B4D5032"/>
        </w:placeholder>
        <w:temporary/>
        <w:showingPlcHdr/>
        <w15:appearance w15:val="hidden"/>
      </w:sdtPr>
      <w:sdtEndPr/>
      <w:sdtContent>
        <w:p w:rsidR="0054089F" w:rsidRDefault="002E0A80" w:rsidP="0035576A">
          <w:pPr>
            <w:pStyle w:val="TipText"/>
          </w:pPr>
          <w:r>
            <w:t xml:space="preserve">To logically </w:t>
          </w:r>
          <w:r w:rsidR="0035576A" w:rsidRPr="0035576A">
            <w:t>transition smoothly from chapter to chapter</w:t>
          </w:r>
          <w:r>
            <w:t>,</w:t>
          </w:r>
          <w:r w:rsidR="0035576A" w:rsidRPr="0035576A">
            <w:t xml:space="preserve"> inform the reader of what is coming next. When ending your chapter, link the next chapter’s information with what has already been learned.</w:t>
          </w:r>
        </w:p>
      </w:sdtContent>
    </w:sdt>
    <w:p w:rsidR="00E678C1" w:rsidRDefault="00853825" w:rsidP="00E678C1">
      <w:r>
        <w:br w:type="page"/>
      </w:r>
      <w:bookmarkStart w:id="13" w:name="_Toc527370443"/>
    </w:p>
    <w:bookmarkStart w:id="14" w:name="_Toc529756677"/>
    <w:bookmarkStart w:id="15" w:name="_Toc529756738"/>
    <w:bookmarkStart w:id="16" w:name="_Toc529756861"/>
    <w:p w:rsidR="00853825" w:rsidRPr="005B6061" w:rsidRDefault="00242AAA" w:rsidP="00561FD1">
      <w:pPr>
        <w:pStyle w:val="Heading2"/>
      </w:pPr>
      <w:sdt>
        <w:sdtPr>
          <w:rPr>
            <w:rFonts w:ascii="Times New Roman" w:hAnsi="Times New Roman"/>
            <w:sz w:val="24"/>
            <w:szCs w:val="24"/>
          </w:rPr>
          <w:id w:val="-1061322774"/>
          <w:placeholder>
            <w:docPart w:val="955883884FA34CEA90BCED66F218004E"/>
          </w:placeholder>
          <w:temporary/>
          <w:showingPlcHdr/>
          <w15:appearance w15:val="hidden"/>
        </w:sdtPr>
        <w:sdtEndPr/>
        <w:sdtContent>
          <w:r w:rsidR="00561FD1" w:rsidRPr="00561FD1">
            <w:t>Chapter Two</w:t>
          </w:r>
        </w:sdtContent>
      </w:sdt>
      <w:r w:rsidR="00853825" w:rsidRPr="005B6061">
        <w:t xml:space="preserve">: </w:t>
      </w:r>
      <w:bookmarkEnd w:id="13"/>
      <w:sdt>
        <w:sdtPr>
          <w:id w:val="-269929047"/>
          <w:placeholder>
            <w:docPart w:val="7D124ED89FFF4513985CAE2D62A2320D"/>
          </w:placeholder>
          <w:temporary/>
          <w:showingPlcHdr/>
          <w15:appearance w15:val="hidden"/>
        </w:sdtPr>
        <w:sdtEndPr/>
        <w:sdtContent>
          <w:r w:rsidR="00561FD1" w:rsidRPr="00561FD1">
            <w:t>Insert Chapter Title Here</w:t>
          </w:r>
        </w:sdtContent>
      </w:sdt>
      <w:bookmarkEnd w:id="14"/>
      <w:bookmarkEnd w:id="15"/>
      <w:bookmarkEnd w:id="16"/>
    </w:p>
    <w:sdt>
      <w:sdtPr>
        <w:id w:val="2129350743"/>
        <w:placeholder>
          <w:docPart w:val="EF75932BDE614FC6B50E3C67C52E8BFB"/>
        </w:placeholder>
        <w:temporary/>
        <w:showingPlcHdr/>
        <w15:appearance w15:val="hidden"/>
      </w:sdtPr>
      <w:sdtEndPr/>
      <w:sdtContent>
        <w:p w:rsidR="00853825" w:rsidRPr="00853825" w:rsidRDefault="00561FD1" w:rsidP="00561FD1">
          <w:r w:rsidRPr="00561FD1">
            <w:t>Begin a new chapter here…</w:t>
          </w:r>
        </w:p>
      </w:sdtContent>
    </w:sdt>
    <w:sdt>
      <w:sdtPr>
        <w:id w:val="-657766502"/>
        <w:placeholder>
          <w:docPart w:val="FE9DEE931479493DAAE24E659052EAA3"/>
        </w:placeholder>
        <w:temporary/>
        <w:showingPlcHdr/>
        <w15:appearance w15:val="hidden"/>
      </w:sdtPr>
      <w:sdtEndPr/>
      <w:sdtContent>
        <w:p w:rsidR="00853825" w:rsidRPr="00853825" w:rsidRDefault="00561FD1" w:rsidP="00561FD1">
          <w:pPr>
            <w:pStyle w:val="TipText"/>
          </w:pPr>
          <w:r w:rsidRPr="00561FD1">
            <w:t>In the second chapter, go a little deeper into the</w:t>
          </w:r>
          <w:r>
            <w:t xml:space="preserve"> book’s</w:t>
          </w:r>
          <w:r w:rsidRPr="00561FD1">
            <w:t xml:space="preserve"> topic. As an example, the title of the example book’s </w:t>
          </w:r>
          <w:r>
            <w:t>second</w:t>
          </w:r>
          <w:r w:rsidRPr="00561FD1">
            <w:t xml:space="preserve"> chapter is “Parenting in Today’s World.” Start off by providing a brief overview of what the chapter contains and transition smoothly into your supporting points. Try to keep the language simple and understandable to generate a rapport with the reader and keep them engaged.</w:t>
          </w:r>
        </w:p>
      </w:sdtContent>
    </w:sdt>
    <w:sdt>
      <w:sdtPr>
        <w:id w:val="1117417324"/>
        <w:placeholder>
          <w:docPart w:val="63456FB942D648BF8251769009EAC425"/>
        </w:placeholder>
        <w:temporary/>
        <w:showingPlcHdr/>
        <w15:appearance w15:val="hidden"/>
      </w:sdtPr>
      <w:sdtEndPr/>
      <w:sdtContent>
        <w:p w:rsidR="00853825" w:rsidRPr="00DD46F4" w:rsidRDefault="00561FD1" w:rsidP="00561FD1">
          <w:pPr>
            <w:pStyle w:val="Heading3"/>
          </w:pPr>
          <w:r w:rsidRPr="00561FD1">
            <w:t>Insert Subheading 1</w:t>
          </w:r>
        </w:p>
      </w:sdtContent>
    </w:sdt>
    <w:sdt>
      <w:sdtPr>
        <w:id w:val="-1508505487"/>
        <w:placeholder>
          <w:docPart w:val="44A8400064B24BB6B26FD50EA4803553"/>
        </w:placeholder>
        <w:temporary/>
        <w:showingPlcHdr/>
        <w15:appearance w15:val="hidden"/>
      </w:sdtPr>
      <w:sdtEndPr/>
      <w:sdtContent>
        <w:p w:rsidR="000560C0" w:rsidRDefault="00561FD1" w:rsidP="00E30FF1">
          <w:r w:rsidRPr="00561FD1">
            <w:t>Insert content here…</w:t>
          </w:r>
        </w:p>
      </w:sdtContent>
    </w:sdt>
    <w:sdt>
      <w:sdtPr>
        <w:id w:val="502628896"/>
        <w:placeholder>
          <w:docPart w:val="3B6B785724C34615B1275234F133B015"/>
        </w:placeholder>
        <w:temporary/>
        <w:showingPlcHdr/>
        <w15:appearance w15:val="hidden"/>
      </w:sdtPr>
      <w:sdtEndPr/>
      <w:sdtContent>
        <w:p w:rsidR="00561FD1" w:rsidRPr="00561FD1" w:rsidRDefault="00561FD1" w:rsidP="00561FD1">
          <w:pPr>
            <w:pStyle w:val="TipText"/>
          </w:pPr>
          <w:r w:rsidRPr="00561FD1">
            <w:t>Divide your chapter into sections with relevant subheadings. Subheadings guide the reader through the chapter and help in showing how you perceive the topic. Always have more than one subheading per chapter and make sure they are related to your chapter topic.</w:t>
          </w:r>
        </w:p>
        <w:p w:rsidR="00853825" w:rsidRDefault="00561FD1" w:rsidP="00561FD1">
          <w:pPr>
            <w:pStyle w:val="TipText"/>
          </w:pPr>
          <w:r w:rsidRPr="00561FD1">
            <w:t xml:space="preserve">When researching content for a particular chapter, any key highlights you come across can act as a subheading. For example, Subheading 1 </w:t>
          </w:r>
          <w:r>
            <w:t>for this chapter is</w:t>
          </w:r>
          <w:r w:rsidRPr="00561FD1">
            <w:t xml:space="preserve"> “It’s a Tough, Tough World.” You can talk about how society has changed, why it’s so hard to raise kids in today’s world, etc.</w:t>
          </w:r>
        </w:p>
      </w:sdtContent>
    </w:sdt>
    <w:sdt>
      <w:sdtPr>
        <w:id w:val="827790969"/>
        <w:placeholder>
          <w:docPart w:val="0369E860623147F393E693484FA5453A"/>
        </w:placeholder>
        <w:temporary/>
        <w:showingPlcHdr/>
        <w15:appearance w15:val="hidden"/>
      </w:sdtPr>
      <w:sdtEndPr/>
      <w:sdtContent>
        <w:p w:rsidR="00853825" w:rsidRPr="00DD46F4" w:rsidRDefault="00561FD1" w:rsidP="00B74B8C">
          <w:pPr>
            <w:pStyle w:val="Heading3"/>
          </w:pPr>
          <w:r w:rsidRPr="00561FD1">
            <w:t>Insert Subheading 2</w:t>
          </w:r>
        </w:p>
      </w:sdtContent>
    </w:sdt>
    <w:sdt>
      <w:sdtPr>
        <w:id w:val="-148209631"/>
        <w:placeholder>
          <w:docPart w:val="7B4706C072054CF2880CC85DE9BDF29C"/>
        </w:placeholder>
        <w:temporary/>
        <w:showingPlcHdr/>
        <w15:appearance w15:val="hidden"/>
      </w:sdtPr>
      <w:sdtEndPr/>
      <w:sdtContent>
        <w:p w:rsidR="000560C0" w:rsidRDefault="00561FD1" w:rsidP="00561FD1">
          <w:r w:rsidRPr="00561FD1">
            <w:t>Insert content here…</w:t>
          </w:r>
        </w:p>
      </w:sdtContent>
    </w:sdt>
    <w:sdt>
      <w:sdtPr>
        <w:id w:val="-287044011"/>
        <w:placeholder>
          <w:docPart w:val="3045D9759D7B473785716236D7BB0D85"/>
        </w:placeholder>
        <w:temporary/>
        <w:showingPlcHdr/>
        <w15:appearance w15:val="hidden"/>
      </w:sdtPr>
      <w:sdtEndPr/>
      <w:sdtContent>
        <w:p w:rsidR="00D338D7" w:rsidRPr="00D338D7" w:rsidRDefault="00561FD1" w:rsidP="00561FD1">
          <w:pPr>
            <w:pStyle w:val="TipText"/>
          </w:pPr>
          <w:r w:rsidRPr="00561FD1">
            <w:t>For Subheading 2, use a subtitle such as “Why Today’s Kids Can’t Cope.”</w:t>
          </w:r>
          <w:r>
            <w:t xml:space="preserve"> This subsection </w:t>
          </w:r>
          <w:r w:rsidRPr="00561FD1">
            <w:t>explain</w:t>
          </w:r>
          <w:r>
            <w:t>s</w:t>
          </w:r>
          <w:r w:rsidRPr="00561FD1">
            <w:t xml:space="preserve"> the differences between traditional and modern parenting styles, the role that technology has played in parenting, the decline in value systems, etc.</w:t>
          </w:r>
        </w:p>
      </w:sdtContent>
    </w:sdt>
    <w:sdt>
      <w:sdtPr>
        <w:id w:val="894709798"/>
        <w:placeholder>
          <w:docPart w:val="F507066A83CE4A2CBCBA86D2FBAE2EFE"/>
        </w:placeholder>
        <w:temporary/>
        <w:showingPlcHdr/>
        <w15:appearance w15:val="hidden"/>
      </w:sdtPr>
      <w:sdtEndPr/>
      <w:sdtContent>
        <w:p w:rsidR="0054089F" w:rsidRPr="00DD46F4" w:rsidRDefault="00561FD1" w:rsidP="00B74B8C">
          <w:pPr>
            <w:pStyle w:val="Heading3"/>
          </w:pPr>
          <w:r w:rsidRPr="00561FD1">
            <w:t>Chapter Summary/Key Takeaways</w:t>
          </w:r>
        </w:p>
      </w:sdtContent>
    </w:sdt>
    <w:sdt>
      <w:sdtPr>
        <w:id w:val="-448472026"/>
        <w:placeholder>
          <w:docPart w:val="A4D6F63C8D234DEAB02396D10C272010"/>
        </w:placeholder>
        <w:temporary/>
        <w:showingPlcHdr/>
        <w15:appearance w15:val="hidden"/>
      </w:sdtPr>
      <w:sdtEndPr/>
      <w:sdtContent>
        <w:p w:rsidR="009202B0" w:rsidRDefault="00561FD1" w:rsidP="00561FD1">
          <w:r w:rsidRPr="00561FD1">
            <w:t>Insert content here…</w:t>
          </w:r>
        </w:p>
      </w:sdtContent>
    </w:sdt>
    <w:sdt>
      <w:sdtPr>
        <w:rPr>
          <w:rFonts w:ascii="Times New Roman" w:hAnsi="Times New Roman"/>
          <w:color w:val="auto"/>
        </w:rPr>
        <w:id w:val="-628855993"/>
        <w:placeholder>
          <w:docPart w:val="42B61443A7CE44D087865D1E03023543"/>
        </w:placeholder>
        <w:temporary/>
        <w:showingPlcHdr/>
        <w15:appearance w15:val="hidden"/>
      </w:sdtPr>
      <w:sdtEndPr>
        <w:rPr>
          <w:rFonts w:cs="Calibri"/>
          <w:color w:val="4472C4" w:themeColor="accent1"/>
        </w:rPr>
      </w:sdtEndPr>
      <w:sdtContent>
        <w:p w:rsidR="00561FD1" w:rsidRPr="00561FD1" w:rsidRDefault="00561FD1" w:rsidP="00561FD1">
          <w:pPr>
            <w:pStyle w:val="TipText"/>
          </w:pPr>
          <w:r w:rsidRPr="00561FD1">
            <w:t>Remind the reader of the key points of the chapter in a short paragraph. Alternatively, use a bullet point format as shown below:</w:t>
          </w:r>
        </w:p>
        <w:p w:rsidR="00561FD1" w:rsidRPr="000B3B0D" w:rsidRDefault="00561FD1" w:rsidP="00211C7A">
          <w:pPr>
            <w:pStyle w:val="ListBullet"/>
            <w:spacing w:before="0"/>
            <w:rPr>
              <w:rFonts w:ascii="Calibri" w:hAnsi="Calibri" w:cs="Calibri"/>
              <w:color w:val="0070C0"/>
            </w:rPr>
          </w:pPr>
          <w:r w:rsidRPr="000B3B0D">
            <w:rPr>
              <w:rFonts w:ascii="Calibri" w:hAnsi="Calibri" w:cs="Calibri"/>
              <w:color w:val="0070C0"/>
            </w:rPr>
            <w:t>The TV and other digital devices today play the role of the parent in the home.</w:t>
          </w:r>
        </w:p>
        <w:p w:rsidR="00561FD1" w:rsidRPr="000B3B0D" w:rsidRDefault="00561FD1" w:rsidP="00211C7A">
          <w:pPr>
            <w:pStyle w:val="ListBullet"/>
            <w:spacing w:before="0"/>
            <w:rPr>
              <w:rFonts w:ascii="Calibri" w:hAnsi="Calibri" w:cs="Calibri"/>
              <w:color w:val="0070C0"/>
            </w:rPr>
          </w:pPr>
          <w:r w:rsidRPr="000B3B0D">
            <w:rPr>
              <w:rFonts w:ascii="Calibri" w:hAnsi="Calibri" w:cs="Calibri"/>
              <w:color w:val="0070C0"/>
            </w:rPr>
            <w:t>Point 2 from your text…</w:t>
          </w:r>
        </w:p>
        <w:p w:rsidR="00561FD1" w:rsidRPr="000B3B0D" w:rsidRDefault="00561FD1" w:rsidP="00211C7A">
          <w:pPr>
            <w:pStyle w:val="ListBullet"/>
            <w:spacing w:before="0"/>
            <w:rPr>
              <w:rFonts w:ascii="Calibri" w:hAnsi="Calibri" w:cs="Calibri"/>
              <w:color w:val="0070C0"/>
            </w:rPr>
          </w:pPr>
          <w:r w:rsidRPr="000B3B0D">
            <w:rPr>
              <w:rFonts w:ascii="Calibri" w:hAnsi="Calibri" w:cs="Calibri"/>
              <w:color w:val="0070C0"/>
            </w:rPr>
            <w:t>Point 3 from your text…</w:t>
          </w:r>
        </w:p>
        <w:p w:rsidR="0054089F" w:rsidRPr="000B3B0D" w:rsidRDefault="00561FD1" w:rsidP="00211C7A">
          <w:pPr>
            <w:pStyle w:val="ListBullet"/>
            <w:spacing w:before="0"/>
            <w:rPr>
              <w:rFonts w:ascii="Calibri" w:hAnsi="Calibri" w:cs="Calibri"/>
              <w:color w:val="0070C0"/>
            </w:rPr>
          </w:pPr>
          <w:r w:rsidRPr="000B3B0D">
            <w:rPr>
              <w:rFonts w:ascii="Calibri" w:hAnsi="Calibri" w:cs="Calibri"/>
              <w:color w:val="0070C0"/>
            </w:rPr>
            <w:t>etc.</w:t>
          </w:r>
        </w:p>
      </w:sdtContent>
    </w:sdt>
    <w:p w:rsidR="00561FD1" w:rsidRPr="0054089F" w:rsidRDefault="00561FD1" w:rsidP="00561FD1"/>
    <w:sdt>
      <w:sdtPr>
        <w:id w:val="-1960018753"/>
        <w:placeholder>
          <w:docPart w:val="D1386A9736F1456E9EF1AC73B81739E3"/>
        </w:placeholder>
        <w:temporary/>
        <w:showingPlcHdr/>
        <w15:appearance w15:val="hidden"/>
      </w:sdtPr>
      <w:sdtEndPr/>
      <w:sdtContent>
        <w:p w:rsidR="00853825" w:rsidRDefault="00561FD1" w:rsidP="00561FD1">
          <w:r w:rsidRPr="00561FD1">
            <w:t>In the next chapter, you will learn…</w:t>
          </w:r>
        </w:p>
      </w:sdtContent>
    </w:sdt>
    <w:sdt>
      <w:sdtPr>
        <w:id w:val="1995377694"/>
        <w:placeholder>
          <w:docPart w:val="A4A996D9897D4A01B39DCA38C58ABAA3"/>
        </w:placeholder>
        <w:temporary/>
        <w:showingPlcHdr/>
        <w15:appearance w15:val="hidden"/>
      </w:sdtPr>
      <w:sdtEndPr/>
      <w:sdtContent>
        <w:p w:rsidR="0052043C" w:rsidRPr="0033243B" w:rsidRDefault="00561FD1" w:rsidP="00561FD1">
          <w:pPr>
            <w:pStyle w:val="TipText"/>
          </w:pPr>
          <w:r w:rsidRPr="00561FD1">
            <w:t>To logically transition smoothly from chapter to chapter, inform the reader of what is coming next. When ending your chapter, link the next chapter’s information with what has already been learned.</w:t>
          </w:r>
        </w:p>
      </w:sdtContent>
    </w:sdt>
    <w:p w:rsidR="009A2F30" w:rsidRPr="005B6061" w:rsidRDefault="00853825" w:rsidP="00E30FF1">
      <w:pPr>
        <w:pStyle w:val="Heading1"/>
      </w:pPr>
      <w:r>
        <w:rPr>
          <w:rFonts w:ascii="Times New Roman" w:hAnsi="Times New Roman"/>
          <w:sz w:val="24"/>
          <w:szCs w:val="24"/>
        </w:rPr>
        <w:br w:type="page"/>
      </w:r>
      <w:bookmarkStart w:id="17" w:name="_Toc527370444"/>
      <w:bookmarkStart w:id="18" w:name="_Toc529756678"/>
      <w:bookmarkStart w:id="19" w:name="_Toc529756739"/>
      <w:bookmarkStart w:id="20" w:name="_Toc529756862"/>
      <w:sdt>
        <w:sdtPr>
          <w:rPr>
            <w:rFonts w:ascii="Times New Roman" w:hAnsi="Times New Roman"/>
            <w:sz w:val="24"/>
            <w:szCs w:val="24"/>
          </w:rPr>
          <w:id w:val="27686734"/>
          <w:placeholder>
            <w:docPart w:val="74761624E9B54312A943B261C4203E85"/>
          </w:placeholder>
          <w:temporary/>
          <w:showingPlcHdr/>
          <w15:appearance w15:val="hidden"/>
        </w:sdtPr>
        <w:sdtEndPr/>
        <w:sdtContent>
          <w:r w:rsidR="00CA727B" w:rsidRPr="00CA727B">
            <w:t>PART II</w:t>
          </w:r>
        </w:sdtContent>
      </w:sdt>
      <w:r w:rsidR="009A2F30" w:rsidRPr="005B6061">
        <w:t xml:space="preserve">: </w:t>
      </w:r>
      <w:bookmarkEnd w:id="17"/>
      <w:sdt>
        <w:sdtPr>
          <w:id w:val="-940065386"/>
          <w:placeholder>
            <w:docPart w:val="72210A6F191D45C481C9A8DF8D5274CB"/>
          </w:placeholder>
          <w:temporary/>
          <w:showingPlcHdr/>
          <w15:appearance w15:val="hidden"/>
        </w:sdtPr>
        <w:sdtEndPr/>
        <w:sdtContent>
          <w:r w:rsidR="00CA727B" w:rsidRPr="00CA727B">
            <w:t>Insert Title of the Part</w:t>
          </w:r>
        </w:sdtContent>
      </w:sdt>
      <w:bookmarkEnd w:id="18"/>
      <w:bookmarkEnd w:id="19"/>
      <w:bookmarkEnd w:id="20"/>
    </w:p>
    <w:sdt>
      <w:sdtPr>
        <w:id w:val="303276065"/>
        <w:placeholder>
          <w:docPart w:val="B5B8A13963EF4E90AC031DF0667BE776"/>
        </w:placeholder>
        <w:temporary/>
        <w:showingPlcHdr/>
        <w15:appearance w15:val="hidden"/>
      </w:sdtPr>
      <w:sdtEndPr/>
      <w:sdtContent>
        <w:p w:rsidR="009A2F30" w:rsidRDefault="00005256" w:rsidP="00005256">
          <w:pPr>
            <w:pStyle w:val="TipText"/>
          </w:pPr>
          <w:r w:rsidRPr="00005256">
            <w:t xml:space="preserve">Use successive parts to cover the more detailed or complex areas of the book’s topic. Since Part I </w:t>
          </w:r>
          <w:r w:rsidR="00C078DB">
            <w:t xml:space="preserve">defined </w:t>
          </w:r>
          <w:r w:rsidRPr="00005256">
            <w:t>the topic/problem, consider using this section to provide solutions. In this case, a</w:t>
          </w:r>
          <w:r w:rsidR="00C078DB" w:rsidRPr="00C078DB">
            <w:t xml:space="preserve"> </w:t>
          </w:r>
          <w:r w:rsidR="00C078DB" w:rsidRPr="00005256">
            <w:t>suitable</w:t>
          </w:r>
          <w:r w:rsidR="00C078DB">
            <w:t xml:space="preserve"> example</w:t>
          </w:r>
          <w:r w:rsidRPr="00005256">
            <w:t xml:space="preserve"> title </w:t>
          </w:r>
          <w:r w:rsidR="00C078DB">
            <w:t>is</w:t>
          </w:r>
          <w:r w:rsidRPr="00005256">
            <w:t xml:space="preserve"> “Identifying the Right Parenting Strategies” or “Bulletproofing Your Child’s Mindset.” Don’t forget that the chapters </w:t>
          </w:r>
          <w:r w:rsidR="00C078DB">
            <w:t>i</w:t>
          </w:r>
          <w:r w:rsidRPr="00005256">
            <w:t>n this part of the book must align with the</w:t>
          </w:r>
          <w:r w:rsidR="00C078DB">
            <w:t xml:space="preserve"> </w:t>
          </w:r>
          <w:r w:rsidR="00363CDC">
            <w:t>Part</w:t>
          </w:r>
          <w:r w:rsidRPr="00005256">
            <w:t xml:space="preserve"> title you have chosen.</w:t>
          </w:r>
        </w:p>
      </w:sdtContent>
    </w:sdt>
    <w:p w:rsidR="009A2F30" w:rsidRPr="005B6061" w:rsidRDefault="009A2F30" w:rsidP="00363CDC">
      <w:pPr>
        <w:pStyle w:val="Heading2"/>
      </w:pPr>
      <w:r>
        <w:rPr>
          <w:rFonts w:ascii="Times New Roman" w:hAnsi="Times New Roman"/>
          <w:sz w:val="24"/>
          <w:szCs w:val="24"/>
        </w:rPr>
        <w:br w:type="page"/>
      </w:r>
      <w:bookmarkStart w:id="21" w:name="_Toc527370445"/>
      <w:bookmarkStart w:id="22" w:name="_Toc529756679"/>
      <w:bookmarkStart w:id="23" w:name="_Toc529756740"/>
      <w:bookmarkStart w:id="24" w:name="_Toc529756863"/>
      <w:sdt>
        <w:sdtPr>
          <w:rPr>
            <w:rFonts w:ascii="Times New Roman" w:hAnsi="Times New Roman"/>
            <w:sz w:val="24"/>
            <w:szCs w:val="24"/>
          </w:rPr>
          <w:id w:val="-1884012061"/>
          <w:placeholder>
            <w:docPart w:val="8FC54D6995644F21852084DDE23FC474"/>
          </w:placeholder>
          <w:temporary/>
          <w:showingPlcHdr/>
          <w15:appearance w15:val="hidden"/>
        </w:sdtPr>
        <w:sdtEndPr/>
        <w:sdtContent>
          <w:r w:rsidR="00363CDC" w:rsidRPr="00363CDC">
            <w:t>Chapter Three</w:t>
          </w:r>
        </w:sdtContent>
      </w:sdt>
      <w:r w:rsidRPr="005B6061">
        <w:t xml:space="preserve">: </w:t>
      </w:r>
      <w:bookmarkEnd w:id="21"/>
      <w:sdt>
        <w:sdtPr>
          <w:id w:val="1812519241"/>
          <w:placeholder>
            <w:docPart w:val="EC33C6809E354267A53F8226289ECD33"/>
          </w:placeholder>
          <w:temporary/>
          <w:showingPlcHdr/>
          <w15:appearance w15:val="hidden"/>
        </w:sdtPr>
        <w:sdtEndPr/>
        <w:sdtContent>
          <w:r w:rsidR="00363CDC" w:rsidRPr="00363CDC">
            <w:t>Insert Chapter Title</w:t>
          </w:r>
        </w:sdtContent>
      </w:sdt>
      <w:bookmarkEnd w:id="22"/>
      <w:bookmarkEnd w:id="23"/>
      <w:bookmarkEnd w:id="24"/>
    </w:p>
    <w:sdt>
      <w:sdtPr>
        <w:id w:val="-326984545"/>
        <w:placeholder>
          <w:docPart w:val="1A4B6D0BED79410A9E45B9AEBD633835"/>
        </w:placeholder>
        <w:temporary/>
        <w:showingPlcHdr/>
        <w15:appearance w15:val="hidden"/>
      </w:sdtPr>
      <w:sdtEndPr/>
      <w:sdtContent>
        <w:p w:rsidR="00DD46F4" w:rsidRDefault="00363CDC" w:rsidP="00363CDC">
          <w:r w:rsidRPr="00363CDC">
            <w:t>Begin a new chapter here…</w:t>
          </w:r>
        </w:p>
      </w:sdtContent>
    </w:sdt>
    <w:sdt>
      <w:sdtPr>
        <w:id w:val="-1334138318"/>
        <w:placeholder>
          <w:docPart w:val="B46023244292487281CF4E739E359508"/>
        </w:placeholder>
        <w:temporary/>
        <w:showingPlcHdr/>
        <w15:appearance w15:val="hidden"/>
      </w:sdtPr>
      <w:sdtEndPr/>
      <w:sdtContent>
        <w:p w:rsidR="009A2F30" w:rsidRDefault="00363CDC" w:rsidP="00363CDC">
          <w:pPr>
            <w:pStyle w:val="TipText"/>
          </w:pPr>
          <w:r>
            <w:t>For the purposes of this example, this</w:t>
          </w:r>
          <w:r w:rsidRPr="00363CDC">
            <w:t xml:space="preserve"> chapter</w:t>
          </w:r>
          <w:r>
            <w:t>’s</w:t>
          </w:r>
          <w:r w:rsidRPr="00363CDC">
            <w:t xml:space="preserve"> title is “Developing a Bulletproof Mindset.” This means that this chapter will be dealing with strategies for strengthening the mind. Start off by providing a brief overview of the information contained in the chapter and then transition smoothly into your supporting points. Try to keep the language simple and understandable to generate a rapport with the reader and keep them engaged.</w:t>
          </w:r>
        </w:p>
      </w:sdtContent>
    </w:sdt>
    <w:sdt>
      <w:sdtPr>
        <w:id w:val="-339480171"/>
        <w:placeholder>
          <w:docPart w:val="3B1A47C46ABD48F78F9593FF38AC2BC0"/>
        </w:placeholder>
        <w:temporary/>
        <w:showingPlcHdr/>
        <w15:appearance w15:val="hidden"/>
      </w:sdtPr>
      <w:sdtEndPr/>
      <w:sdtContent>
        <w:p w:rsidR="009A2F30" w:rsidRPr="00DD46F4" w:rsidRDefault="00363CDC" w:rsidP="00B74B8C">
          <w:pPr>
            <w:pStyle w:val="Heading3"/>
          </w:pPr>
          <w:r w:rsidRPr="00363CDC">
            <w:t>Insert Subheading 1</w:t>
          </w:r>
        </w:p>
      </w:sdtContent>
    </w:sdt>
    <w:sdt>
      <w:sdtPr>
        <w:id w:val="-2055999909"/>
        <w:placeholder>
          <w:docPart w:val="FCD4121A99EE4FFCB1EA13A4F44FF135"/>
        </w:placeholder>
        <w:temporary/>
        <w:showingPlcHdr/>
        <w15:appearance w15:val="hidden"/>
      </w:sdtPr>
      <w:sdtEndPr/>
      <w:sdtContent>
        <w:p w:rsidR="00DD46F4" w:rsidRDefault="00363CDC" w:rsidP="00363CDC">
          <w:r w:rsidRPr="00363CDC">
            <w:t>Insert content here…</w:t>
          </w:r>
        </w:p>
      </w:sdtContent>
    </w:sdt>
    <w:sdt>
      <w:sdtPr>
        <w:id w:val="1109546907"/>
        <w:placeholder>
          <w:docPart w:val="5630EB27BE2549FF8079D9733B49BF7F"/>
        </w:placeholder>
        <w:temporary/>
        <w:showingPlcHdr/>
        <w15:appearance w15:val="hidden"/>
      </w:sdtPr>
      <w:sdtEndPr/>
      <w:sdtContent>
        <w:p w:rsidR="00363CDC" w:rsidRPr="00363CDC" w:rsidRDefault="00363CDC" w:rsidP="00363CDC">
          <w:pPr>
            <w:pStyle w:val="TipText"/>
          </w:pPr>
          <w:r w:rsidRPr="00363CDC">
            <w:t>Divide your chapter into sections with relevant subheadings. Subheadings guide the reader through the chapter and help in showing how you perceive the topic. Always have more than one subheading per chapter and make sure they are always related to your chapter topic.</w:t>
          </w:r>
        </w:p>
        <w:p w:rsidR="009A2F30" w:rsidRDefault="00363CDC" w:rsidP="00363CDC">
          <w:pPr>
            <w:pStyle w:val="TipText"/>
          </w:pPr>
          <w:r w:rsidRPr="00363CDC">
            <w:t xml:space="preserve">When researching content for a particular chapter, any key highlights you come across can act as a subheading. </w:t>
          </w:r>
          <w:r w:rsidR="00154A4E" w:rsidRPr="00154A4E">
            <w:t>For example, Subheading 1 for this chapter is</w:t>
          </w:r>
          <w:r w:rsidRPr="00363CDC">
            <w:t xml:space="preserve"> “Mental Discipline.” Offer the reader practical strategies for training a child to develop fortitude, awareness, etc.</w:t>
          </w:r>
        </w:p>
      </w:sdtContent>
    </w:sdt>
    <w:sdt>
      <w:sdtPr>
        <w:id w:val="-206576060"/>
        <w:placeholder>
          <w:docPart w:val="32CAA4C836B64DF5BEBD14AF1E521C22"/>
        </w:placeholder>
        <w:temporary/>
        <w:showingPlcHdr/>
        <w15:appearance w15:val="hidden"/>
      </w:sdtPr>
      <w:sdtEndPr/>
      <w:sdtContent>
        <w:p w:rsidR="009A2F30" w:rsidRPr="00DD46F4" w:rsidRDefault="00154A4E" w:rsidP="00154A4E">
          <w:pPr>
            <w:pStyle w:val="Heading3"/>
          </w:pPr>
          <w:r w:rsidRPr="00154A4E">
            <w:t>Insert Subheading 2</w:t>
          </w:r>
        </w:p>
      </w:sdtContent>
    </w:sdt>
    <w:sdt>
      <w:sdtPr>
        <w:id w:val="-925875263"/>
        <w:placeholder>
          <w:docPart w:val="BB603C2A901B48579948A8D6C4CD30E0"/>
        </w:placeholder>
        <w:temporary/>
        <w:showingPlcHdr/>
        <w15:appearance w15:val="hidden"/>
      </w:sdtPr>
      <w:sdtEndPr/>
      <w:sdtContent>
        <w:p w:rsidR="00D17DE7" w:rsidRDefault="00154A4E" w:rsidP="00154A4E">
          <w:r w:rsidRPr="00154A4E">
            <w:t>Insert content here…</w:t>
          </w:r>
        </w:p>
      </w:sdtContent>
    </w:sdt>
    <w:sdt>
      <w:sdtPr>
        <w:id w:val="-2119591926"/>
        <w:placeholder>
          <w:docPart w:val="AEB5C5740D564B218EB86C60D049F4CB"/>
        </w:placeholder>
        <w:temporary/>
        <w:showingPlcHdr/>
        <w15:appearance w15:val="hidden"/>
      </w:sdtPr>
      <w:sdtEndPr/>
      <w:sdtContent>
        <w:p w:rsidR="009A2F30" w:rsidRDefault="00154A4E" w:rsidP="00154A4E">
          <w:pPr>
            <w:pStyle w:val="TipText"/>
          </w:pPr>
          <w:r w:rsidRPr="00154A4E">
            <w:t xml:space="preserve">For Subheading 2, use a subtitle such as “Self-Confidence.” </w:t>
          </w:r>
          <w:r>
            <w:t>This example chapter provides</w:t>
          </w:r>
          <w:r w:rsidRPr="00154A4E">
            <w:t xml:space="preserve"> practical steps and tips on how to train a child to become courageous, self-confident, etc.</w:t>
          </w:r>
        </w:p>
      </w:sdtContent>
    </w:sdt>
    <w:sdt>
      <w:sdtPr>
        <w:id w:val="1214312244"/>
        <w:placeholder>
          <w:docPart w:val="3215259DABF8446EBA4AF88A2A3AF1C2"/>
        </w:placeholder>
        <w:temporary/>
        <w:showingPlcHdr/>
        <w15:appearance w15:val="hidden"/>
      </w:sdtPr>
      <w:sdtEndPr/>
      <w:sdtContent>
        <w:p w:rsidR="009A2F30" w:rsidRPr="00DD46F4" w:rsidRDefault="00154A4E" w:rsidP="00154A4E">
          <w:pPr>
            <w:pStyle w:val="Heading3"/>
          </w:pPr>
          <w:r w:rsidRPr="00154A4E">
            <w:t>Chapter Summary/Key Takeaways</w:t>
          </w:r>
        </w:p>
      </w:sdtContent>
    </w:sdt>
    <w:sdt>
      <w:sdtPr>
        <w:id w:val="-1999876508"/>
        <w:placeholder>
          <w:docPart w:val="0357E805E66B40C4834E719FD686A3BA"/>
        </w:placeholder>
        <w:temporary/>
        <w:showingPlcHdr/>
        <w15:appearance w15:val="hidden"/>
      </w:sdtPr>
      <w:sdtEndPr/>
      <w:sdtContent>
        <w:p w:rsidR="00C56D47" w:rsidRDefault="00154A4E" w:rsidP="00154A4E">
          <w:r w:rsidRPr="00154A4E">
            <w:t>Insert content here…</w:t>
          </w:r>
        </w:p>
      </w:sdtContent>
    </w:sdt>
    <w:sdt>
      <w:sdtPr>
        <w:rPr>
          <w:rFonts w:ascii="Times New Roman" w:hAnsi="Times New Roman"/>
          <w:color w:val="auto"/>
        </w:rPr>
        <w:id w:val="-671407416"/>
        <w:placeholder>
          <w:docPart w:val="EB53524BB5774828AAE2FCE613C3AC02"/>
        </w:placeholder>
        <w:temporary/>
        <w:showingPlcHdr/>
        <w15:appearance w15:val="hidden"/>
      </w:sdtPr>
      <w:sdtEndPr>
        <w:rPr>
          <w:rFonts w:cs="Calibri"/>
          <w:color w:val="4472C4" w:themeColor="accent1"/>
        </w:rPr>
      </w:sdtEndPr>
      <w:sdtContent>
        <w:p w:rsidR="00154A4E" w:rsidRPr="00154A4E" w:rsidRDefault="00154A4E" w:rsidP="00154A4E">
          <w:pPr>
            <w:pStyle w:val="TipText"/>
          </w:pPr>
          <w:r w:rsidRPr="00154A4E">
            <w:t xml:space="preserve">Remind the reader of the key points of the chapter in a short paragraph. Alternatively, use a bullet point format as shown below: </w:t>
          </w:r>
        </w:p>
        <w:p w:rsidR="00154A4E" w:rsidRPr="000B3B0D" w:rsidRDefault="00154A4E" w:rsidP="00211C7A">
          <w:pPr>
            <w:pStyle w:val="ListBullet"/>
            <w:spacing w:before="0"/>
            <w:rPr>
              <w:rFonts w:ascii="Calibri" w:hAnsi="Calibri" w:cs="Calibri"/>
              <w:color w:val="0070C0"/>
            </w:rPr>
          </w:pPr>
          <w:r w:rsidRPr="000B3B0D">
            <w:rPr>
              <w:rFonts w:ascii="Calibri" w:hAnsi="Calibri" w:cs="Calibri"/>
              <w:color w:val="0070C0"/>
            </w:rPr>
            <w:t>Developing mental resilience is an important part of achieving success in life.</w:t>
          </w:r>
        </w:p>
        <w:p w:rsidR="00154A4E" w:rsidRPr="000B3B0D" w:rsidRDefault="00154A4E" w:rsidP="00211C7A">
          <w:pPr>
            <w:pStyle w:val="ListBullet"/>
            <w:spacing w:before="0"/>
            <w:rPr>
              <w:rFonts w:ascii="Calibri" w:hAnsi="Calibri" w:cs="Calibri"/>
              <w:color w:val="0070C0"/>
            </w:rPr>
          </w:pPr>
          <w:r w:rsidRPr="000B3B0D">
            <w:rPr>
              <w:rFonts w:ascii="Calibri" w:hAnsi="Calibri" w:cs="Calibri"/>
              <w:color w:val="0070C0"/>
            </w:rPr>
            <w:t>Point 2 from your text…</w:t>
          </w:r>
        </w:p>
        <w:p w:rsidR="00154A4E" w:rsidRPr="000B3B0D" w:rsidRDefault="00154A4E" w:rsidP="00211C7A">
          <w:pPr>
            <w:pStyle w:val="ListBullet"/>
            <w:spacing w:before="0"/>
            <w:rPr>
              <w:rFonts w:ascii="Calibri" w:hAnsi="Calibri" w:cs="Calibri"/>
              <w:color w:val="0070C0"/>
            </w:rPr>
          </w:pPr>
          <w:r w:rsidRPr="000B3B0D">
            <w:rPr>
              <w:rFonts w:ascii="Calibri" w:hAnsi="Calibri" w:cs="Calibri"/>
              <w:color w:val="0070C0"/>
            </w:rPr>
            <w:t>Point 3 from your text…</w:t>
          </w:r>
        </w:p>
        <w:p w:rsidR="009A2F30" w:rsidRPr="000B3B0D" w:rsidRDefault="00154A4E" w:rsidP="00211C7A">
          <w:pPr>
            <w:pStyle w:val="ListBullet"/>
            <w:spacing w:before="0"/>
            <w:rPr>
              <w:rFonts w:ascii="Calibri" w:hAnsi="Calibri" w:cs="Calibri"/>
              <w:color w:val="0070C0"/>
            </w:rPr>
          </w:pPr>
          <w:r w:rsidRPr="000B3B0D">
            <w:rPr>
              <w:rFonts w:ascii="Calibri" w:hAnsi="Calibri" w:cs="Calibri"/>
              <w:color w:val="0070C0"/>
            </w:rPr>
            <w:t>etc.</w:t>
          </w:r>
        </w:p>
      </w:sdtContent>
    </w:sdt>
    <w:p w:rsidR="00154A4E" w:rsidRPr="009A2F30" w:rsidRDefault="00154A4E" w:rsidP="00E30FF1"/>
    <w:sdt>
      <w:sdtPr>
        <w:id w:val="269757686"/>
        <w:placeholder>
          <w:docPart w:val="36BE1564644B47D991C4AD642A7E5B73"/>
        </w:placeholder>
        <w:temporary/>
        <w:showingPlcHdr/>
        <w15:appearance w15:val="hidden"/>
      </w:sdtPr>
      <w:sdtEndPr/>
      <w:sdtContent>
        <w:p w:rsidR="009A2F30" w:rsidRPr="009A2F30" w:rsidRDefault="00154A4E" w:rsidP="00154A4E">
          <w:r w:rsidRPr="00154A4E">
            <w:t>In the next chapter, you will learn…</w:t>
          </w:r>
        </w:p>
      </w:sdtContent>
    </w:sdt>
    <w:sdt>
      <w:sdtPr>
        <w:id w:val="1972177668"/>
        <w:placeholder>
          <w:docPart w:val="2589B8ADF39249118DE776D914CE1CE3"/>
        </w:placeholder>
        <w:temporary/>
        <w:showingPlcHdr/>
        <w15:appearance w15:val="hidden"/>
      </w:sdtPr>
      <w:sdtEndPr/>
      <w:sdtContent>
        <w:p w:rsidR="00154A4E" w:rsidRDefault="00154A4E" w:rsidP="00154A4E">
          <w:pPr>
            <w:pStyle w:val="TipText"/>
            <w:rPr>
              <w:rFonts w:ascii="Times New Roman" w:hAnsi="Times New Roman"/>
              <w:color w:val="auto"/>
            </w:rPr>
          </w:pPr>
          <w:r w:rsidRPr="00561FD1">
            <w:t>To logically transition smoothly from chapter to chapter, inform the reader of what is coming next. When ending your chapter, link the next chapter’s information with what has already been learned.</w:t>
          </w:r>
        </w:p>
      </w:sdtContent>
    </w:sdt>
    <w:p w:rsidR="00211C7A" w:rsidRDefault="009A2F30" w:rsidP="00211C7A">
      <w:r>
        <w:br w:type="page"/>
      </w:r>
      <w:bookmarkStart w:id="25" w:name="_Toc527370446"/>
    </w:p>
    <w:bookmarkStart w:id="26" w:name="_Toc529756680"/>
    <w:bookmarkStart w:id="27" w:name="_Toc529756741"/>
    <w:bookmarkStart w:id="28" w:name="_Toc529756864"/>
    <w:p w:rsidR="00154A4E" w:rsidRPr="005B6061" w:rsidRDefault="00242AAA" w:rsidP="00154A4E">
      <w:pPr>
        <w:pStyle w:val="Heading2"/>
      </w:pPr>
      <w:sdt>
        <w:sdtPr>
          <w:rPr>
            <w:rFonts w:ascii="Times New Roman" w:hAnsi="Times New Roman"/>
            <w:sz w:val="24"/>
            <w:szCs w:val="24"/>
          </w:rPr>
          <w:id w:val="236600109"/>
          <w:placeholder>
            <w:docPart w:val="495B9EEEE5B048DC912C09C53A5F39A9"/>
          </w:placeholder>
          <w:temporary/>
          <w:showingPlcHdr/>
          <w15:appearance w15:val="hidden"/>
        </w:sdtPr>
        <w:sdtEndPr/>
        <w:sdtContent>
          <w:r w:rsidR="00154A4E" w:rsidRPr="00363CDC">
            <w:t xml:space="preserve">Chapter </w:t>
          </w:r>
          <w:r w:rsidR="00154A4E">
            <w:t>Four</w:t>
          </w:r>
        </w:sdtContent>
      </w:sdt>
      <w:r w:rsidR="00154A4E" w:rsidRPr="005B6061">
        <w:t xml:space="preserve">: </w:t>
      </w:r>
      <w:sdt>
        <w:sdtPr>
          <w:id w:val="1457223100"/>
          <w:placeholder>
            <w:docPart w:val="C75D516CB04049649BC314B6468E10D8"/>
          </w:placeholder>
          <w:temporary/>
          <w:showingPlcHdr/>
          <w15:appearance w15:val="hidden"/>
        </w:sdtPr>
        <w:sdtEndPr/>
        <w:sdtContent>
          <w:r w:rsidR="00154A4E">
            <w:t>Insert Chapter Title</w:t>
          </w:r>
        </w:sdtContent>
      </w:sdt>
      <w:bookmarkEnd w:id="26"/>
      <w:bookmarkEnd w:id="27"/>
      <w:bookmarkEnd w:id="28"/>
    </w:p>
    <w:sdt>
      <w:sdtPr>
        <w:id w:val="1466232417"/>
        <w:placeholder>
          <w:docPart w:val="7FAEC5A9B06B4C52AF748B399196C5FA"/>
        </w:placeholder>
        <w:temporary/>
        <w:showingPlcHdr/>
        <w15:appearance w15:val="hidden"/>
      </w:sdtPr>
      <w:sdtEndPr/>
      <w:sdtContent>
        <w:p w:rsidR="00154A4E" w:rsidRDefault="00154A4E" w:rsidP="00154A4E">
          <w:r w:rsidRPr="00363CDC">
            <w:t>Begin a new chapter here…</w:t>
          </w:r>
        </w:p>
      </w:sdtContent>
    </w:sdt>
    <w:bookmarkEnd w:id="25" w:displacedByCustomXml="next"/>
    <w:sdt>
      <w:sdtPr>
        <w:id w:val="-105272047"/>
        <w:placeholder>
          <w:docPart w:val="44535BED20FF47D793DC85087D240F68"/>
        </w:placeholder>
        <w:temporary/>
        <w:showingPlcHdr/>
        <w15:appearance w15:val="hidden"/>
      </w:sdtPr>
      <w:sdtEndPr/>
      <w:sdtContent>
        <w:p w:rsidR="009A2F30" w:rsidRPr="009A2F30" w:rsidRDefault="00154A4E" w:rsidP="00154A4E">
          <w:pPr>
            <w:pStyle w:val="TipText"/>
          </w:pPr>
          <w:r w:rsidRPr="00154A4E">
            <w:t xml:space="preserve">For the purposes of this example, this chapter’s title is “Establishing Social Values.” It </w:t>
          </w:r>
          <w:r>
            <w:t xml:space="preserve">covers </w:t>
          </w:r>
          <w:r w:rsidRPr="00154A4E">
            <w:t>the social/community aspect of a child’s wellbeing. Start off by providing a brief overview of the information contained in the chapter and then transition smoothly into your supporting points. Try to keep the language simple and understandable to generate rapport with the reader and keep them engaged.</w:t>
          </w:r>
        </w:p>
      </w:sdtContent>
    </w:sdt>
    <w:sdt>
      <w:sdtPr>
        <w:id w:val="-1694365941"/>
        <w:placeholder>
          <w:docPart w:val="22954CDA7D0147B2B24EA38F904281E2"/>
        </w:placeholder>
        <w:temporary/>
        <w:showingPlcHdr/>
        <w15:appearance w15:val="hidden"/>
      </w:sdtPr>
      <w:sdtEndPr/>
      <w:sdtContent>
        <w:p w:rsidR="009A2F30" w:rsidRPr="00DD46F4" w:rsidRDefault="00154A4E" w:rsidP="00154A4E">
          <w:pPr>
            <w:pStyle w:val="Heading3"/>
          </w:pPr>
          <w:r w:rsidRPr="00154A4E">
            <w:t>Insert Subheading 1</w:t>
          </w:r>
        </w:p>
      </w:sdtContent>
    </w:sdt>
    <w:sdt>
      <w:sdtPr>
        <w:id w:val="-2147268801"/>
        <w:placeholder>
          <w:docPart w:val="9A56DB230FAA4BF6B05F632A87AFA441"/>
        </w:placeholder>
        <w:temporary/>
        <w:showingPlcHdr/>
        <w15:appearance w15:val="hidden"/>
      </w:sdtPr>
      <w:sdtEndPr/>
      <w:sdtContent>
        <w:p w:rsidR="00D17DE7" w:rsidRDefault="00154A4E" w:rsidP="00154A4E">
          <w:r w:rsidRPr="00154A4E">
            <w:t>Insert content here…</w:t>
          </w:r>
        </w:p>
      </w:sdtContent>
    </w:sdt>
    <w:sdt>
      <w:sdtPr>
        <w:id w:val="1201586223"/>
        <w:placeholder>
          <w:docPart w:val="35A042143E4A47E8B00C1B83A5221499"/>
        </w:placeholder>
        <w:temporary/>
        <w:showingPlcHdr/>
        <w15:appearance w15:val="hidden"/>
      </w:sdtPr>
      <w:sdtEndPr/>
      <w:sdtContent>
        <w:p w:rsidR="00154A4E" w:rsidRPr="00154A4E" w:rsidRDefault="00154A4E" w:rsidP="00154A4E">
          <w:pPr>
            <w:pStyle w:val="TipText"/>
          </w:pPr>
          <w:r w:rsidRPr="00154A4E">
            <w:t>Divide your chapter into sections with relevant subheadings. Subheadings guide the reader through the chapter and help in showing how you perceive the topic. Always have more than one subheading per chapter and make sure they are related to your chapter topic.</w:t>
          </w:r>
        </w:p>
        <w:p w:rsidR="009A2F30" w:rsidRDefault="00154A4E" w:rsidP="00154A4E">
          <w:pPr>
            <w:pStyle w:val="TipText"/>
          </w:pPr>
          <w:r w:rsidRPr="00154A4E">
            <w:t>When researching content for a particular chapter, any key highlights you come across can act as a subheading. For example, Subheading 1 for this chapter is “Getting Along with Others.” Offer the reader practical strategies for teaching their child how to coexist with others, why it’s important to do so, etc.</w:t>
          </w:r>
        </w:p>
      </w:sdtContent>
    </w:sdt>
    <w:sdt>
      <w:sdtPr>
        <w:id w:val="-1341007155"/>
        <w:placeholder>
          <w:docPart w:val="DCEFC47643294324B5516C126985D5BE"/>
        </w:placeholder>
        <w:temporary/>
        <w:showingPlcHdr/>
        <w15:appearance w15:val="hidden"/>
      </w:sdtPr>
      <w:sdtEndPr/>
      <w:sdtContent>
        <w:p w:rsidR="009A2F30" w:rsidRPr="00DD46F4" w:rsidRDefault="00154A4E" w:rsidP="00154A4E">
          <w:pPr>
            <w:pStyle w:val="Heading3"/>
          </w:pPr>
          <w:r w:rsidRPr="00154A4E">
            <w:t>Insert Subheading 2</w:t>
          </w:r>
        </w:p>
      </w:sdtContent>
    </w:sdt>
    <w:sdt>
      <w:sdtPr>
        <w:id w:val="-352646618"/>
        <w:placeholder>
          <w:docPart w:val="AE86E83F81FD4647AC47D06CA9C7E8CB"/>
        </w:placeholder>
        <w:temporary/>
        <w:showingPlcHdr/>
        <w15:appearance w15:val="hidden"/>
      </w:sdtPr>
      <w:sdtEndPr/>
      <w:sdtContent>
        <w:p w:rsidR="00D17DE7" w:rsidRDefault="00154A4E" w:rsidP="00154A4E">
          <w:r w:rsidRPr="00154A4E">
            <w:t>Insert content here…</w:t>
          </w:r>
        </w:p>
      </w:sdtContent>
    </w:sdt>
    <w:sdt>
      <w:sdtPr>
        <w:id w:val="-1828738542"/>
        <w:placeholder>
          <w:docPart w:val="2CF010B095D9489FBF10959ADDD5CB65"/>
        </w:placeholder>
        <w:temporary/>
        <w:showingPlcHdr/>
        <w15:appearance w15:val="hidden"/>
      </w:sdtPr>
      <w:sdtEndPr/>
      <w:sdtContent>
        <w:p w:rsidR="00D17DE7" w:rsidRDefault="00154A4E" w:rsidP="00154A4E">
          <w:pPr>
            <w:pStyle w:val="TipText"/>
          </w:pPr>
          <w:r w:rsidRPr="00154A4E">
            <w:t>For Subheading 2, use a subtitle such as “Developing Emotional Intelligence.” It provide</w:t>
          </w:r>
          <w:r>
            <w:t>s</w:t>
          </w:r>
          <w:r w:rsidRPr="00154A4E">
            <w:t xml:space="preserve"> practical steps on how to help a child to read social cues, talk about any negative emotions, etc.</w:t>
          </w:r>
        </w:p>
      </w:sdtContent>
    </w:sdt>
    <w:sdt>
      <w:sdtPr>
        <w:id w:val="-1267232936"/>
        <w:placeholder>
          <w:docPart w:val="5BFD17A1E21C4F87A24FAFDFE75D5A25"/>
        </w:placeholder>
        <w:temporary/>
        <w:showingPlcHdr/>
        <w15:appearance w15:val="hidden"/>
      </w:sdtPr>
      <w:sdtEndPr/>
      <w:sdtContent>
        <w:p w:rsidR="009A2F30" w:rsidRPr="00DD46F4" w:rsidRDefault="00154A4E" w:rsidP="00154A4E">
          <w:pPr>
            <w:pStyle w:val="Heading3"/>
          </w:pPr>
          <w:r w:rsidRPr="00154A4E">
            <w:t>Chapter Summary/Key Takeaways</w:t>
          </w:r>
        </w:p>
      </w:sdtContent>
    </w:sdt>
    <w:sdt>
      <w:sdtPr>
        <w:id w:val="-271313307"/>
        <w:placeholder>
          <w:docPart w:val="14EA98D04C42489A91189AE275E3809B"/>
        </w:placeholder>
        <w:temporary/>
        <w:showingPlcHdr/>
        <w15:appearance w15:val="hidden"/>
      </w:sdtPr>
      <w:sdtEndPr/>
      <w:sdtContent>
        <w:p w:rsidR="00C56D47" w:rsidRDefault="00154A4E" w:rsidP="00154A4E">
          <w:r w:rsidRPr="00154A4E">
            <w:t>Insert content here…</w:t>
          </w:r>
        </w:p>
      </w:sdtContent>
    </w:sdt>
    <w:sdt>
      <w:sdtPr>
        <w:rPr>
          <w:rFonts w:ascii="Times New Roman" w:hAnsi="Times New Roman"/>
          <w:color w:val="auto"/>
        </w:rPr>
        <w:id w:val="-1991694791"/>
        <w:placeholder>
          <w:docPart w:val="DED2644534C94F01A8629AEA119FD63F"/>
        </w:placeholder>
        <w:temporary/>
        <w:showingPlcHdr/>
        <w15:appearance w15:val="hidden"/>
      </w:sdtPr>
      <w:sdtEndPr>
        <w:rPr>
          <w:rFonts w:cs="Calibri"/>
          <w:color w:val="4472C4" w:themeColor="accent1"/>
        </w:rPr>
      </w:sdtEndPr>
      <w:sdtContent>
        <w:p w:rsidR="00154A4E" w:rsidRPr="00154A4E" w:rsidRDefault="00154A4E" w:rsidP="00154A4E">
          <w:pPr>
            <w:pStyle w:val="TipText"/>
          </w:pPr>
          <w:r w:rsidRPr="00154A4E">
            <w:t xml:space="preserve">Remind the reader of the key points of the chapter in a short paragraph. Alternatively, use a bullet point format as shown below: </w:t>
          </w:r>
        </w:p>
        <w:p w:rsidR="00154A4E" w:rsidRPr="000B3B0D" w:rsidRDefault="00154A4E" w:rsidP="00211C7A">
          <w:pPr>
            <w:pStyle w:val="ListBullet"/>
            <w:spacing w:before="0"/>
            <w:rPr>
              <w:rFonts w:ascii="Calibri" w:hAnsi="Calibri" w:cs="Calibri"/>
              <w:color w:val="0070C0"/>
            </w:rPr>
          </w:pPr>
          <w:r w:rsidRPr="000B3B0D">
            <w:rPr>
              <w:rFonts w:ascii="Calibri" w:hAnsi="Calibri" w:cs="Calibri"/>
              <w:color w:val="0070C0"/>
            </w:rPr>
            <w:t xml:space="preserve">Instilling social values and ethics in a child will help them integrate well into society. </w:t>
          </w:r>
        </w:p>
        <w:p w:rsidR="00154A4E" w:rsidRPr="000B3B0D" w:rsidRDefault="00154A4E" w:rsidP="00211C7A">
          <w:pPr>
            <w:pStyle w:val="ListBullet"/>
            <w:spacing w:before="0"/>
            <w:rPr>
              <w:rFonts w:ascii="Calibri" w:hAnsi="Calibri" w:cs="Calibri"/>
              <w:color w:val="0070C0"/>
            </w:rPr>
          </w:pPr>
          <w:r w:rsidRPr="000B3B0D">
            <w:rPr>
              <w:rFonts w:ascii="Calibri" w:hAnsi="Calibri" w:cs="Calibri"/>
              <w:color w:val="0070C0"/>
            </w:rPr>
            <w:t>Point 2 from your text…</w:t>
          </w:r>
        </w:p>
        <w:p w:rsidR="00154A4E" w:rsidRPr="000B3B0D" w:rsidRDefault="00154A4E" w:rsidP="00211C7A">
          <w:pPr>
            <w:pStyle w:val="ListBullet"/>
            <w:spacing w:before="0"/>
            <w:rPr>
              <w:rFonts w:ascii="Calibri" w:hAnsi="Calibri" w:cs="Calibri"/>
              <w:color w:val="0070C0"/>
            </w:rPr>
          </w:pPr>
          <w:r w:rsidRPr="000B3B0D">
            <w:rPr>
              <w:rFonts w:ascii="Calibri" w:hAnsi="Calibri" w:cs="Calibri"/>
              <w:color w:val="0070C0"/>
            </w:rPr>
            <w:t>Point 3 from your text…</w:t>
          </w:r>
        </w:p>
        <w:p w:rsidR="009A2F30" w:rsidRPr="000B3B0D" w:rsidRDefault="00154A4E" w:rsidP="00211C7A">
          <w:pPr>
            <w:pStyle w:val="ListBullet"/>
            <w:spacing w:before="0"/>
            <w:rPr>
              <w:rFonts w:ascii="Calibri" w:hAnsi="Calibri" w:cs="Calibri"/>
              <w:color w:val="0070C0"/>
            </w:rPr>
          </w:pPr>
          <w:r w:rsidRPr="000B3B0D">
            <w:rPr>
              <w:rFonts w:ascii="Calibri" w:hAnsi="Calibri" w:cs="Calibri"/>
              <w:color w:val="0070C0"/>
            </w:rPr>
            <w:t>etc.</w:t>
          </w:r>
        </w:p>
      </w:sdtContent>
    </w:sdt>
    <w:sdt>
      <w:sdtPr>
        <w:id w:val="589435268"/>
        <w:placeholder>
          <w:docPart w:val="3C25B560DFEE48CE9EF0AD1E6DB2453E"/>
        </w:placeholder>
        <w:temporary/>
        <w:showingPlcHdr/>
        <w15:appearance w15:val="hidden"/>
      </w:sdtPr>
      <w:sdtEndPr/>
      <w:sdtContent>
        <w:p w:rsidR="009A2F30" w:rsidRPr="009A2F30" w:rsidRDefault="00154A4E" w:rsidP="00154A4E">
          <w:r w:rsidRPr="00154A4E">
            <w:t>In the next chapter, you will learn…</w:t>
          </w:r>
        </w:p>
      </w:sdtContent>
    </w:sdt>
    <w:p w:rsidR="00211C7A" w:rsidRDefault="00242AAA" w:rsidP="00211C7A">
      <w:pPr>
        <w:pStyle w:val="TipText"/>
      </w:pPr>
      <w:sdt>
        <w:sdtPr>
          <w:id w:val="1506167101"/>
          <w:placeholder>
            <w:docPart w:val="6877E7C8CF60473DB0A08B97CE9A1EBD"/>
          </w:placeholder>
          <w:temporary/>
          <w:showingPlcHdr/>
          <w15:appearance w15:val="hidden"/>
        </w:sdtPr>
        <w:sdtEndPr/>
        <w:sdtContent>
          <w:r w:rsidR="00154A4E" w:rsidRPr="00154A4E">
            <w:t>To logically transition smoothly from chapter to chapter, inform the reader of what is coming next. When ending your chapter with a paragraph, link the next chapter’s information with what has already been learned.</w:t>
          </w:r>
        </w:sdtContent>
      </w:sdt>
      <w:r w:rsidR="009A2F30">
        <w:br w:type="page"/>
      </w:r>
      <w:bookmarkStart w:id="29" w:name="_Toc527370447"/>
    </w:p>
    <w:bookmarkStart w:id="30" w:name="_Toc529756681"/>
    <w:bookmarkStart w:id="31" w:name="_Toc529756742"/>
    <w:bookmarkStart w:id="32" w:name="_Toc529756865"/>
    <w:p w:rsidR="009A2F30" w:rsidRPr="005B6061" w:rsidRDefault="00242AAA" w:rsidP="00154A4E">
      <w:pPr>
        <w:pStyle w:val="Heading2"/>
      </w:pPr>
      <w:sdt>
        <w:sdtPr>
          <w:rPr>
            <w:sz w:val="24"/>
            <w:szCs w:val="24"/>
          </w:rPr>
          <w:id w:val="773436528"/>
          <w:placeholder>
            <w:docPart w:val="2FBF696CB8FB4AE8ACE7F8A29B72AF0C"/>
          </w:placeholder>
          <w:temporary/>
          <w:showingPlcHdr/>
          <w15:appearance w15:val="hidden"/>
        </w:sdtPr>
        <w:sdtEndPr/>
        <w:sdtContent>
          <w:r w:rsidR="00154A4E" w:rsidRPr="00154A4E">
            <w:t>Chapter Five</w:t>
          </w:r>
        </w:sdtContent>
      </w:sdt>
      <w:r w:rsidR="009A2F30" w:rsidRPr="005B6061">
        <w:t xml:space="preserve">: </w:t>
      </w:r>
      <w:bookmarkEnd w:id="29"/>
      <w:sdt>
        <w:sdtPr>
          <w:id w:val="-1232766437"/>
          <w:placeholder>
            <w:docPart w:val="B8EC94008EC44005BA7C54ED25B10B72"/>
          </w:placeholder>
          <w:temporary/>
          <w:showingPlcHdr/>
          <w15:appearance w15:val="hidden"/>
        </w:sdtPr>
        <w:sdtEndPr/>
        <w:sdtContent>
          <w:r w:rsidR="00154A4E" w:rsidRPr="00154A4E">
            <w:t>Insert Chapter Title</w:t>
          </w:r>
        </w:sdtContent>
      </w:sdt>
      <w:bookmarkEnd w:id="30"/>
      <w:bookmarkEnd w:id="31"/>
      <w:bookmarkEnd w:id="32"/>
    </w:p>
    <w:sdt>
      <w:sdtPr>
        <w:id w:val="1460987439"/>
        <w:placeholder>
          <w:docPart w:val="511D38484B8646BDAEA2F459F779AD59"/>
        </w:placeholder>
        <w:temporary/>
        <w:showingPlcHdr/>
        <w15:appearance w15:val="hidden"/>
      </w:sdtPr>
      <w:sdtEndPr/>
      <w:sdtContent>
        <w:p w:rsidR="00DD46F4" w:rsidRDefault="00154A4E" w:rsidP="00154A4E">
          <w:r w:rsidRPr="00154A4E">
            <w:t>Begin a new chapter here…</w:t>
          </w:r>
        </w:p>
      </w:sdtContent>
    </w:sdt>
    <w:sdt>
      <w:sdtPr>
        <w:id w:val="-30495616"/>
        <w:placeholder>
          <w:docPart w:val="369B5F795C7F4797BE07F5804545ED26"/>
        </w:placeholder>
        <w:temporary/>
        <w:showingPlcHdr/>
        <w15:appearance w15:val="hidden"/>
      </w:sdtPr>
      <w:sdtEndPr/>
      <w:sdtContent>
        <w:p w:rsidR="009A2F30" w:rsidRPr="009A2F30" w:rsidRDefault="00154A4E" w:rsidP="00154A4E">
          <w:pPr>
            <w:pStyle w:val="TipText"/>
          </w:pPr>
          <w:r w:rsidRPr="00154A4E">
            <w:t>Assuming this is your last chapter in the book, create a title that is somewhat forward-looking, for example, “Today’s Kids, Future Parents.” Here</w:t>
          </w:r>
          <w:r w:rsidR="001710CE">
            <w:t>,</w:t>
          </w:r>
          <w:r w:rsidRPr="00154A4E">
            <w:t xml:space="preserve"> present an outlook of how the strategies in this book, as well as new scientific insights, will shape the future. </w:t>
          </w:r>
          <w:r w:rsidR="001710CE">
            <w:t>A</w:t>
          </w:r>
          <w:r w:rsidRPr="00154A4E">
            <w:t>lso discuss what the world will look like if kids are not taught how to strengthen their mindset.</w:t>
          </w:r>
        </w:p>
      </w:sdtContent>
    </w:sdt>
    <w:sdt>
      <w:sdtPr>
        <w:id w:val="-1322275540"/>
        <w:placeholder>
          <w:docPart w:val="716952F133BE457AA72CA451EB9A506D"/>
        </w:placeholder>
        <w:temporary/>
        <w:showingPlcHdr/>
        <w15:appearance w15:val="hidden"/>
      </w:sdtPr>
      <w:sdtEndPr/>
      <w:sdtContent>
        <w:p w:rsidR="009A2F30" w:rsidRPr="00DD46F4" w:rsidRDefault="001710CE" w:rsidP="00B74B8C">
          <w:pPr>
            <w:pStyle w:val="Heading3"/>
          </w:pPr>
          <w:r w:rsidRPr="001710CE">
            <w:t>Insert Subheading 1</w:t>
          </w:r>
        </w:p>
      </w:sdtContent>
    </w:sdt>
    <w:sdt>
      <w:sdtPr>
        <w:id w:val="-1809856155"/>
        <w:placeholder>
          <w:docPart w:val="E9B1FB449140418C8A0452526C40473F"/>
        </w:placeholder>
        <w:temporary/>
        <w:showingPlcHdr/>
        <w15:appearance w15:val="hidden"/>
      </w:sdtPr>
      <w:sdtEndPr/>
      <w:sdtContent>
        <w:p w:rsidR="00D17DE7" w:rsidRDefault="001710CE" w:rsidP="00E30FF1">
          <w:r w:rsidRPr="001710CE">
            <w:t>Insert content here…</w:t>
          </w:r>
        </w:p>
      </w:sdtContent>
    </w:sdt>
    <w:sdt>
      <w:sdtPr>
        <w:id w:val="-1427490027"/>
        <w:placeholder>
          <w:docPart w:val="598959914E6E4DC086F3FEC78006BDCF"/>
        </w:placeholder>
        <w:temporary/>
        <w:showingPlcHdr/>
        <w15:appearance w15:val="hidden"/>
      </w:sdtPr>
      <w:sdtEndPr/>
      <w:sdtContent>
        <w:p w:rsidR="001710CE" w:rsidRPr="001710CE" w:rsidRDefault="001710CE" w:rsidP="001710CE">
          <w:pPr>
            <w:pStyle w:val="TipText"/>
          </w:pPr>
          <w:r w:rsidRPr="001710CE">
            <w:t>Divide your chapter into sections with relevant subheadings. Subheadings guide the reader through the chapter and help in showing how you perceive the topic. Always have more than one subheading per chapter and make sure they are related to your chapter topic.</w:t>
          </w:r>
        </w:p>
        <w:p w:rsidR="009A2F30" w:rsidRPr="00154B17" w:rsidRDefault="001710CE" w:rsidP="001710CE">
          <w:pPr>
            <w:pStyle w:val="TipText"/>
          </w:pPr>
          <w:r w:rsidRPr="001710CE">
            <w:t>When researching content for a particular chapter, any key highlights you come across can act as a subheading. For example, Subheading 1 for this chapter is “Adapting to Change,” where you then discuss the importance of developing adaptability and flexibility, etc.</w:t>
          </w:r>
        </w:p>
      </w:sdtContent>
    </w:sdt>
    <w:sdt>
      <w:sdtPr>
        <w:id w:val="686180226"/>
        <w:placeholder>
          <w:docPart w:val="0AC2D840F12846AB87819D3341001A71"/>
        </w:placeholder>
        <w:temporary/>
        <w:showingPlcHdr/>
        <w15:appearance w15:val="hidden"/>
      </w:sdtPr>
      <w:sdtEndPr/>
      <w:sdtContent>
        <w:p w:rsidR="009A2F30" w:rsidRPr="00DD46F4" w:rsidRDefault="001710CE" w:rsidP="001710CE">
          <w:pPr>
            <w:pStyle w:val="Heading3"/>
          </w:pPr>
          <w:r w:rsidRPr="001710CE">
            <w:t>Insert Subheading 2</w:t>
          </w:r>
        </w:p>
      </w:sdtContent>
    </w:sdt>
    <w:sdt>
      <w:sdtPr>
        <w:id w:val="722259401"/>
        <w:placeholder>
          <w:docPart w:val="F2AACAF466B745B6A211605BADADCE14"/>
        </w:placeholder>
        <w:temporary/>
        <w:showingPlcHdr/>
        <w15:appearance w15:val="hidden"/>
      </w:sdtPr>
      <w:sdtEndPr/>
      <w:sdtContent>
        <w:p w:rsidR="00D17DE7" w:rsidRDefault="001710CE" w:rsidP="001710CE">
          <w:r w:rsidRPr="001710CE">
            <w:t>Insert content here…</w:t>
          </w:r>
        </w:p>
      </w:sdtContent>
    </w:sdt>
    <w:sdt>
      <w:sdtPr>
        <w:id w:val="523916162"/>
        <w:placeholder>
          <w:docPart w:val="A93863BE5F5F40BEB7BDEDA23B000D39"/>
        </w:placeholder>
        <w:temporary/>
        <w:showingPlcHdr/>
        <w15:appearance w15:val="hidden"/>
      </w:sdtPr>
      <w:sdtEndPr/>
      <w:sdtContent>
        <w:p w:rsidR="00D17DE7" w:rsidRPr="002C7C9F" w:rsidRDefault="001710CE" w:rsidP="001710CE">
          <w:pPr>
            <w:pStyle w:val="TipText"/>
          </w:pPr>
          <w:r w:rsidRPr="001710CE">
            <w:t>For Subheading 2, use a subtitle such as “Leaving a Legacy.” Here</w:t>
          </w:r>
          <w:r>
            <w:t>,</w:t>
          </w:r>
          <w:r w:rsidRPr="001710CE">
            <w:t xml:space="preserve"> wrap everything up by discussing how all the strategies provided will ensure a better tomorrow for all.</w:t>
          </w:r>
        </w:p>
      </w:sdtContent>
    </w:sdt>
    <w:sdt>
      <w:sdtPr>
        <w:id w:val="1663739371"/>
        <w:placeholder>
          <w:docPart w:val="DBBCAF90E42549959DC9177D73AB22F1"/>
        </w:placeholder>
        <w:temporary/>
        <w:showingPlcHdr/>
        <w15:appearance w15:val="hidden"/>
      </w:sdtPr>
      <w:sdtEndPr/>
      <w:sdtContent>
        <w:p w:rsidR="009A2F30" w:rsidRPr="00DD46F4" w:rsidRDefault="001710CE" w:rsidP="001710CE">
          <w:pPr>
            <w:pStyle w:val="Heading3"/>
          </w:pPr>
          <w:r w:rsidRPr="001710CE">
            <w:t>Chapter Summary/Key Takeaways</w:t>
          </w:r>
        </w:p>
      </w:sdtContent>
    </w:sdt>
    <w:sdt>
      <w:sdtPr>
        <w:id w:val="-1226986217"/>
        <w:placeholder>
          <w:docPart w:val="437708BD2757466D9A981400612C0E23"/>
        </w:placeholder>
        <w:temporary/>
        <w:showingPlcHdr/>
        <w15:appearance w15:val="hidden"/>
      </w:sdtPr>
      <w:sdtEndPr/>
      <w:sdtContent>
        <w:p w:rsidR="00C52D44" w:rsidRDefault="001710CE" w:rsidP="001710CE">
          <w:r w:rsidRPr="001710CE">
            <w:t>Insert content here…</w:t>
          </w:r>
        </w:p>
      </w:sdtContent>
    </w:sdt>
    <w:sdt>
      <w:sdtPr>
        <w:rPr>
          <w:rFonts w:ascii="Times New Roman" w:hAnsi="Times New Roman"/>
          <w:color w:val="auto"/>
        </w:rPr>
        <w:id w:val="-1088072220"/>
        <w:placeholder>
          <w:docPart w:val="5F63246B02D048FC87F6BEBECF28AA74"/>
        </w:placeholder>
        <w:temporary/>
        <w:showingPlcHdr/>
        <w15:appearance w15:val="hidden"/>
      </w:sdtPr>
      <w:sdtEndPr>
        <w:rPr>
          <w:rFonts w:cs="Calibri"/>
          <w:color w:val="4472C4" w:themeColor="accent1"/>
        </w:rPr>
      </w:sdtEndPr>
      <w:sdtContent>
        <w:p w:rsidR="001710CE" w:rsidRPr="001710CE" w:rsidRDefault="001710CE" w:rsidP="001710CE">
          <w:pPr>
            <w:pStyle w:val="TipText"/>
          </w:pPr>
          <w:r w:rsidRPr="001710CE">
            <w:t xml:space="preserve">Remind the reader of the key points of the chapter in a short paragraph. Alternatively, use a bullet point format as shown below: </w:t>
          </w:r>
        </w:p>
        <w:p w:rsidR="001710CE" w:rsidRPr="001710CE" w:rsidRDefault="001710CE" w:rsidP="00211C7A">
          <w:pPr>
            <w:pStyle w:val="ListBullet"/>
            <w:tabs>
              <w:tab w:val="left" w:pos="4050"/>
            </w:tabs>
            <w:spacing w:before="0"/>
            <w:rPr>
              <w:rFonts w:ascii="Calibri" w:hAnsi="Calibri" w:cs="Calibri"/>
              <w:color w:val="0070C0"/>
            </w:rPr>
          </w:pPr>
          <w:r w:rsidRPr="001710CE">
            <w:rPr>
              <w:rFonts w:ascii="Calibri" w:hAnsi="Calibri" w:cs="Calibri"/>
              <w:color w:val="0070C0"/>
            </w:rPr>
            <w:t xml:space="preserve">In the future, survival will depend on the ability to adapt to a fast-changing environment. </w:t>
          </w:r>
        </w:p>
        <w:p w:rsidR="001710CE" w:rsidRPr="001710CE" w:rsidRDefault="001710CE" w:rsidP="00211C7A">
          <w:pPr>
            <w:pStyle w:val="ListBullet"/>
            <w:tabs>
              <w:tab w:val="left" w:pos="4050"/>
            </w:tabs>
            <w:spacing w:before="0"/>
            <w:rPr>
              <w:rFonts w:ascii="Calibri" w:hAnsi="Calibri" w:cs="Calibri"/>
              <w:color w:val="0070C0"/>
            </w:rPr>
          </w:pPr>
          <w:r w:rsidRPr="001710CE">
            <w:rPr>
              <w:rFonts w:ascii="Calibri" w:hAnsi="Calibri" w:cs="Calibri"/>
              <w:color w:val="0070C0"/>
            </w:rPr>
            <w:t>Point 2 from your text…</w:t>
          </w:r>
        </w:p>
        <w:p w:rsidR="001710CE" w:rsidRPr="001710CE" w:rsidRDefault="001710CE" w:rsidP="00211C7A">
          <w:pPr>
            <w:pStyle w:val="ListBullet"/>
            <w:tabs>
              <w:tab w:val="left" w:pos="4050"/>
            </w:tabs>
            <w:spacing w:before="0"/>
            <w:rPr>
              <w:rFonts w:ascii="Calibri" w:hAnsi="Calibri" w:cs="Calibri"/>
              <w:color w:val="0070C0"/>
            </w:rPr>
          </w:pPr>
          <w:r w:rsidRPr="001710CE">
            <w:rPr>
              <w:rFonts w:ascii="Calibri" w:hAnsi="Calibri" w:cs="Calibri"/>
              <w:color w:val="0070C0"/>
            </w:rPr>
            <w:t>Point 3 from your text…</w:t>
          </w:r>
        </w:p>
        <w:p w:rsidR="001710CE" w:rsidRPr="001710CE" w:rsidRDefault="001710CE" w:rsidP="00211C7A">
          <w:pPr>
            <w:pStyle w:val="ListBullet"/>
            <w:tabs>
              <w:tab w:val="left" w:pos="4050"/>
            </w:tabs>
            <w:spacing w:before="0"/>
            <w:rPr>
              <w:rFonts w:ascii="Calibri" w:hAnsi="Calibri" w:cs="Calibri"/>
              <w:color w:val="0070C0"/>
            </w:rPr>
          </w:pPr>
          <w:r w:rsidRPr="001710CE">
            <w:rPr>
              <w:rFonts w:ascii="Calibri" w:hAnsi="Calibri" w:cs="Calibri"/>
              <w:color w:val="0070C0"/>
            </w:rPr>
            <w:t>etc.</w:t>
          </w:r>
        </w:p>
      </w:sdtContent>
    </w:sdt>
    <w:p w:rsidR="009A2F30" w:rsidRDefault="009A2F30" w:rsidP="00E30FF1">
      <w:pPr>
        <w:pStyle w:val="Heading1"/>
        <w:rPr>
          <w:rFonts w:ascii="Times New Roman" w:hAnsi="Times New Roman"/>
          <w:sz w:val="24"/>
          <w:szCs w:val="24"/>
        </w:rPr>
      </w:pPr>
      <w:r>
        <w:rPr>
          <w:rFonts w:ascii="Times New Roman" w:hAnsi="Times New Roman"/>
          <w:sz w:val="24"/>
          <w:szCs w:val="24"/>
        </w:rPr>
        <w:br w:type="page"/>
      </w:r>
    </w:p>
    <w:bookmarkStart w:id="33" w:name="_Toc529756866" w:displacedByCustomXml="next"/>
    <w:bookmarkStart w:id="34" w:name="_Toc529756743" w:displacedByCustomXml="next"/>
    <w:bookmarkStart w:id="35" w:name="_Toc529756682" w:displacedByCustomXml="next"/>
    <w:sdt>
      <w:sdtPr>
        <w:id w:val="1723244645"/>
        <w:placeholder>
          <w:docPart w:val="F627564EF2B842D2BD040BD926069738"/>
        </w:placeholder>
        <w:temporary/>
        <w:showingPlcHdr/>
        <w15:appearance w15:val="hidden"/>
      </w:sdtPr>
      <w:sdtEndPr/>
      <w:sdtContent>
        <w:bookmarkStart w:id="36" w:name="_Toc527370448" w:displacedByCustomXml="prev"/>
        <w:p w:rsidR="001710CE" w:rsidRPr="001710CE" w:rsidRDefault="001710CE" w:rsidP="001710CE">
          <w:pPr>
            <w:pStyle w:val="Heading1"/>
          </w:pPr>
          <w:r w:rsidRPr="001710CE">
            <w:t>Epilogue/Conclusion</w:t>
          </w:r>
        </w:p>
        <w:bookmarkEnd w:id="36" w:displacedByCustomXml="next"/>
      </w:sdtContent>
    </w:sdt>
    <w:bookmarkEnd w:id="33" w:displacedByCustomXml="prev"/>
    <w:bookmarkEnd w:id="34" w:displacedByCustomXml="prev"/>
    <w:bookmarkEnd w:id="35" w:displacedByCustomXml="prev"/>
    <w:sdt>
      <w:sdtPr>
        <w:id w:val="-1780489001"/>
        <w:placeholder>
          <w:docPart w:val="E2B76254ABA841009A1C576D37F501EB"/>
        </w:placeholder>
        <w:temporary/>
        <w:showingPlcHdr/>
        <w15:appearance w15:val="hidden"/>
      </w:sdtPr>
      <w:sdtEndPr/>
      <w:sdtContent>
        <w:p w:rsidR="00A0776B" w:rsidRDefault="001710CE" w:rsidP="001710CE">
          <w:r w:rsidRPr="001710CE">
            <w:t>Insert content here…</w:t>
          </w:r>
        </w:p>
      </w:sdtContent>
    </w:sdt>
    <w:sdt>
      <w:sdtPr>
        <w:id w:val="-1609041544"/>
        <w:placeholder>
          <w:docPart w:val="73F9736AA68A4C98B16670A254A22916"/>
        </w:placeholder>
        <w:temporary/>
        <w:showingPlcHdr/>
        <w15:appearance w15:val="hidden"/>
      </w:sdtPr>
      <w:sdtEndPr/>
      <w:sdtContent>
        <w:p w:rsidR="00205500" w:rsidRDefault="001710CE" w:rsidP="001710CE">
          <w:pPr>
            <w:pStyle w:val="TipText"/>
          </w:pPr>
          <w:r w:rsidRPr="001710CE">
            <w:t>Keep it short and sweet. Mention the key highlights of the book and the action steps to solve the problem</w:t>
          </w:r>
          <w:r>
            <w:t>s</w:t>
          </w:r>
          <w:r w:rsidRPr="001710CE">
            <w:t xml:space="preserve">. Remind </w:t>
          </w:r>
          <w:r>
            <w:t>the reader</w:t>
          </w:r>
          <w:r w:rsidRPr="001710CE">
            <w:t xml:space="preserve"> of how taking the said action steps will benefit them.</w:t>
          </w:r>
        </w:p>
      </w:sdtContent>
    </w:sdt>
    <w:p w:rsidR="00205500" w:rsidRDefault="00205500" w:rsidP="00211C7A">
      <w:r>
        <w:br w:type="page"/>
      </w:r>
    </w:p>
    <w:bookmarkStart w:id="37" w:name="_Toc529756867" w:displacedByCustomXml="next"/>
    <w:bookmarkStart w:id="38" w:name="_Toc529756744" w:displacedByCustomXml="next"/>
    <w:bookmarkStart w:id="39" w:name="_Toc529756683" w:displacedByCustomXml="next"/>
    <w:sdt>
      <w:sdtPr>
        <w:id w:val="1707216621"/>
        <w:placeholder>
          <w:docPart w:val="71B303B3C7C04379A9F0CEC82FE1A71A"/>
        </w:placeholder>
        <w:temporary/>
        <w:showingPlcHdr/>
        <w15:appearance w15:val="hidden"/>
      </w:sdtPr>
      <w:sdtEndPr/>
      <w:sdtContent>
        <w:bookmarkStart w:id="40" w:name="_Toc527370449" w:displacedByCustomXml="prev"/>
        <w:p w:rsidR="001710CE" w:rsidRPr="001710CE" w:rsidRDefault="001710CE" w:rsidP="001710CE">
          <w:pPr>
            <w:pStyle w:val="Heading1"/>
          </w:pPr>
          <w:r w:rsidRPr="001710CE">
            <w:t>Bibliography</w:t>
          </w:r>
        </w:p>
        <w:bookmarkEnd w:id="40" w:displacedByCustomXml="next"/>
      </w:sdtContent>
    </w:sdt>
    <w:bookmarkEnd w:id="37" w:displacedByCustomXml="prev"/>
    <w:bookmarkEnd w:id="38" w:displacedByCustomXml="prev"/>
    <w:bookmarkEnd w:id="39" w:displacedByCustomXml="prev"/>
    <w:sdt>
      <w:sdtPr>
        <w:id w:val="-130476122"/>
        <w:placeholder>
          <w:docPart w:val="851BA1FD7A3B42EB94AE6D617DE28C98"/>
        </w:placeholder>
        <w:temporary/>
        <w:showingPlcHdr/>
        <w15:appearance w15:val="hidden"/>
      </w:sdtPr>
      <w:sdtEndPr/>
      <w:sdtContent>
        <w:p w:rsidR="00D84035" w:rsidRPr="00D84035" w:rsidRDefault="00D84035" w:rsidP="00D84035">
          <w:pPr>
            <w:pStyle w:val="TipText"/>
          </w:pPr>
          <w:r w:rsidRPr="00D84035">
            <w:t>Below is an example of a list of works cited using APA style. Arrange your list of references alphabetically.</w:t>
          </w:r>
        </w:p>
        <w:p w:rsidR="00D84035" w:rsidRDefault="00D84035" w:rsidP="00D84035">
          <w:pPr>
            <w:pStyle w:val="TipText"/>
          </w:pPr>
          <w:r w:rsidRPr="00D84035">
            <w:t>When citing books, use the format as shown in the following examples, applying Bibliography style to the format:</w:t>
          </w:r>
        </w:p>
        <w:p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D84035" w:rsidRDefault="00D84035" w:rsidP="00D84035">
          <w:pPr>
            <w:pStyle w:val="TipText"/>
          </w:pPr>
          <w:r w:rsidRPr="00593D2D">
            <w:rPr>
              <w:u w:val="single"/>
            </w:rPr>
            <w:t>For internet documents</w:t>
          </w:r>
        </w:p>
        <w:p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D84035" w:rsidRDefault="00D84035" w:rsidP="00D84035">
          <w:pPr>
            <w:pStyle w:val="TipText"/>
          </w:pPr>
          <w:r w:rsidRPr="00593D2D">
            <w:rPr>
              <w:u w:val="single"/>
            </w:rPr>
            <w:t>For online periodicals</w:t>
          </w:r>
        </w:p>
        <w:p w:rsidR="00D84035" w:rsidRDefault="00D84035"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D84035" w:rsidRDefault="00D84035" w:rsidP="00D84035">
          <w:pPr>
            <w:pStyle w:val="TipText"/>
          </w:pPr>
          <w:r w:rsidRPr="00DA6FC3">
            <w:t>When citing magazines, use the format as shown in the following examples:</w:t>
          </w:r>
        </w:p>
        <w:p w:rsidR="00D84035" w:rsidRPr="00D84035" w:rsidRDefault="00D84035" w:rsidP="00D84035">
          <w:pPr>
            <w:pStyle w:val="TipText"/>
            <w:rPr>
              <w:u w:val="single"/>
            </w:rPr>
          </w:pPr>
          <w:r w:rsidRPr="00DA6FC3">
            <w:rPr>
              <w:u w:val="single"/>
            </w:rPr>
            <w:t>For magazines and periodicals</w:t>
          </w:r>
        </w:p>
        <w:p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2D24E9" w:rsidRDefault="00D84035" w:rsidP="00D84035">
          <w:pPr>
            <w:pStyle w:val="TipText"/>
          </w:pPr>
          <w:r>
            <w:t>For more details and guidelines, consult the APA Publication Manual.</w:t>
          </w:r>
        </w:p>
      </w:sdtContent>
    </w:sdt>
    <w:p w:rsidR="00205500" w:rsidRDefault="00205500" w:rsidP="00211C7A">
      <w:r>
        <w:br w:type="page"/>
      </w:r>
    </w:p>
    <w:bookmarkStart w:id="41" w:name="_Toc529756868" w:displacedByCustomXml="next"/>
    <w:bookmarkStart w:id="42" w:name="_Toc529756745" w:displacedByCustomXml="next"/>
    <w:bookmarkStart w:id="43" w:name="_Toc529756684" w:displacedByCustomXml="next"/>
    <w:sdt>
      <w:sdtPr>
        <w:id w:val="-1282343791"/>
        <w:placeholder>
          <w:docPart w:val="CF5FA8AE67B641DC8E6D49431B4DFBB7"/>
        </w:placeholder>
        <w:temporary/>
        <w:showingPlcHdr/>
        <w15:appearance w15:val="hidden"/>
      </w:sdtPr>
      <w:sdtEndPr/>
      <w:sdtContent>
        <w:bookmarkStart w:id="44" w:name="_Toc527370450" w:displacedByCustomXml="prev"/>
        <w:p w:rsidR="001710CE" w:rsidRPr="001710CE" w:rsidRDefault="001710CE" w:rsidP="001710CE">
          <w:pPr>
            <w:pStyle w:val="Heading1"/>
          </w:pPr>
          <w:r w:rsidRPr="001710CE">
            <w:t>Acknowledgments</w:t>
          </w:r>
        </w:p>
        <w:bookmarkEnd w:id="44" w:displacedByCustomXml="next"/>
      </w:sdtContent>
    </w:sdt>
    <w:bookmarkEnd w:id="41" w:displacedByCustomXml="prev"/>
    <w:bookmarkEnd w:id="42" w:displacedByCustomXml="prev"/>
    <w:bookmarkEnd w:id="43" w:displacedByCustomXml="prev"/>
    <w:sdt>
      <w:sdtPr>
        <w:id w:val="1801799683"/>
        <w:placeholder>
          <w:docPart w:val="2290AFA95A7640A3B6F43C66E5B31844"/>
        </w:placeholder>
        <w:temporary/>
        <w:showingPlcHdr/>
        <w15:appearance w15:val="hidden"/>
      </w:sdtPr>
      <w:sdtEndPr/>
      <w:sdtContent>
        <w:p w:rsidR="00205500" w:rsidRDefault="001710CE" w:rsidP="001710CE">
          <w:r w:rsidRPr="001710CE">
            <w:t>Insert content here…</w:t>
          </w:r>
        </w:p>
      </w:sdtContent>
    </w:sdt>
    <w:sdt>
      <w:sdtPr>
        <w:id w:val="1572462659"/>
        <w:placeholder>
          <w:docPart w:val="17B932A2225749E29AD3ACF99E5F080E"/>
        </w:placeholder>
        <w:temporary/>
        <w:showingPlcHdr/>
        <w15:appearance w15:val="hidden"/>
      </w:sdtPr>
      <w:sdtEndPr/>
      <w:sdtContent>
        <w:p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rsidR="00205500" w:rsidRDefault="00205500" w:rsidP="00211C7A">
      <w:r>
        <w:br w:type="page"/>
      </w:r>
    </w:p>
    <w:bookmarkStart w:id="45" w:name="_Toc529756869" w:displacedByCustomXml="next"/>
    <w:bookmarkStart w:id="46" w:name="_Toc529756746" w:displacedByCustomXml="next"/>
    <w:bookmarkStart w:id="47" w:name="_Toc529756685" w:displacedByCustomXml="next"/>
    <w:sdt>
      <w:sdtPr>
        <w:id w:val="-2072344064"/>
        <w:placeholder>
          <w:docPart w:val="A38FC77F459B47B088C9B8CB151FF1DF"/>
        </w:placeholder>
        <w:temporary/>
        <w:showingPlcHdr/>
        <w15:appearance w15:val="hidden"/>
      </w:sdtPr>
      <w:sdtEndPr/>
      <w:sdtContent>
        <w:bookmarkStart w:id="48" w:name="_Toc527370451" w:displacedByCustomXml="prev"/>
        <w:p w:rsidR="001710CE" w:rsidRPr="001710CE" w:rsidRDefault="001710CE" w:rsidP="001710CE">
          <w:pPr>
            <w:pStyle w:val="Heading1"/>
          </w:pPr>
          <w:r w:rsidRPr="001710CE">
            <w:t>About the Author</w:t>
          </w:r>
        </w:p>
        <w:bookmarkEnd w:id="48" w:displacedByCustomXml="next"/>
      </w:sdtContent>
    </w:sdt>
    <w:bookmarkEnd w:id="45" w:displacedByCustomXml="prev"/>
    <w:bookmarkEnd w:id="46" w:displacedByCustomXml="prev"/>
    <w:bookmarkEnd w:id="47" w:displacedByCustomXml="prev"/>
    <w:sdt>
      <w:sdtPr>
        <w:id w:val="-1232304388"/>
        <w:placeholder>
          <w:docPart w:val="897C386FCA184733BC5BF0AC665E6828"/>
        </w:placeholder>
        <w:temporary/>
        <w:showingPlcHdr/>
        <w15:appearance w15:val="hidden"/>
      </w:sdtPr>
      <w:sdtEndPr/>
      <w:sdtContent>
        <w:p w:rsidR="00A0776B" w:rsidRDefault="001710CE" w:rsidP="001710CE">
          <w:r w:rsidRPr="001710CE">
            <w:t>Insert content here…</w:t>
          </w:r>
        </w:p>
      </w:sdtContent>
    </w:sdt>
    <w:sdt>
      <w:sdtPr>
        <w:id w:val="56908774"/>
        <w:placeholder>
          <w:docPart w:val="D1522952F40A4BC782DFB38EDD80467A"/>
        </w:placeholder>
        <w:temporary/>
        <w:showingPlcHdr/>
        <w15:appearance w15:val="hidden"/>
      </w:sdtPr>
      <w:sdtEndPr/>
      <w:sdtContent>
        <w:p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1710CE" w:rsidRPr="001710CE" w:rsidRDefault="001710CE" w:rsidP="001710CE">
          <w:pPr>
            <w:pStyle w:val="TipText"/>
            <w:numPr>
              <w:ilvl w:val="0"/>
              <w:numId w:val="16"/>
            </w:numPr>
            <w:ind w:left="1080"/>
          </w:pPr>
          <w:r w:rsidRPr="001710CE">
            <w:t>Professional and personal achievements related to the topic at hand</w:t>
          </w:r>
        </w:p>
        <w:p w:rsidR="001710CE" w:rsidRPr="001710CE" w:rsidRDefault="001710CE" w:rsidP="001710CE">
          <w:pPr>
            <w:pStyle w:val="TipText"/>
            <w:numPr>
              <w:ilvl w:val="0"/>
              <w:numId w:val="16"/>
            </w:numPr>
            <w:ind w:left="1080"/>
          </w:pPr>
          <w:r w:rsidRPr="001710CE">
            <w:t>List of other published works and a link to your website</w:t>
          </w:r>
        </w:p>
        <w:p w:rsidR="001710CE" w:rsidRPr="001710CE" w:rsidRDefault="001710CE" w:rsidP="001710CE">
          <w:pPr>
            <w:pStyle w:val="TipText"/>
            <w:numPr>
              <w:ilvl w:val="0"/>
              <w:numId w:val="16"/>
            </w:numPr>
            <w:ind w:left="1080"/>
          </w:pPr>
          <w:r w:rsidRPr="001710CE">
            <w:t>Educational background</w:t>
          </w:r>
        </w:p>
        <w:p w:rsidR="001710CE" w:rsidRPr="001710CE" w:rsidRDefault="001710CE" w:rsidP="001710CE">
          <w:pPr>
            <w:pStyle w:val="TipText"/>
            <w:numPr>
              <w:ilvl w:val="0"/>
              <w:numId w:val="16"/>
            </w:numPr>
            <w:ind w:left="1080"/>
          </w:pPr>
          <w:r w:rsidRPr="001710CE">
            <w:t>Mention other notable experts in the field that you have worked with</w:t>
          </w:r>
        </w:p>
        <w:p w:rsidR="00205500" w:rsidRDefault="001710CE" w:rsidP="001710CE">
          <w:pPr>
            <w:pStyle w:val="TipText"/>
            <w:numPr>
              <w:ilvl w:val="0"/>
              <w:numId w:val="16"/>
            </w:numPr>
            <w:ind w:left="1080"/>
          </w:pPr>
          <w:r w:rsidRPr="001710CE">
            <w:t>Your area of residence, family status, hobbies, etc.</w:t>
          </w:r>
        </w:p>
      </w:sdtContent>
    </w:sdt>
    <w:p w:rsidR="00205500" w:rsidRPr="00AF2876" w:rsidRDefault="00205500" w:rsidP="00E30FF1"/>
    <w:sectPr w:rsidR="00205500" w:rsidRPr="00AF2876" w:rsidSect="00E678C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AAA" w:rsidRDefault="00242AAA" w:rsidP="00E30FF1">
      <w:r>
        <w:separator/>
      </w:r>
    </w:p>
  </w:endnote>
  <w:endnote w:type="continuationSeparator" w:id="0">
    <w:p w:rsidR="00242AAA" w:rsidRDefault="00242AAA"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664151"/>
      <w:docPartObj>
        <w:docPartGallery w:val="Page Numbers (Bottom of Page)"/>
        <w:docPartUnique/>
      </w:docPartObj>
    </w:sdtPr>
    <w:sdtEndPr>
      <w:rPr>
        <w:noProof/>
      </w:rPr>
    </w:sdtEndPr>
    <w:sdtContent>
      <w:p w:rsidR="00005256" w:rsidRDefault="00005256" w:rsidP="008339EE">
        <w:pPr>
          <w:pStyle w:val="Footer"/>
          <w:jc w:val="right"/>
        </w:pPr>
        <w:r>
          <w:fldChar w:fldCharType="begin"/>
        </w:r>
        <w:r>
          <w:instrText xml:space="preserve"> PAGE   \* MERGEFORMAT </w:instrText>
        </w:r>
        <w:r>
          <w:fldChar w:fldCharType="separate"/>
        </w:r>
        <w:r w:rsidR="00C256DB">
          <w:rPr>
            <w:noProof/>
          </w:rPr>
          <w:t>iii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AAA" w:rsidRDefault="00242AAA" w:rsidP="00E30FF1">
      <w:r>
        <w:separator/>
      </w:r>
    </w:p>
  </w:footnote>
  <w:footnote w:type="continuationSeparator" w:id="0">
    <w:p w:rsidR="00242AAA" w:rsidRDefault="00242AAA" w:rsidP="00E30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194964"/>
      <w:placeholder>
        <w:docPart w:val="381D26CFF183468C87548D131EDEB2FB"/>
      </w:placeholder>
      <w:temporary/>
      <w:showingPlcHdr/>
      <w15:appearance w15:val="hidden"/>
    </w:sdtPr>
    <w:sdtEndPr/>
    <w:sdtContent>
      <w:p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3"/>
  </w:num>
  <w:num w:numId="5">
    <w:abstractNumId w:val="11"/>
  </w:num>
  <w:num w:numId="6">
    <w:abstractNumId w:val="10"/>
  </w:num>
  <w:num w:numId="7">
    <w:abstractNumId w:val="2"/>
  </w:num>
  <w:num w:numId="8">
    <w:abstractNumId w:val="7"/>
  </w:num>
  <w:num w:numId="9">
    <w:abstractNumId w:val="9"/>
  </w:num>
  <w:num w:numId="10">
    <w:abstractNumId w:val="6"/>
  </w:num>
  <w:num w:numId="11">
    <w:abstractNumId w:val="8"/>
  </w:num>
  <w:num w:numId="12">
    <w:abstractNumId w:val="5"/>
  </w:num>
  <w:num w:numId="13">
    <w:abstractNumId w:val="0"/>
  </w:num>
  <w:num w:numId="14">
    <w:abstractNumId w:val="4"/>
    <w:lvlOverride w:ilvl="0">
      <w:startOverride w:val="1"/>
    </w:lvlOverride>
  </w:num>
  <w:num w:numId="15">
    <w:abstractNumId w:val="4"/>
    <w:lvlOverride w:ilvl="0">
      <w:startOverride w:val="1"/>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C256DB"/>
    <w:rsid w:val="000043FC"/>
    <w:rsid w:val="00005256"/>
    <w:rsid w:val="00014DE0"/>
    <w:rsid w:val="000336FA"/>
    <w:rsid w:val="00043B47"/>
    <w:rsid w:val="00046D6B"/>
    <w:rsid w:val="00050090"/>
    <w:rsid w:val="000560C0"/>
    <w:rsid w:val="00064CCD"/>
    <w:rsid w:val="00065742"/>
    <w:rsid w:val="000852A5"/>
    <w:rsid w:val="00093DAE"/>
    <w:rsid w:val="000B3B0D"/>
    <w:rsid w:val="000E4318"/>
    <w:rsid w:val="00113DC6"/>
    <w:rsid w:val="001237BA"/>
    <w:rsid w:val="00137718"/>
    <w:rsid w:val="00150C28"/>
    <w:rsid w:val="00154A4E"/>
    <w:rsid w:val="00154B17"/>
    <w:rsid w:val="0015606F"/>
    <w:rsid w:val="001710CE"/>
    <w:rsid w:val="0017198D"/>
    <w:rsid w:val="00194DFE"/>
    <w:rsid w:val="001B2655"/>
    <w:rsid w:val="001B5A9E"/>
    <w:rsid w:val="001C7C96"/>
    <w:rsid w:val="001D3ED6"/>
    <w:rsid w:val="00205500"/>
    <w:rsid w:val="00211C7A"/>
    <w:rsid w:val="0022536A"/>
    <w:rsid w:val="00242AAA"/>
    <w:rsid w:val="00246C04"/>
    <w:rsid w:val="00246D74"/>
    <w:rsid w:val="00262B3C"/>
    <w:rsid w:val="00270580"/>
    <w:rsid w:val="00283444"/>
    <w:rsid w:val="00286B0E"/>
    <w:rsid w:val="002C409A"/>
    <w:rsid w:val="002C6962"/>
    <w:rsid w:val="002C7C9F"/>
    <w:rsid w:val="002D0D93"/>
    <w:rsid w:val="002D24E9"/>
    <w:rsid w:val="002D452D"/>
    <w:rsid w:val="002E0175"/>
    <w:rsid w:val="002E0A80"/>
    <w:rsid w:val="002F278E"/>
    <w:rsid w:val="002F40AE"/>
    <w:rsid w:val="0033243B"/>
    <w:rsid w:val="003525B6"/>
    <w:rsid w:val="0035576A"/>
    <w:rsid w:val="00363CDC"/>
    <w:rsid w:val="00365692"/>
    <w:rsid w:val="00383D43"/>
    <w:rsid w:val="003B0566"/>
    <w:rsid w:val="003F6C83"/>
    <w:rsid w:val="00414D16"/>
    <w:rsid w:val="0041725A"/>
    <w:rsid w:val="004403AE"/>
    <w:rsid w:val="00442FF5"/>
    <w:rsid w:val="004548BC"/>
    <w:rsid w:val="0045705F"/>
    <w:rsid w:val="00485591"/>
    <w:rsid w:val="00485DD4"/>
    <w:rsid w:val="0049228D"/>
    <w:rsid w:val="004C53BE"/>
    <w:rsid w:val="004C63A4"/>
    <w:rsid w:val="004C7801"/>
    <w:rsid w:val="004D2DED"/>
    <w:rsid w:val="004F185B"/>
    <w:rsid w:val="004F40C2"/>
    <w:rsid w:val="005075CF"/>
    <w:rsid w:val="0052043C"/>
    <w:rsid w:val="0054089F"/>
    <w:rsid w:val="0054764A"/>
    <w:rsid w:val="00551C2E"/>
    <w:rsid w:val="005567E7"/>
    <w:rsid w:val="00561FD1"/>
    <w:rsid w:val="00567B46"/>
    <w:rsid w:val="00575268"/>
    <w:rsid w:val="00593D2D"/>
    <w:rsid w:val="005B0CD6"/>
    <w:rsid w:val="005B6061"/>
    <w:rsid w:val="005D5458"/>
    <w:rsid w:val="005E7638"/>
    <w:rsid w:val="005E786A"/>
    <w:rsid w:val="00610D60"/>
    <w:rsid w:val="00625B4B"/>
    <w:rsid w:val="0066037E"/>
    <w:rsid w:val="0066603D"/>
    <w:rsid w:val="006749AC"/>
    <w:rsid w:val="00690307"/>
    <w:rsid w:val="00692E9D"/>
    <w:rsid w:val="006A3CC1"/>
    <w:rsid w:val="006C685E"/>
    <w:rsid w:val="006D36B3"/>
    <w:rsid w:val="006E39E8"/>
    <w:rsid w:val="007138FD"/>
    <w:rsid w:val="007201AE"/>
    <w:rsid w:val="0074004C"/>
    <w:rsid w:val="007414E3"/>
    <w:rsid w:val="00744EC9"/>
    <w:rsid w:val="00751B55"/>
    <w:rsid w:val="00753DBE"/>
    <w:rsid w:val="0075795F"/>
    <w:rsid w:val="00777D46"/>
    <w:rsid w:val="00791FA5"/>
    <w:rsid w:val="00793215"/>
    <w:rsid w:val="007A210F"/>
    <w:rsid w:val="007A400E"/>
    <w:rsid w:val="007B7B43"/>
    <w:rsid w:val="007C10F5"/>
    <w:rsid w:val="007E7ED1"/>
    <w:rsid w:val="00815B2B"/>
    <w:rsid w:val="00831027"/>
    <w:rsid w:val="008339EE"/>
    <w:rsid w:val="00840BEA"/>
    <w:rsid w:val="00851795"/>
    <w:rsid w:val="00853825"/>
    <w:rsid w:val="00856148"/>
    <w:rsid w:val="00887B51"/>
    <w:rsid w:val="00895103"/>
    <w:rsid w:val="008B3004"/>
    <w:rsid w:val="008D0ED1"/>
    <w:rsid w:val="008E1730"/>
    <w:rsid w:val="008E2B11"/>
    <w:rsid w:val="008F22CC"/>
    <w:rsid w:val="0090317B"/>
    <w:rsid w:val="00904DDD"/>
    <w:rsid w:val="009123A3"/>
    <w:rsid w:val="009202B0"/>
    <w:rsid w:val="009245E0"/>
    <w:rsid w:val="00926465"/>
    <w:rsid w:val="00940D3A"/>
    <w:rsid w:val="009558E7"/>
    <w:rsid w:val="009643BB"/>
    <w:rsid w:val="00972D2C"/>
    <w:rsid w:val="00993F56"/>
    <w:rsid w:val="009A2F30"/>
    <w:rsid w:val="009A7D23"/>
    <w:rsid w:val="009B3579"/>
    <w:rsid w:val="009E3456"/>
    <w:rsid w:val="009F01AB"/>
    <w:rsid w:val="009F1EB7"/>
    <w:rsid w:val="00A0776B"/>
    <w:rsid w:val="00A139FF"/>
    <w:rsid w:val="00A52E17"/>
    <w:rsid w:val="00A80BF8"/>
    <w:rsid w:val="00AB3B1C"/>
    <w:rsid w:val="00AD6007"/>
    <w:rsid w:val="00AE09CE"/>
    <w:rsid w:val="00AE7413"/>
    <w:rsid w:val="00AF2876"/>
    <w:rsid w:val="00B20265"/>
    <w:rsid w:val="00B20FCB"/>
    <w:rsid w:val="00B26B6E"/>
    <w:rsid w:val="00B36088"/>
    <w:rsid w:val="00B61B8E"/>
    <w:rsid w:val="00B74B8C"/>
    <w:rsid w:val="00B8329E"/>
    <w:rsid w:val="00BA3560"/>
    <w:rsid w:val="00BB1E9A"/>
    <w:rsid w:val="00BD49FA"/>
    <w:rsid w:val="00BD5268"/>
    <w:rsid w:val="00BE10D0"/>
    <w:rsid w:val="00C078DB"/>
    <w:rsid w:val="00C15E02"/>
    <w:rsid w:val="00C2158A"/>
    <w:rsid w:val="00C256DB"/>
    <w:rsid w:val="00C26BEA"/>
    <w:rsid w:val="00C33468"/>
    <w:rsid w:val="00C52D44"/>
    <w:rsid w:val="00C56D47"/>
    <w:rsid w:val="00C73EB8"/>
    <w:rsid w:val="00C81F24"/>
    <w:rsid w:val="00C96AC3"/>
    <w:rsid w:val="00CA727B"/>
    <w:rsid w:val="00CB5363"/>
    <w:rsid w:val="00CD0DD7"/>
    <w:rsid w:val="00CD0FAD"/>
    <w:rsid w:val="00CE08B8"/>
    <w:rsid w:val="00CF5046"/>
    <w:rsid w:val="00D11196"/>
    <w:rsid w:val="00D17DE7"/>
    <w:rsid w:val="00D215FF"/>
    <w:rsid w:val="00D338D7"/>
    <w:rsid w:val="00D40C9B"/>
    <w:rsid w:val="00D50EC1"/>
    <w:rsid w:val="00D53B69"/>
    <w:rsid w:val="00D777C1"/>
    <w:rsid w:val="00D84035"/>
    <w:rsid w:val="00DA2A88"/>
    <w:rsid w:val="00DA6FC3"/>
    <w:rsid w:val="00DC44AC"/>
    <w:rsid w:val="00DD31F9"/>
    <w:rsid w:val="00DD46F4"/>
    <w:rsid w:val="00DE490B"/>
    <w:rsid w:val="00E21412"/>
    <w:rsid w:val="00E223BD"/>
    <w:rsid w:val="00E27134"/>
    <w:rsid w:val="00E30FF1"/>
    <w:rsid w:val="00E40C38"/>
    <w:rsid w:val="00E5008F"/>
    <w:rsid w:val="00E678C1"/>
    <w:rsid w:val="00E85583"/>
    <w:rsid w:val="00E90DA8"/>
    <w:rsid w:val="00EA6E10"/>
    <w:rsid w:val="00EB362D"/>
    <w:rsid w:val="00EC7849"/>
    <w:rsid w:val="00ED0DD0"/>
    <w:rsid w:val="00EF262B"/>
    <w:rsid w:val="00F0457A"/>
    <w:rsid w:val="00F2612F"/>
    <w:rsid w:val="00F36A01"/>
    <w:rsid w:val="00F55026"/>
    <w:rsid w:val="00F77ED1"/>
    <w:rsid w:val="00F80CC4"/>
    <w:rsid w:val="00FB0F21"/>
    <w:rsid w:val="00FE6231"/>
    <w:rsid w:val="00FF3E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C32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customStyle="1" w:styleId="UnresolvedMention">
    <w:name w:val="Unresolved Mention"/>
    <w:basedOn w:val="DefaultParagraphFont"/>
    <w:uiPriority w:val="99"/>
    <w:semiHidden/>
    <w:unhideWhenUsed/>
    <w:rsid w:val="00972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81FF8753F6468A923EB31B5AB461B6"/>
        <w:category>
          <w:name w:val="General"/>
          <w:gallery w:val="placeholder"/>
        </w:category>
        <w:types>
          <w:type w:val="bbPlcHdr"/>
        </w:types>
        <w:behaviors>
          <w:behavior w:val="content"/>
        </w:behaviors>
        <w:guid w:val="{D207E8AA-91CE-4238-B288-008907F933AA}"/>
      </w:docPartPr>
      <w:docPartBody>
        <w:p w:rsidR="00000000" w:rsidRDefault="009E26B2">
          <w:pPr>
            <w:pStyle w:val="9781FF8753F6468A923EB31B5AB461B6"/>
          </w:pPr>
          <w:r w:rsidRPr="00B61B8E">
            <w:t>BOOK TITLE</w:t>
          </w:r>
        </w:p>
      </w:docPartBody>
    </w:docPart>
    <w:docPart>
      <w:docPartPr>
        <w:name w:val="48051FE7B2A6460EA027E2C698E1AD14"/>
        <w:category>
          <w:name w:val="General"/>
          <w:gallery w:val="placeholder"/>
        </w:category>
        <w:types>
          <w:type w:val="bbPlcHdr"/>
        </w:types>
        <w:behaviors>
          <w:behavior w:val="content"/>
        </w:behaviors>
        <w:guid w:val="{42D4078B-8FFF-468D-B768-8121C9EB7A50}"/>
      </w:docPartPr>
      <w:docPartBody>
        <w:p w:rsidR="00000000" w:rsidRDefault="009E26B2">
          <w:pPr>
            <w:pStyle w:val="48051FE7B2A6460EA027E2C698E1AD14"/>
          </w:pPr>
          <w:r w:rsidRPr="00B61B8E">
            <w:t>(Main title in all</w:t>
          </w:r>
          <w:r w:rsidRPr="00B61B8E">
            <w:t xml:space="preserve"> caps)</w:t>
          </w:r>
        </w:p>
      </w:docPartBody>
    </w:docPart>
    <w:docPart>
      <w:docPartPr>
        <w:name w:val="784B7569DB9F47EBA4463229D6BE424E"/>
        <w:category>
          <w:name w:val="General"/>
          <w:gallery w:val="placeholder"/>
        </w:category>
        <w:types>
          <w:type w:val="bbPlcHdr"/>
        </w:types>
        <w:behaviors>
          <w:behavior w:val="content"/>
        </w:behaviors>
        <w:guid w:val="{A994D24D-973F-4E8D-93B5-EFEB644C26B7}"/>
      </w:docPartPr>
      <w:docPartBody>
        <w:p w:rsidR="00B702AC" w:rsidRDefault="009E26B2" w:rsidP="00B61B8E">
          <w:pPr>
            <w:pStyle w:val="TipText"/>
          </w:pPr>
          <w:r w:rsidRPr="00B61B8E">
            <w:t>Ensure your title is memorable and grabs the attention of readers. The title should clarify what the book is about and must be easy to say. Avoid complex-sounding titles that are difficult to pronounce or sound embarrassing when said out loud.</w:t>
          </w:r>
        </w:p>
        <w:p w:rsidR="00B702AC" w:rsidRDefault="009E26B2" w:rsidP="00B61B8E">
          <w:pPr>
            <w:pStyle w:val="TipText"/>
          </w:pPr>
          <w:r>
            <w:t xml:space="preserve">If </w:t>
          </w:r>
          <w:r>
            <w:t xml:space="preserve">you already have a specific title in mind, that’s great. But if you don’t, then you need to look at the goals of your book. For example, if you want to build your brand, then mention your brand in the title. If you want to establish yourself as an expert, </w:t>
          </w:r>
          <w:r>
            <w:t>then ensure your title sounds authoritative. If you just want to generate attention and sell copies, then m</w:t>
          </w:r>
          <w:r w:rsidRPr="00E85583">
            <w:t>ake it provocative, exciting, or controversial.</w:t>
          </w:r>
        </w:p>
        <w:p w:rsidR="00B702AC" w:rsidRDefault="009E26B2" w:rsidP="00B61B8E">
          <w:pPr>
            <w:pStyle w:val="TipText"/>
          </w:pPr>
          <w:r>
            <w:t>The quality of the title determines the quality of the content. Therefore, ask yourself specific ques</w:t>
          </w:r>
          <w:r>
            <w:t>tions, such as: What value do I want to add to the reader’s life? What do they want to learn about? What are the goals of the target audience and how will this book help them achieve that? In essence, try to enter the mind of your audience.</w:t>
          </w:r>
        </w:p>
        <w:p w:rsidR="00000000" w:rsidRDefault="009E26B2">
          <w:pPr>
            <w:pStyle w:val="784B7569DB9F47EBA4463229D6BE424E"/>
          </w:pPr>
          <w:r>
            <w:t>When generating</w:t>
          </w:r>
          <w:r>
            <w:t xml:space="preserve"> a list of potential titles, try to play around with relevant keywords that are popular on Google and Amazon searches. Think about your genre/target audience and then create a title that makes a promise or offers a solution to a problem. For example, “Rais</w:t>
          </w:r>
          <w:r>
            <w:t>ing Wonderfully Tough Kids in a Tough World” or “Six Secrets of Closing a Million-Dollar Deal.” Avoid creating a title that is already popular as this will prevent your book from standing out. We will use the first example (Raising Wonderfully Tough Kids i</w:t>
          </w:r>
          <w:r>
            <w:t>n a Tough World) to illustrate how to generate ideas for a book.</w:t>
          </w:r>
        </w:p>
      </w:docPartBody>
    </w:docPart>
    <w:docPart>
      <w:docPartPr>
        <w:name w:val="9D3F6BC4A9FD43828FDB1D5A636AC009"/>
        <w:category>
          <w:name w:val="General"/>
          <w:gallery w:val="placeholder"/>
        </w:category>
        <w:types>
          <w:type w:val="bbPlcHdr"/>
        </w:types>
        <w:behaviors>
          <w:behavior w:val="content"/>
        </w:behaviors>
        <w:guid w:val="{5E0D96F7-5750-43E6-9A3E-B7DA41447ACF}"/>
      </w:docPartPr>
      <w:docPartBody>
        <w:p w:rsidR="00000000" w:rsidRDefault="009E26B2">
          <w:pPr>
            <w:pStyle w:val="9D3F6BC4A9FD43828FDB1D5A636AC009"/>
          </w:pPr>
          <w:r w:rsidRPr="00B61B8E">
            <w:t>Book Subtitle</w:t>
          </w:r>
        </w:p>
      </w:docPartBody>
    </w:docPart>
    <w:docPart>
      <w:docPartPr>
        <w:name w:val="F20BDB48D58445A69D012468674A6617"/>
        <w:category>
          <w:name w:val="General"/>
          <w:gallery w:val="placeholder"/>
        </w:category>
        <w:types>
          <w:type w:val="bbPlcHdr"/>
        </w:types>
        <w:behaviors>
          <w:behavior w:val="content"/>
        </w:behaviors>
        <w:guid w:val="{736810F9-EEEF-4372-9F5E-FAA44DE89A1D}"/>
      </w:docPartPr>
      <w:docPartBody>
        <w:p w:rsidR="00000000" w:rsidRDefault="009E26B2">
          <w:pPr>
            <w:pStyle w:val="F20BDB48D58445A69D012468674A6617"/>
          </w:pPr>
          <w:r w:rsidRPr="00B61B8E">
            <w:t>(Capitalize first letter of each word in subtitle)</w:t>
          </w:r>
        </w:p>
      </w:docPartBody>
    </w:docPart>
    <w:docPart>
      <w:docPartPr>
        <w:name w:val="18C38D84A36E41AEB102F597167A6A0A"/>
        <w:category>
          <w:name w:val="General"/>
          <w:gallery w:val="placeholder"/>
        </w:category>
        <w:types>
          <w:type w:val="bbPlcHdr"/>
        </w:types>
        <w:behaviors>
          <w:behavior w:val="content"/>
        </w:behaviors>
        <w:guid w:val="{6D04AAE8-AD8A-4300-B61B-1DF960DEAAC8}"/>
      </w:docPartPr>
      <w:docPartBody>
        <w:p w:rsidR="00000000" w:rsidRDefault="009E26B2">
          <w:pPr>
            <w:pStyle w:val="18C38D84A36E41AEB102F597167A6A0A"/>
          </w:pPr>
          <w:r w:rsidRPr="00B61B8E">
            <w:t>A good subtitle must provide deeper insight into the topic so that readers can understand exactly what is in the book. For exa</w:t>
          </w:r>
          <w:r w:rsidRPr="00B61B8E">
            <w:t>mple, a main title like “Raising Wonderfully Tough Kids in a Tough World” might benefit from a subtitle like, “How to Strengthen Your Child’s Mindset and Prepare Them for Life.”</w:t>
          </w:r>
        </w:p>
      </w:docPartBody>
    </w:docPart>
    <w:docPart>
      <w:docPartPr>
        <w:name w:val="53FDF57EBC3645BE954746A9C7707B0B"/>
        <w:category>
          <w:name w:val="General"/>
          <w:gallery w:val="placeholder"/>
        </w:category>
        <w:types>
          <w:type w:val="bbPlcHdr"/>
        </w:types>
        <w:behaviors>
          <w:behavior w:val="content"/>
        </w:behaviors>
        <w:guid w:val="{BCE738EC-CFC9-4D01-87DC-0198C0B0D7D8}"/>
      </w:docPartPr>
      <w:docPartBody>
        <w:p w:rsidR="00000000" w:rsidRDefault="009E26B2">
          <w:pPr>
            <w:pStyle w:val="53FDF57EBC3645BE954746A9C7707B0B"/>
          </w:pPr>
          <w:r w:rsidRPr="00B61B8E">
            <w:t>(Insert Author Name)</w:t>
          </w:r>
        </w:p>
      </w:docPartBody>
    </w:docPart>
    <w:docPart>
      <w:docPartPr>
        <w:name w:val="CCF8A47D1242490E9ED2AFC3391AA8C8"/>
        <w:category>
          <w:name w:val="General"/>
          <w:gallery w:val="placeholder"/>
        </w:category>
        <w:types>
          <w:type w:val="bbPlcHdr"/>
        </w:types>
        <w:behaviors>
          <w:behavior w:val="content"/>
        </w:behaviors>
        <w:guid w:val="{72A47E4E-C6C3-4156-AC82-B85B0CD5DD82}"/>
      </w:docPartPr>
      <w:docPartBody>
        <w:p w:rsidR="00B702AC" w:rsidRPr="00AF2876" w:rsidRDefault="009E26B2" w:rsidP="00B61B8E">
          <w:r w:rsidRPr="00AF2876">
            <w:t xml:space="preserve">© Copyright </w:t>
          </w:r>
          <w:r>
            <w:t>(Insert year of publishing)</w:t>
          </w:r>
          <w:r w:rsidRPr="00AF2876">
            <w:t xml:space="preserve"> </w:t>
          </w:r>
          <w:r>
            <w:t>by (Insert author</w:t>
          </w:r>
          <w:r>
            <w:t xml:space="preserve"> or publisher name) </w:t>
          </w:r>
          <w:r w:rsidRPr="00AF2876">
            <w:t>- All rights reserved.</w:t>
          </w:r>
        </w:p>
        <w:p w:rsidR="00000000" w:rsidRDefault="009E26B2">
          <w:pPr>
            <w:pStyle w:val="CCF8A47D1242490E9ED2AFC3391AA8C8"/>
          </w:pPr>
          <w:r w:rsidRPr="00AF2876">
            <w:t>It is not legal to reproduce, duplicate, or transmit any part of this document in either electronic means or printed format. Recording of this publication is strictly prohibited.</w:t>
          </w:r>
        </w:p>
      </w:docPartBody>
    </w:docPart>
    <w:docPart>
      <w:docPartPr>
        <w:name w:val="4943AFE05F194D0099F2CF9090C972D1"/>
        <w:category>
          <w:name w:val="General"/>
          <w:gallery w:val="placeholder"/>
        </w:category>
        <w:types>
          <w:type w:val="bbPlcHdr"/>
        </w:types>
        <w:behaviors>
          <w:behavior w:val="content"/>
        </w:behaviors>
        <w:guid w:val="{E4C8EEC3-73B2-4CC3-8D92-DC8FEF7726D1}"/>
      </w:docPartPr>
      <w:docPartBody>
        <w:p w:rsidR="00000000" w:rsidRDefault="009E26B2">
          <w:pPr>
            <w:pStyle w:val="4943AFE05F194D0099F2CF9090C972D1"/>
          </w:pPr>
          <w:r w:rsidRPr="00B61B8E">
            <w:t>This book is dedicated to:</w:t>
          </w:r>
        </w:p>
      </w:docPartBody>
    </w:docPart>
    <w:docPart>
      <w:docPartPr>
        <w:name w:val="7A6E0832032F4BD896660D7FD39623ED"/>
        <w:category>
          <w:name w:val="General"/>
          <w:gallery w:val="placeholder"/>
        </w:category>
        <w:types>
          <w:type w:val="bbPlcHdr"/>
        </w:types>
        <w:behaviors>
          <w:behavior w:val="content"/>
        </w:behaviors>
        <w:guid w:val="{AAA3D143-755C-4C2E-9171-F38A36BC2187}"/>
      </w:docPartPr>
      <w:docPartBody>
        <w:p w:rsidR="00000000" w:rsidRDefault="009E26B2">
          <w:pPr>
            <w:pStyle w:val="7A6E0832032F4BD896660D7FD39623ED"/>
          </w:pPr>
          <w:r w:rsidRPr="00B61B8E">
            <w:t xml:space="preserve">Insert </w:t>
          </w:r>
          <w:r w:rsidRPr="00B61B8E">
            <w:t>content here…</w:t>
          </w:r>
        </w:p>
      </w:docPartBody>
    </w:docPart>
    <w:docPart>
      <w:docPartPr>
        <w:name w:val="5BAF9B3F5A074393B3AEE567457CE5E0"/>
        <w:category>
          <w:name w:val="General"/>
          <w:gallery w:val="placeholder"/>
        </w:category>
        <w:types>
          <w:type w:val="bbPlcHdr"/>
        </w:types>
        <w:behaviors>
          <w:behavior w:val="content"/>
        </w:behaviors>
        <w:guid w:val="{DFE3D6D6-B326-4F13-B222-6B8316A42B11}"/>
      </w:docPartPr>
      <w:docPartBody>
        <w:p w:rsidR="00000000" w:rsidRDefault="009E26B2">
          <w:pPr>
            <w:pStyle w:val="5BAF9B3F5A074393B3AEE567457CE5E0"/>
          </w:pPr>
          <w:r w:rsidRPr="00B61B8E">
            <w:t>This section is optional and often personal in nature. Mention and thank one person or a group of people who are close to you or have supported you in your life. They can be family members, close friends, inspirational figures, etc.</w:t>
          </w:r>
        </w:p>
      </w:docPartBody>
    </w:docPart>
    <w:docPart>
      <w:docPartPr>
        <w:name w:val="706E0AF5D6F4439890A75619B683295A"/>
        <w:category>
          <w:name w:val="General"/>
          <w:gallery w:val="placeholder"/>
        </w:category>
        <w:types>
          <w:type w:val="bbPlcHdr"/>
        </w:types>
        <w:behaviors>
          <w:behavior w:val="content"/>
        </w:behaviors>
        <w:guid w:val="{1CC9CDCD-14DD-4172-9639-D54D80623855}"/>
      </w:docPartPr>
      <w:docPartBody>
        <w:p w:rsidR="00000000" w:rsidRDefault="009E26B2">
          <w:pPr>
            <w:pStyle w:val="706E0AF5D6F4439890A75619B683295A"/>
          </w:pPr>
          <w:r w:rsidRPr="008339EE">
            <w:t>Introduct</w:t>
          </w:r>
          <w:r w:rsidRPr="008339EE">
            <w:t>ion</w:t>
          </w:r>
        </w:p>
      </w:docPartBody>
    </w:docPart>
    <w:docPart>
      <w:docPartPr>
        <w:name w:val="9B02CF8F4F484A2393FF36C197FE9B7F"/>
        <w:category>
          <w:name w:val="General"/>
          <w:gallery w:val="placeholder"/>
        </w:category>
        <w:types>
          <w:type w:val="bbPlcHdr"/>
        </w:types>
        <w:behaviors>
          <w:behavior w:val="content"/>
        </w:behaviors>
        <w:guid w:val="{FE78944E-C421-41F9-AFFF-ADB31EBF7252}"/>
      </w:docPartPr>
      <w:docPartBody>
        <w:p w:rsidR="00000000" w:rsidRDefault="009E26B2">
          <w:pPr>
            <w:pStyle w:val="9B02CF8F4F484A2393FF36C197FE9B7F"/>
          </w:pPr>
          <w:r w:rsidRPr="00840BEA">
            <w:t>Insert content here…</w:t>
          </w:r>
        </w:p>
      </w:docPartBody>
    </w:docPart>
    <w:docPart>
      <w:docPartPr>
        <w:name w:val="7EFDFF60BEC449CB96790E90E0DB94EC"/>
        <w:category>
          <w:name w:val="General"/>
          <w:gallery w:val="placeholder"/>
        </w:category>
        <w:types>
          <w:type w:val="bbPlcHdr"/>
        </w:types>
        <w:behaviors>
          <w:behavior w:val="content"/>
        </w:behaviors>
        <w:guid w:val="{AE307B34-9934-49F1-B2AE-1746570E6739}"/>
      </w:docPartPr>
      <w:docPartBody>
        <w:p w:rsidR="00B702AC" w:rsidRPr="00551C2E" w:rsidRDefault="009E26B2" w:rsidP="00BA3560">
          <w:pPr>
            <w:pStyle w:val="TipText"/>
          </w:pPr>
          <w:r w:rsidRPr="00551C2E">
            <w:t>To write a good introduction, follow these steps:</w:t>
          </w:r>
        </w:p>
        <w:p w:rsidR="00B702AC" w:rsidRPr="00E30FF1" w:rsidRDefault="009E26B2" w:rsidP="00B702AC">
          <w:pPr>
            <w:pStyle w:val="ListParagraph"/>
            <w:numPr>
              <w:ilvl w:val="0"/>
              <w:numId w:val="2"/>
            </w:numPr>
          </w:pPr>
          <w:r w:rsidRPr="00E30FF1">
            <w:t>Congratulate the reader on purchasing the book. (This is optional and only for the eBook version!)</w:t>
          </w:r>
        </w:p>
        <w:p w:rsidR="00B702AC" w:rsidRDefault="009E26B2" w:rsidP="00B702AC">
          <w:pPr>
            <w:pStyle w:val="ListParagraph"/>
          </w:pPr>
          <w:r>
            <w:t>Introduce the topic of your book.</w:t>
          </w:r>
        </w:p>
        <w:p w:rsidR="00B702AC" w:rsidRDefault="009E26B2" w:rsidP="00B702AC">
          <w:pPr>
            <w:pStyle w:val="ListParagraph"/>
          </w:pPr>
          <w:r>
            <w:t xml:space="preserve">Clarify the problem that the book will solve. You already know who your target audience is, so state the problem the reader has. </w:t>
          </w:r>
        </w:p>
        <w:p w:rsidR="00B702AC" w:rsidRDefault="009E26B2" w:rsidP="00B702AC">
          <w:pPr>
            <w:pStyle w:val="ListParagraph"/>
          </w:pPr>
          <w:r>
            <w:t>Provide snippets of a solution(s) that the book offers. (For example, “This book will teach you how to bring up kids who are m</w:t>
          </w:r>
          <w:r>
            <w:t>entally resilient and …”)</w:t>
          </w:r>
        </w:p>
        <w:p w:rsidR="00B702AC" w:rsidRDefault="009E26B2" w:rsidP="00B702AC">
          <w:pPr>
            <w:pStyle w:val="ListParagraph"/>
          </w:pPr>
          <w:r>
            <w:t>Highlight your credentials as an authority on the subject. If possible, use a personal/professional story to show how you gained your expertise. (For example, did you learn by studying child psychology for decades? Did you learn f</w:t>
          </w:r>
          <w:r>
            <w:t>rom being part of a large family of 12 kids and then ended up raising 10 children of your own?)</w:t>
          </w:r>
        </w:p>
        <w:p w:rsidR="00B702AC" w:rsidRDefault="009E26B2" w:rsidP="00B702AC">
          <w:pPr>
            <w:pStyle w:val="ListParagraph"/>
          </w:pPr>
          <w:r>
            <w:t>Highlight the benefits of the book. (For example, “This information will help your children grow up confident and able to ...”)</w:t>
          </w:r>
        </w:p>
        <w:p w:rsidR="00B702AC" w:rsidRDefault="009E26B2" w:rsidP="00B702AC">
          <w:pPr>
            <w:pStyle w:val="ListParagraph"/>
          </w:pPr>
          <w:r>
            <w:t>Provide proof of the book’s bene</w:t>
          </w:r>
          <w:r>
            <w:t>fits. State how the information has helped either you or someone else.</w:t>
          </w:r>
        </w:p>
        <w:p w:rsidR="00B702AC" w:rsidRDefault="009E26B2" w:rsidP="00B702AC">
          <w:pPr>
            <w:pStyle w:val="ListParagraph"/>
          </w:pPr>
          <w:r>
            <w:t>Warn the reader not to wait too long after buying the book. Gently remind them not to extend their problem. (For example, if they have young kids, the earlier they start using this info</w:t>
          </w:r>
          <w:r>
            <w:t>rmation the better.)</w:t>
          </w:r>
        </w:p>
        <w:p w:rsidR="00000000" w:rsidRDefault="009E26B2">
          <w:pPr>
            <w:pStyle w:val="7EFDFF60BEC449CB96790E90E0DB94EC"/>
          </w:pPr>
          <w:r>
            <w:t>Give a call to action to get them to read the book!!</w:t>
          </w:r>
        </w:p>
      </w:docPartBody>
    </w:docPart>
    <w:docPart>
      <w:docPartPr>
        <w:name w:val="ADB292D782B2455A8CDF8F201A4343E2"/>
        <w:category>
          <w:name w:val="General"/>
          <w:gallery w:val="placeholder"/>
        </w:category>
        <w:types>
          <w:type w:val="bbPlcHdr"/>
        </w:types>
        <w:behaviors>
          <w:behavior w:val="content"/>
        </w:behaviors>
        <w:guid w:val="{BD4C8E1E-B18C-4F3F-B32B-95D4CC923269}"/>
      </w:docPartPr>
      <w:docPartBody>
        <w:p w:rsidR="00000000" w:rsidRDefault="009E26B2">
          <w:pPr>
            <w:pStyle w:val="ADB292D782B2455A8CDF8F201A4343E2"/>
          </w:pPr>
          <w:r w:rsidRPr="00972D2C">
            <w:t>PART I</w:t>
          </w:r>
        </w:p>
      </w:docPartBody>
    </w:docPart>
    <w:docPart>
      <w:docPartPr>
        <w:name w:val="3A7A5B965BC44CA0B0C14CF19EBBD225"/>
        <w:category>
          <w:name w:val="General"/>
          <w:gallery w:val="placeholder"/>
        </w:category>
        <w:types>
          <w:type w:val="bbPlcHdr"/>
        </w:types>
        <w:behaviors>
          <w:behavior w:val="content"/>
        </w:behaviors>
        <w:guid w:val="{600765B3-538E-405F-8608-CE9CAFF004BE}"/>
      </w:docPartPr>
      <w:docPartBody>
        <w:p w:rsidR="00000000" w:rsidRDefault="009E26B2">
          <w:pPr>
            <w:pStyle w:val="3A7A5B965BC44CA0B0C14CF19EBBD225"/>
          </w:pPr>
          <w:r w:rsidRPr="00972D2C">
            <w:t>Insert Title of the Part (Style:  Heading 1)</w:t>
          </w:r>
        </w:p>
      </w:docPartBody>
    </w:docPart>
    <w:docPart>
      <w:docPartPr>
        <w:name w:val="6F8A8B63E2C048079F2E2DD773742601"/>
        <w:category>
          <w:name w:val="General"/>
          <w:gallery w:val="placeholder"/>
        </w:category>
        <w:types>
          <w:type w:val="bbPlcHdr"/>
        </w:types>
        <w:behaviors>
          <w:behavior w:val="content"/>
        </w:behaviors>
        <w:guid w:val="{8DDECB19-F453-47FD-B895-1A8F07E78A36}"/>
      </w:docPartPr>
      <w:docPartBody>
        <w:p w:rsidR="00000000" w:rsidRDefault="009E26B2">
          <w:pPr>
            <w:pStyle w:val="6F8A8B63E2C048079F2E2DD773742601"/>
          </w:pPr>
          <w:r w:rsidRPr="00551C2E">
            <w:t>(Capitalize first letter of each word in part title)</w:t>
          </w:r>
        </w:p>
      </w:docPartBody>
    </w:docPart>
    <w:docPart>
      <w:docPartPr>
        <w:name w:val="B4D94800A0BC41048F397EF1D6AE7A0B"/>
        <w:category>
          <w:name w:val="General"/>
          <w:gallery w:val="placeholder"/>
        </w:category>
        <w:types>
          <w:type w:val="bbPlcHdr"/>
        </w:types>
        <w:behaviors>
          <w:behavior w:val="content"/>
        </w:behaviors>
        <w:guid w:val="{FC085B89-3D19-4309-B3C8-44CA37727D6B}"/>
      </w:docPartPr>
      <w:docPartBody>
        <w:p w:rsidR="00000000" w:rsidRDefault="009E26B2">
          <w:pPr>
            <w:pStyle w:val="B4D94800A0BC41048F397EF1D6AE7A0B"/>
          </w:pPr>
          <w:r w:rsidRPr="00551C2E">
            <w:t>Begin a new part here…</w:t>
          </w:r>
        </w:p>
      </w:docPartBody>
    </w:docPart>
    <w:docPart>
      <w:docPartPr>
        <w:name w:val="0ABAC4CA0DF9427787AF5CB0E32E4D0B"/>
        <w:category>
          <w:name w:val="General"/>
          <w:gallery w:val="placeholder"/>
        </w:category>
        <w:types>
          <w:type w:val="bbPlcHdr"/>
        </w:types>
        <w:behaviors>
          <w:behavior w:val="content"/>
        </w:behaviors>
        <w:guid w:val="{FCF021C6-FE39-475B-8A59-A2289A4C90FB}"/>
      </w:docPartPr>
      <w:docPartBody>
        <w:p w:rsidR="00B702AC" w:rsidRDefault="009E26B2" w:rsidP="00551C2E">
          <w:pPr>
            <w:pStyle w:val="TipText"/>
          </w:pPr>
          <w:r>
            <w:t xml:space="preserve">For long books </w:t>
          </w:r>
          <w:r w:rsidRPr="00551C2E">
            <w:t>that cover a lot of detailed informatio</w:t>
          </w:r>
          <w:r w:rsidRPr="00551C2E">
            <w:t xml:space="preserve">n, structure </w:t>
          </w:r>
          <w:r>
            <w:t>your</w:t>
          </w:r>
          <w:r w:rsidRPr="00551C2E">
            <w:t xml:space="preserve"> book into parts. Dividing your book into parts is </w:t>
          </w:r>
          <w:r>
            <w:t xml:space="preserve">great for </w:t>
          </w:r>
          <w:r w:rsidRPr="00551C2E">
            <w:t>writing on historical or conceptual topics. You</w:t>
          </w:r>
          <w:r>
            <w:t>r</w:t>
          </w:r>
          <w:r w:rsidRPr="00551C2E">
            <w:t xml:space="preserve"> </w:t>
          </w:r>
          <w:r>
            <w:t xml:space="preserve">book </w:t>
          </w:r>
          <w:r w:rsidRPr="00551C2E">
            <w:t>can have as many parts as necessary, with each part covering a different theme. However, all parts must point to the overall</w:t>
          </w:r>
          <w:r w:rsidRPr="00551C2E">
            <w:t xml:space="preserve"> book title. </w:t>
          </w:r>
        </w:p>
        <w:p w:rsidR="00B702AC" w:rsidRPr="00551C2E" w:rsidRDefault="009E26B2" w:rsidP="00551C2E">
          <w:pPr>
            <w:pStyle w:val="TipText"/>
          </w:pPr>
          <w:r>
            <w:t xml:space="preserve">For </w:t>
          </w:r>
          <w:r w:rsidRPr="00551C2E">
            <w:t xml:space="preserve">presenting information in a step-by-step manner, arrange your parts in a logical sequence. </w:t>
          </w:r>
        </w:p>
        <w:p w:rsidR="00B702AC" w:rsidRPr="00551C2E" w:rsidRDefault="009E26B2" w:rsidP="00551C2E">
          <w:pPr>
            <w:pStyle w:val="TipText"/>
          </w:pPr>
          <w:r w:rsidRPr="00551C2E">
            <w:t xml:space="preserve">Part I of a book is </w:t>
          </w:r>
          <w:r>
            <w:t>generally</w:t>
          </w:r>
          <w:r w:rsidRPr="00551C2E">
            <w:t xml:space="preserve"> introductory</w:t>
          </w:r>
          <w:r>
            <w:t xml:space="preserve"> where you </w:t>
          </w:r>
          <w:r w:rsidRPr="00551C2E">
            <w:t xml:space="preserve">are essentially </w:t>
          </w:r>
          <w:r>
            <w:t>covering t</w:t>
          </w:r>
          <w:r w:rsidRPr="00551C2E">
            <w:t xml:space="preserve">he basics of the topic. Sticking with the example used in the book </w:t>
          </w:r>
          <w:r w:rsidRPr="00551C2E">
            <w:t xml:space="preserve">title section, suitable title </w:t>
          </w:r>
          <w:r>
            <w:t xml:space="preserve">options </w:t>
          </w:r>
          <w:r w:rsidRPr="00551C2E">
            <w:t xml:space="preserve">for Part I </w:t>
          </w:r>
          <w:r>
            <w:t xml:space="preserve">include </w:t>
          </w:r>
          <w:r w:rsidRPr="00551C2E">
            <w:t xml:space="preserve">“Life of Parenting” or “Learning to be a Parent.” </w:t>
          </w:r>
        </w:p>
        <w:p w:rsidR="00B702AC" w:rsidRPr="00551C2E" w:rsidRDefault="009E26B2" w:rsidP="00551C2E">
          <w:pPr>
            <w:pStyle w:val="TipText"/>
          </w:pPr>
          <w:r w:rsidRPr="00551C2E">
            <w:t>Once you have decided on</w:t>
          </w:r>
          <w:r>
            <w:t xml:space="preserve"> topics and content for each </w:t>
          </w:r>
          <w:r w:rsidRPr="00551C2E">
            <w:t>part of the book, create a list of relevant chapter titles. Take the time to plan out the whole</w:t>
          </w:r>
          <w:r w:rsidRPr="00551C2E">
            <w:t xml:space="preserve"> book. Do research on the topic to know what to cover, what to leave out, and how to arrange your content so that it flows well.</w:t>
          </w:r>
        </w:p>
        <w:p w:rsidR="00000000" w:rsidRDefault="009E26B2">
          <w:pPr>
            <w:pStyle w:val="0ABAC4CA0DF9427787AF5CB0E32E4D0B"/>
          </w:pPr>
          <w:r w:rsidRPr="00551C2E">
            <w:t>You can have as many chapters as you want in a part</w:t>
          </w:r>
          <w:r>
            <w:t xml:space="preserve">. It is also </w:t>
          </w:r>
          <w:r w:rsidRPr="00551C2E">
            <w:t>okay if some parts have more chapters than others. Chapter leng</w:t>
          </w:r>
          <w:r w:rsidRPr="00551C2E">
            <w:t>ths vary considerably as it’s difficult to maintain the same length for each chapter</w:t>
          </w:r>
          <w:r>
            <w:t xml:space="preserve"> differing in content</w:t>
          </w:r>
          <w:r w:rsidRPr="00551C2E">
            <w:t>.</w:t>
          </w:r>
        </w:p>
      </w:docPartBody>
    </w:docPart>
    <w:docPart>
      <w:docPartPr>
        <w:name w:val="3BEB5B5B68FF4B7B974C60CD21C373A2"/>
        <w:category>
          <w:name w:val="General"/>
          <w:gallery w:val="placeholder"/>
        </w:category>
        <w:types>
          <w:type w:val="bbPlcHdr"/>
        </w:types>
        <w:behaviors>
          <w:behavior w:val="content"/>
        </w:behaviors>
        <w:guid w:val="{2EAC37F3-0CC8-4AFE-91A0-CA0081FCA975}"/>
      </w:docPartPr>
      <w:docPartBody>
        <w:p w:rsidR="00000000" w:rsidRDefault="009E26B2">
          <w:pPr>
            <w:pStyle w:val="3BEB5B5B68FF4B7B974C60CD21C373A2"/>
          </w:pPr>
          <w:r w:rsidRPr="00561FD1">
            <w:t>Chapter One</w:t>
          </w:r>
        </w:p>
      </w:docPartBody>
    </w:docPart>
    <w:docPart>
      <w:docPartPr>
        <w:name w:val="88EE97577FF24CEDA4D400F807D2095D"/>
        <w:category>
          <w:name w:val="General"/>
          <w:gallery w:val="placeholder"/>
        </w:category>
        <w:types>
          <w:type w:val="bbPlcHdr"/>
        </w:types>
        <w:behaviors>
          <w:behavior w:val="content"/>
        </w:behaviors>
        <w:guid w:val="{62537B8C-45E2-4299-AFED-2F54976413DC}"/>
      </w:docPartPr>
      <w:docPartBody>
        <w:p w:rsidR="00000000" w:rsidRDefault="009E26B2">
          <w:pPr>
            <w:pStyle w:val="88EE97577FF24CEDA4D400F807D2095D"/>
          </w:pPr>
          <w:r w:rsidRPr="00561FD1">
            <w:t>Insert Chapter Title Here</w:t>
          </w:r>
          <w:r>
            <w:t xml:space="preserve"> </w:t>
          </w:r>
          <w:r>
            <w:br/>
            <w:t>(Style: Heading 2)</w:t>
          </w:r>
        </w:p>
      </w:docPartBody>
    </w:docPart>
    <w:docPart>
      <w:docPartPr>
        <w:name w:val="2A30BAD1526C4F3F9E88EA94A607E125"/>
        <w:category>
          <w:name w:val="General"/>
          <w:gallery w:val="placeholder"/>
        </w:category>
        <w:types>
          <w:type w:val="bbPlcHdr"/>
        </w:types>
        <w:behaviors>
          <w:behavior w:val="content"/>
        </w:behaviors>
        <w:guid w:val="{E0BB5234-F9DA-446C-B876-5EBF6332B79B}"/>
      </w:docPartPr>
      <w:docPartBody>
        <w:p w:rsidR="00000000" w:rsidRDefault="009E26B2">
          <w:pPr>
            <w:pStyle w:val="2A30BAD1526C4F3F9E88EA94A607E125"/>
          </w:pPr>
          <w:r w:rsidRPr="007A400E">
            <w:t>(Capitalize first letter of each word in chapter titles)</w:t>
          </w:r>
        </w:p>
      </w:docPartBody>
    </w:docPart>
    <w:docPart>
      <w:docPartPr>
        <w:name w:val="2CD961F24B394E5FA3C086833F5035CE"/>
        <w:category>
          <w:name w:val="General"/>
          <w:gallery w:val="placeholder"/>
        </w:category>
        <w:types>
          <w:type w:val="bbPlcHdr"/>
        </w:types>
        <w:behaviors>
          <w:behavior w:val="content"/>
        </w:behaviors>
        <w:guid w:val="{AF1C5306-AD33-4BFE-AC13-B72EFB4901CB}"/>
      </w:docPartPr>
      <w:docPartBody>
        <w:p w:rsidR="00000000" w:rsidRDefault="009E26B2">
          <w:pPr>
            <w:pStyle w:val="2CD961F24B394E5FA3C086833F5035CE"/>
          </w:pPr>
          <w:r w:rsidRPr="007A400E">
            <w:t>Begin a new chapter here…</w:t>
          </w:r>
        </w:p>
      </w:docPartBody>
    </w:docPart>
    <w:docPart>
      <w:docPartPr>
        <w:name w:val="DA3BE099305644DBA92D12C58618C7BB"/>
        <w:category>
          <w:name w:val="General"/>
          <w:gallery w:val="placeholder"/>
        </w:category>
        <w:types>
          <w:type w:val="bbPlcHdr"/>
        </w:types>
        <w:behaviors>
          <w:behavior w:val="content"/>
        </w:behaviors>
        <w:guid w:val="{C150562C-74CB-482D-8053-D1DB874DC02A}"/>
      </w:docPartPr>
      <w:docPartBody>
        <w:p w:rsidR="00B702AC" w:rsidRPr="007A400E" w:rsidRDefault="009E26B2" w:rsidP="007A400E">
          <w:pPr>
            <w:pStyle w:val="TipText"/>
          </w:pPr>
          <w:r w:rsidRPr="007A400E">
            <w:t>The firs</w:t>
          </w:r>
          <w:r w:rsidRPr="007A400E">
            <w:t>t chapter introduce</w:t>
          </w:r>
          <w:r>
            <w:t>s</w:t>
          </w:r>
          <w:r w:rsidRPr="007A400E">
            <w:t xml:space="preserve"> the topic to the reader. As an example, </w:t>
          </w:r>
          <w:r>
            <w:t>th</w:t>
          </w:r>
          <w:r w:rsidRPr="007A400E">
            <w:t>e</w:t>
          </w:r>
          <w:r>
            <w:t xml:space="preserve"> title of the example book’s</w:t>
          </w:r>
          <w:r w:rsidRPr="007A400E">
            <w:t xml:space="preserve"> first chapter is “Understanding Your Child.” Start off providing a brief overview of what the chapter contains and then transition smoothly into your supporting po</w:t>
          </w:r>
          <w:r w:rsidRPr="007A400E">
            <w:t>ints. Try to keep the language simple and understandable to generate rapport with the reader and keep them engaged.</w:t>
          </w:r>
        </w:p>
        <w:p w:rsidR="00B702AC" w:rsidRPr="007A400E" w:rsidRDefault="009E26B2" w:rsidP="007A400E">
          <w:pPr>
            <w:pStyle w:val="TipText"/>
          </w:pPr>
          <w:r>
            <w:t>One way to</w:t>
          </w:r>
          <w:r w:rsidRPr="007A400E">
            <w:t xml:space="preserve"> generate rapport with readers</w:t>
          </w:r>
          <w:r>
            <w:t xml:space="preserve"> is to</w:t>
          </w:r>
          <w:r w:rsidRPr="007A400E">
            <w:t xml:space="preserve"> start your chapter with a quote from a famous person. Make sure the quote is relevant to the chapter topic so that you can use it later to illustrate the key points </w:t>
          </w:r>
          <w:r>
            <w:t>made i</w:t>
          </w:r>
          <w:r w:rsidRPr="007A400E">
            <w:t>n the chapter. If you begin the first chapter with a quote, stay consistent and begi</w:t>
          </w:r>
          <w:r w:rsidRPr="007A400E">
            <w:t xml:space="preserve">n every successive chapter with a quote. </w:t>
          </w:r>
        </w:p>
        <w:p w:rsidR="00B702AC" w:rsidRPr="007A400E" w:rsidRDefault="009E26B2" w:rsidP="007A400E">
          <w:pPr>
            <w:pStyle w:val="TipText"/>
          </w:pPr>
          <w:r>
            <w:t>Alternatively, y</w:t>
          </w:r>
          <w:r w:rsidRPr="007A400E">
            <w:t>ou can begin a</w:t>
          </w:r>
          <w:r>
            <w:t xml:space="preserve"> chapter with</w:t>
          </w:r>
          <w:r w:rsidRPr="007A400E">
            <w:t xml:space="preserve"> “Did you know …?” </w:t>
          </w:r>
          <w:r>
            <w:t xml:space="preserve">Follow up with </w:t>
          </w:r>
          <w:r w:rsidRPr="007A400E">
            <w:t xml:space="preserve">some statistics that most people </w:t>
          </w:r>
          <w:r>
            <w:t>may not be</w:t>
          </w:r>
          <w:r w:rsidRPr="007A400E">
            <w:t xml:space="preserve"> aware of. You can apply this technique in different sections of your book and not just in you</w:t>
          </w:r>
          <w:r w:rsidRPr="007A400E">
            <w:t xml:space="preserve">r introduction. Asking the reader questions (sometimes rhetorical) is a good way to keep them engaged and often entertained. </w:t>
          </w:r>
        </w:p>
        <w:p w:rsidR="00B702AC" w:rsidRPr="007A400E" w:rsidRDefault="009E26B2" w:rsidP="007A400E">
          <w:pPr>
            <w:pStyle w:val="TipText"/>
          </w:pPr>
          <w:r w:rsidRPr="007A400E">
            <w:t xml:space="preserve">Another opening strategy is to ask the reader to imagine a </w:t>
          </w:r>
          <w:r>
            <w:t>specific</w:t>
          </w:r>
          <w:r w:rsidRPr="007A400E">
            <w:t xml:space="preserve"> situation. For example, “Imagine a world where every single ch</w:t>
          </w:r>
          <w:r w:rsidRPr="007A400E">
            <w:t xml:space="preserve">ild is trained to …” </w:t>
          </w:r>
          <w:r>
            <w:t>The</w:t>
          </w:r>
          <w:r w:rsidRPr="007A400E">
            <w:t xml:space="preserve"> goal here is to draw the reader in from the get-go and hold their attention. </w:t>
          </w:r>
        </w:p>
        <w:p w:rsidR="00000000" w:rsidRDefault="009E26B2">
          <w:pPr>
            <w:pStyle w:val="DA3BE099305644DBA92D12C58618C7BB"/>
          </w:pPr>
          <w:r w:rsidRPr="007A400E">
            <w:t xml:space="preserve">The key to starting each chapter is to do so consistently throughout.  </w:t>
          </w:r>
        </w:p>
      </w:docPartBody>
    </w:docPart>
    <w:docPart>
      <w:docPartPr>
        <w:name w:val="FAA854E5BF764DFA837E2C0FB0F7D423"/>
        <w:category>
          <w:name w:val="General"/>
          <w:gallery w:val="placeholder"/>
        </w:category>
        <w:types>
          <w:type w:val="bbPlcHdr"/>
        </w:types>
        <w:behaviors>
          <w:behavior w:val="content"/>
        </w:behaviors>
        <w:guid w:val="{780B0C15-66A4-4899-8392-4AB4583758C2}"/>
      </w:docPartPr>
      <w:docPartBody>
        <w:p w:rsidR="00000000" w:rsidRDefault="009E26B2">
          <w:pPr>
            <w:pStyle w:val="FAA854E5BF764DFA837E2C0FB0F7D423"/>
          </w:pPr>
          <w:r w:rsidRPr="0035576A">
            <w:t xml:space="preserve">(Capitalize first letter of each word in </w:t>
          </w:r>
          <w:r w:rsidRPr="0035576A">
            <w:t>subheadings.)</w:t>
          </w:r>
        </w:p>
      </w:docPartBody>
    </w:docPart>
    <w:docPart>
      <w:docPartPr>
        <w:name w:val="D61A67578085442283EE02A788DC3BA3"/>
        <w:category>
          <w:name w:val="General"/>
          <w:gallery w:val="placeholder"/>
        </w:category>
        <w:types>
          <w:type w:val="bbPlcHdr"/>
        </w:types>
        <w:behaviors>
          <w:behavior w:val="content"/>
        </w:behaviors>
        <w:guid w:val="{6D884EB9-7B3C-4081-A5D9-ADBB6D1684DF}"/>
      </w:docPartPr>
      <w:docPartBody>
        <w:p w:rsidR="00000000" w:rsidRDefault="009E26B2">
          <w:pPr>
            <w:pStyle w:val="D61A67578085442283EE02A788DC3BA3"/>
          </w:pPr>
          <w:r w:rsidRPr="0035576A">
            <w:t>Insert content here…</w:t>
          </w:r>
        </w:p>
      </w:docPartBody>
    </w:docPart>
    <w:docPart>
      <w:docPartPr>
        <w:name w:val="CA1FC7A8F5664CA1A589CB178400F667"/>
        <w:category>
          <w:name w:val="General"/>
          <w:gallery w:val="placeholder"/>
        </w:category>
        <w:types>
          <w:type w:val="bbPlcHdr"/>
        </w:types>
        <w:behaviors>
          <w:behavior w:val="content"/>
        </w:behaviors>
        <w:guid w:val="{F5DB55DE-927B-4D0B-99B5-E66604248F03}"/>
      </w:docPartPr>
      <w:docPartBody>
        <w:p w:rsidR="00B702AC" w:rsidRPr="0035576A" w:rsidRDefault="009E26B2" w:rsidP="0035576A">
          <w:pPr>
            <w:pStyle w:val="TipText"/>
          </w:pPr>
          <w:r w:rsidRPr="0035576A">
            <w:t xml:space="preserve">Divide your chapter into sections with relevant subheadings. Subheadings guide the reader through the chapter and help in showing how you perceive the topic. Always have more than one subheading per chapter and make sure </w:t>
          </w:r>
          <w:r w:rsidRPr="0035576A">
            <w:t>they are always related to your chapter topic.</w:t>
          </w:r>
        </w:p>
        <w:p w:rsidR="00000000" w:rsidRDefault="009E26B2">
          <w:pPr>
            <w:pStyle w:val="CA1FC7A8F5664CA1A589CB178400F667"/>
          </w:pPr>
          <w:r w:rsidRPr="0035576A">
            <w:t xml:space="preserve">When researching content for a particular chapter, any key highlights you come across can act as a subheading. For example, Subheading 1 can be “How Well Do You Know Your Child?” You can use a real-life story </w:t>
          </w:r>
          <w:r w:rsidRPr="0035576A">
            <w:t>and talk about the importance of knowing your child.</w:t>
          </w:r>
        </w:p>
      </w:docPartBody>
    </w:docPart>
    <w:docPart>
      <w:docPartPr>
        <w:name w:val="253C7EE704AC46C19FBD666B592F93E5"/>
        <w:category>
          <w:name w:val="General"/>
          <w:gallery w:val="placeholder"/>
        </w:category>
        <w:types>
          <w:type w:val="bbPlcHdr"/>
        </w:types>
        <w:behaviors>
          <w:behavior w:val="content"/>
        </w:behaviors>
        <w:guid w:val="{1E33C347-22EF-466D-874B-05778EE49C25}"/>
      </w:docPartPr>
      <w:docPartBody>
        <w:p w:rsidR="00000000" w:rsidRDefault="009E26B2">
          <w:pPr>
            <w:pStyle w:val="253C7EE704AC46C19FBD666B592F93E5"/>
          </w:pPr>
          <w:r w:rsidRPr="0035576A">
            <w:t>Insert Subheading 2</w:t>
          </w:r>
        </w:p>
      </w:docPartBody>
    </w:docPart>
    <w:docPart>
      <w:docPartPr>
        <w:name w:val="3F26802FD26F42BDB3F91C75261DEA06"/>
        <w:category>
          <w:name w:val="General"/>
          <w:gallery w:val="placeholder"/>
        </w:category>
        <w:types>
          <w:type w:val="bbPlcHdr"/>
        </w:types>
        <w:behaviors>
          <w:behavior w:val="content"/>
        </w:behaviors>
        <w:guid w:val="{8F5996E5-5369-4520-8095-7E94FC2BC4CD}"/>
      </w:docPartPr>
      <w:docPartBody>
        <w:p w:rsidR="00000000" w:rsidRDefault="009E26B2">
          <w:pPr>
            <w:pStyle w:val="3F26802FD26F42BDB3F91C75261DEA06"/>
          </w:pPr>
          <w:r w:rsidRPr="0035576A">
            <w:t>Insert content here…</w:t>
          </w:r>
        </w:p>
      </w:docPartBody>
    </w:docPart>
    <w:docPart>
      <w:docPartPr>
        <w:name w:val="11ACBECE1B454EFBA0B59DA3056EF58B"/>
        <w:category>
          <w:name w:val="General"/>
          <w:gallery w:val="placeholder"/>
        </w:category>
        <w:types>
          <w:type w:val="bbPlcHdr"/>
        </w:types>
        <w:behaviors>
          <w:behavior w:val="content"/>
        </w:behaviors>
        <w:guid w:val="{63C9D655-C36E-41FC-845E-CD67DAA44939}"/>
      </w:docPartPr>
      <w:docPartBody>
        <w:p w:rsidR="00000000" w:rsidRDefault="009E26B2">
          <w:pPr>
            <w:pStyle w:val="11ACBECE1B454EFBA0B59DA3056EF58B"/>
          </w:pPr>
          <w:r w:rsidRPr="0035576A">
            <w:t xml:space="preserve">An example for Subheading 2 is “Identifying Your Child’s Strengths and Weaknesses.” </w:t>
          </w:r>
          <w:r>
            <w:t xml:space="preserve">This chapter would </w:t>
          </w:r>
          <w:r w:rsidRPr="0035576A">
            <w:t>talk about strategies and steps that are used to study a ch</w:t>
          </w:r>
          <w:r w:rsidRPr="0035576A">
            <w:t>ild’s personality.</w:t>
          </w:r>
        </w:p>
      </w:docPartBody>
    </w:docPart>
    <w:docPart>
      <w:docPartPr>
        <w:name w:val="38B5D3F444E14905A8F2442A4E3C00E7"/>
        <w:category>
          <w:name w:val="General"/>
          <w:gallery w:val="placeholder"/>
        </w:category>
        <w:types>
          <w:type w:val="bbPlcHdr"/>
        </w:types>
        <w:behaviors>
          <w:behavior w:val="content"/>
        </w:behaviors>
        <w:guid w:val="{70B5364A-28D3-46C6-B9A1-2A3B08A89751}"/>
      </w:docPartPr>
      <w:docPartBody>
        <w:p w:rsidR="00000000" w:rsidRDefault="009E26B2">
          <w:pPr>
            <w:pStyle w:val="38B5D3F444E14905A8F2442A4E3C00E7"/>
          </w:pPr>
          <w:r w:rsidRPr="0035576A">
            <w:t>Chapter Summary/Key Takeaways</w:t>
          </w:r>
        </w:p>
      </w:docPartBody>
    </w:docPart>
    <w:docPart>
      <w:docPartPr>
        <w:name w:val="A609DD1884F24E989DD08C5F14D614EF"/>
        <w:category>
          <w:name w:val="General"/>
          <w:gallery w:val="placeholder"/>
        </w:category>
        <w:types>
          <w:type w:val="bbPlcHdr"/>
        </w:types>
        <w:behaviors>
          <w:behavior w:val="content"/>
        </w:behaviors>
        <w:guid w:val="{59FAE56F-12C2-436D-BBB9-087014BE0A07}"/>
      </w:docPartPr>
      <w:docPartBody>
        <w:p w:rsidR="00000000" w:rsidRDefault="009E26B2">
          <w:pPr>
            <w:pStyle w:val="A609DD1884F24E989DD08C5F14D614EF"/>
          </w:pPr>
          <w:r w:rsidRPr="0035576A">
            <w:t>Insert content here…</w:t>
          </w:r>
        </w:p>
      </w:docPartBody>
    </w:docPart>
    <w:docPart>
      <w:docPartPr>
        <w:name w:val="07D4CC621E0446AB890B6410A1B495FA"/>
        <w:category>
          <w:name w:val="General"/>
          <w:gallery w:val="placeholder"/>
        </w:category>
        <w:types>
          <w:type w:val="bbPlcHdr"/>
        </w:types>
        <w:behaviors>
          <w:behavior w:val="content"/>
        </w:behaviors>
        <w:guid w:val="{9812DABC-95A8-459A-9839-16FBB2089070}"/>
      </w:docPartPr>
      <w:docPartBody>
        <w:p w:rsidR="00B702AC" w:rsidRPr="0035576A" w:rsidRDefault="009E26B2" w:rsidP="0035576A">
          <w:pPr>
            <w:pStyle w:val="TipText"/>
          </w:pPr>
          <w:r w:rsidRPr="0035576A">
            <w:t>Remind the reader of the key points of the chapter in a short paragraph. Alternatively, use a bullet point format as shown below:</w:t>
          </w:r>
        </w:p>
        <w:p w:rsidR="00B702AC" w:rsidRPr="000B3B0D" w:rsidRDefault="009E26B2" w:rsidP="00211C7A">
          <w:pPr>
            <w:pStyle w:val="ListBullet"/>
            <w:tabs>
              <w:tab w:val="clear" w:pos="360"/>
            </w:tabs>
            <w:spacing w:before="0"/>
            <w:rPr>
              <w:rFonts w:ascii="Calibri" w:hAnsi="Calibri" w:cs="Calibri"/>
              <w:color w:val="0070C0"/>
            </w:rPr>
          </w:pPr>
          <w:r w:rsidRPr="000B3B0D">
            <w:rPr>
              <w:rFonts w:ascii="Calibri" w:hAnsi="Calibri" w:cs="Calibri"/>
              <w:color w:val="0070C0"/>
            </w:rPr>
            <w:t xml:space="preserve">If you want to help your child get ahead in life, learn </w:t>
          </w:r>
          <w:r w:rsidRPr="000B3B0D">
            <w:rPr>
              <w:rFonts w:ascii="Calibri" w:hAnsi="Calibri" w:cs="Calibri"/>
              <w:color w:val="0070C0"/>
            </w:rPr>
            <w:t>their strengths and weaknesses.</w:t>
          </w:r>
        </w:p>
        <w:p w:rsidR="00B702AC" w:rsidRPr="000B3B0D" w:rsidRDefault="009E26B2"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2 from your text…</w:t>
          </w:r>
        </w:p>
        <w:p w:rsidR="00B702AC" w:rsidRPr="000B3B0D" w:rsidRDefault="009E26B2"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3 from your text…</w:t>
          </w:r>
        </w:p>
        <w:p w:rsidR="00000000" w:rsidRDefault="009E26B2">
          <w:pPr>
            <w:pStyle w:val="07D4CC621E0446AB890B6410A1B495FA"/>
          </w:pPr>
          <w:r w:rsidRPr="000B3B0D">
            <w:rPr>
              <w:rFonts w:ascii="Calibri" w:hAnsi="Calibri" w:cs="Calibri"/>
              <w:color w:val="0070C0"/>
            </w:rPr>
            <w:t>etc.</w:t>
          </w:r>
        </w:p>
      </w:docPartBody>
    </w:docPart>
    <w:docPart>
      <w:docPartPr>
        <w:name w:val="351FCF4120DD430BBB501690334F58E3"/>
        <w:category>
          <w:name w:val="General"/>
          <w:gallery w:val="placeholder"/>
        </w:category>
        <w:types>
          <w:type w:val="bbPlcHdr"/>
        </w:types>
        <w:behaviors>
          <w:behavior w:val="content"/>
        </w:behaviors>
        <w:guid w:val="{FA3758AB-8D59-4CE9-82F1-8EA00F842CAF}"/>
      </w:docPartPr>
      <w:docPartBody>
        <w:p w:rsidR="00000000" w:rsidRDefault="009E26B2">
          <w:pPr>
            <w:pStyle w:val="351FCF4120DD430BBB501690334F58E3"/>
          </w:pPr>
          <w:r w:rsidRPr="0035576A">
            <w:t>In the next chapter, you will learn…</w:t>
          </w:r>
        </w:p>
      </w:docPartBody>
    </w:docPart>
    <w:docPart>
      <w:docPartPr>
        <w:name w:val="29ECCEECD759477695FE9D946B4D5032"/>
        <w:category>
          <w:name w:val="General"/>
          <w:gallery w:val="placeholder"/>
        </w:category>
        <w:types>
          <w:type w:val="bbPlcHdr"/>
        </w:types>
        <w:behaviors>
          <w:behavior w:val="content"/>
        </w:behaviors>
        <w:guid w:val="{1677E06B-2967-423A-8ED6-8C3E5C76A10D}"/>
      </w:docPartPr>
      <w:docPartBody>
        <w:p w:rsidR="00000000" w:rsidRDefault="009E26B2">
          <w:pPr>
            <w:pStyle w:val="29ECCEECD759477695FE9D946B4D5032"/>
          </w:pPr>
          <w:r>
            <w:t xml:space="preserve">To logically </w:t>
          </w:r>
          <w:r w:rsidRPr="0035576A">
            <w:t>transition smoothly from chapter to chapter</w:t>
          </w:r>
          <w:r>
            <w:t>,</w:t>
          </w:r>
          <w:r w:rsidRPr="0035576A">
            <w:t xml:space="preserve"> inform the reader of what is coming next. When ending your chapter, link the</w:t>
          </w:r>
          <w:r w:rsidRPr="0035576A">
            <w:t xml:space="preserve"> next chapter’s information with what has already been learned.</w:t>
          </w:r>
        </w:p>
      </w:docPartBody>
    </w:docPart>
    <w:docPart>
      <w:docPartPr>
        <w:name w:val="955883884FA34CEA90BCED66F218004E"/>
        <w:category>
          <w:name w:val="General"/>
          <w:gallery w:val="placeholder"/>
        </w:category>
        <w:types>
          <w:type w:val="bbPlcHdr"/>
        </w:types>
        <w:behaviors>
          <w:behavior w:val="content"/>
        </w:behaviors>
        <w:guid w:val="{BCF2F3C8-594C-4BCF-9222-2BA368DF42A5}"/>
      </w:docPartPr>
      <w:docPartBody>
        <w:p w:rsidR="00000000" w:rsidRDefault="009E26B2">
          <w:pPr>
            <w:pStyle w:val="955883884FA34CEA90BCED66F218004E"/>
          </w:pPr>
          <w:r w:rsidRPr="00561FD1">
            <w:t>Chapter Two</w:t>
          </w:r>
        </w:p>
      </w:docPartBody>
    </w:docPart>
    <w:docPart>
      <w:docPartPr>
        <w:name w:val="7D124ED89FFF4513985CAE2D62A2320D"/>
        <w:category>
          <w:name w:val="General"/>
          <w:gallery w:val="placeholder"/>
        </w:category>
        <w:types>
          <w:type w:val="bbPlcHdr"/>
        </w:types>
        <w:behaviors>
          <w:behavior w:val="content"/>
        </w:behaviors>
        <w:guid w:val="{907884C4-FAAA-46A3-A69B-D7AF3ED97D32}"/>
      </w:docPartPr>
      <w:docPartBody>
        <w:p w:rsidR="00000000" w:rsidRDefault="009E26B2">
          <w:pPr>
            <w:pStyle w:val="7D124ED89FFF4513985CAE2D62A2320D"/>
          </w:pPr>
          <w:r w:rsidRPr="00561FD1">
            <w:t>Insert Chapter Title Here</w:t>
          </w:r>
        </w:p>
      </w:docPartBody>
    </w:docPart>
    <w:docPart>
      <w:docPartPr>
        <w:name w:val="EF75932BDE614FC6B50E3C67C52E8BFB"/>
        <w:category>
          <w:name w:val="General"/>
          <w:gallery w:val="placeholder"/>
        </w:category>
        <w:types>
          <w:type w:val="bbPlcHdr"/>
        </w:types>
        <w:behaviors>
          <w:behavior w:val="content"/>
        </w:behaviors>
        <w:guid w:val="{8A6D52E9-CFB0-444B-A8C2-D6C682FFC962}"/>
      </w:docPartPr>
      <w:docPartBody>
        <w:p w:rsidR="00000000" w:rsidRDefault="009E26B2">
          <w:pPr>
            <w:pStyle w:val="EF75932BDE614FC6B50E3C67C52E8BFB"/>
          </w:pPr>
          <w:r w:rsidRPr="00561FD1">
            <w:t>Begin a new chapter here…</w:t>
          </w:r>
        </w:p>
      </w:docPartBody>
    </w:docPart>
    <w:docPart>
      <w:docPartPr>
        <w:name w:val="FE9DEE931479493DAAE24E659052EAA3"/>
        <w:category>
          <w:name w:val="General"/>
          <w:gallery w:val="placeholder"/>
        </w:category>
        <w:types>
          <w:type w:val="bbPlcHdr"/>
        </w:types>
        <w:behaviors>
          <w:behavior w:val="content"/>
        </w:behaviors>
        <w:guid w:val="{C86A7D0B-12E1-4688-9BFE-A3725C4FBCA6}"/>
      </w:docPartPr>
      <w:docPartBody>
        <w:p w:rsidR="00000000" w:rsidRDefault="009E26B2">
          <w:pPr>
            <w:pStyle w:val="FE9DEE931479493DAAE24E659052EAA3"/>
          </w:pPr>
          <w:r w:rsidRPr="00561FD1">
            <w:t>In the second chapter, go a little deeper into the</w:t>
          </w:r>
          <w:r>
            <w:t xml:space="preserve"> book’s</w:t>
          </w:r>
          <w:r w:rsidRPr="00561FD1">
            <w:t xml:space="preserve"> topic. As an example, the title of the example book’s </w:t>
          </w:r>
          <w:r>
            <w:t>second</w:t>
          </w:r>
          <w:r w:rsidRPr="00561FD1">
            <w:t xml:space="preserve"> chapter is “Parenting in Today’s World.” Start off by providing a brief overview of what the chapter contains and transition smoothly into your supporting points. Try to keep the language simple and understandable to generate a rapport with the reader and</w:t>
          </w:r>
          <w:r w:rsidRPr="00561FD1">
            <w:t xml:space="preserve"> keep them engaged.</w:t>
          </w:r>
        </w:p>
      </w:docPartBody>
    </w:docPart>
    <w:docPart>
      <w:docPartPr>
        <w:name w:val="63456FB942D648BF8251769009EAC425"/>
        <w:category>
          <w:name w:val="General"/>
          <w:gallery w:val="placeholder"/>
        </w:category>
        <w:types>
          <w:type w:val="bbPlcHdr"/>
        </w:types>
        <w:behaviors>
          <w:behavior w:val="content"/>
        </w:behaviors>
        <w:guid w:val="{E3FEA1D0-5801-44DB-87A0-10E23076C85F}"/>
      </w:docPartPr>
      <w:docPartBody>
        <w:p w:rsidR="00000000" w:rsidRDefault="009E26B2">
          <w:pPr>
            <w:pStyle w:val="63456FB942D648BF8251769009EAC425"/>
          </w:pPr>
          <w:r w:rsidRPr="00561FD1">
            <w:t>Insert Subheading 1</w:t>
          </w:r>
        </w:p>
      </w:docPartBody>
    </w:docPart>
    <w:docPart>
      <w:docPartPr>
        <w:name w:val="44A8400064B24BB6B26FD50EA4803553"/>
        <w:category>
          <w:name w:val="General"/>
          <w:gallery w:val="placeholder"/>
        </w:category>
        <w:types>
          <w:type w:val="bbPlcHdr"/>
        </w:types>
        <w:behaviors>
          <w:behavior w:val="content"/>
        </w:behaviors>
        <w:guid w:val="{F032405C-6B44-41B4-AC66-0C16CE150E67}"/>
      </w:docPartPr>
      <w:docPartBody>
        <w:p w:rsidR="00000000" w:rsidRDefault="009E26B2">
          <w:pPr>
            <w:pStyle w:val="44A8400064B24BB6B26FD50EA4803553"/>
          </w:pPr>
          <w:r w:rsidRPr="00561FD1">
            <w:t>Insert content here…</w:t>
          </w:r>
        </w:p>
      </w:docPartBody>
    </w:docPart>
    <w:docPart>
      <w:docPartPr>
        <w:name w:val="3B6B785724C34615B1275234F133B015"/>
        <w:category>
          <w:name w:val="General"/>
          <w:gallery w:val="placeholder"/>
        </w:category>
        <w:types>
          <w:type w:val="bbPlcHdr"/>
        </w:types>
        <w:behaviors>
          <w:behavior w:val="content"/>
        </w:behaviors>
        <w:guid w:val="{4801EF8B-4968-4553-A6E5-A769C88B0D69}"/>
      </w:docPartPr>
      <w:docPartBody>
        <w:p w:rsidR="00B702AC" w:rsidRPr="00561FD1" w:rsidRDefault="009E26B2" w:rsidP="00561FD1">
          <w:pPr>
            <w:pStyle w:val="TipText"/>
          </w:pPr>
          <w:r w:rsidRPr="00561FD1">
            <w:t xml:space="preserve">Divide your chapter into sections with relevant subheadings. Subheadings guide the reader through the chapter and help in showing how you perceive the topic. Always have more than one subheading </w:t>
          </w:r>
          <w:r w:rsidRPr="00561FD1">
            <w:t>per chapter and make sure they are related to your chapter topic.</w:t>
          </w:r>
        </w:p>
        <w:p w:rsidR="00000000" w:rsidRDefault="009E26B2">
          <w:pPr>
            <w:pStyle w:val="3B6B785724C34615B1275234F133B015"/>
          </w:pPr>
          <w:r w:rsidRPr="00561FD1">
            <w:t xml:space="preserve">When researching content for a particular chapter, any key highlights you come across can act as a subheading. For example, Subheading 1 </w:t>
          </w:r>
          <w:r>
            <w:t>for this chapter is</w:t>
          </w:r>
          <w:r w:rsidRPr="00561FD1">
            <w:t xml:space="preserve"> “It’s a Tough, Tough World.” You </w:t>
          </w:r>
          <w:r w:rsidRPr="00561FD1">
            <w:t>can talk about how society has changed, why it’s so hard to raise kids in today’s world, etc.</w:t>
          </w:r>
        </w:p>
      </w:docPartBody>
    </w:docPart>
    <w:docPart>
      <w:docPartPr>
        <w:name w:val="0369E860623147F393E693484FA5453A"/>
        <w:category>
          <w:name w:val="General"/>
          <w:gallery w:val="placeholder"/>
        </w:category>
        <w:types>
          <w:type w:val="bbPlcHdr"/>
        </w:types>
        <w:behaviors>
          <w:behavior w:val="content"/>
        </w:behaviors>
        <w:guid w:val="{12154F61-F524-4390-A7B4-F49A7D805DD2}"/>
      </w:docPartPr>
      <w:docPartBody>
        <w:p w:rsidR="00000000" w:rsidRDefault="009E26B2">
          <w:pPr>
            <w:pStyle w:val="0369E860623147F393E693484FA5453A"/>
          </w:pPr>
          <w:r w:rsidRPr="00561FD1">
            <w:t>Insert Subheading 2</w:t>
          </w:r>
        </w:p>
      </w:docPartBody>
    </w:docPart>
    <w:docPart>
      <w:docPartPr>
        <w:name w:val="7B4706C072054CF2880CC85DE9BDF29C"/>
        <w:category>
          <w:name w:val="General"/>
          <w:gallery w:val="placeholder"/>
        </w:category>
        <w:types>
          <w:type w:val="bbPlcHdr"/>
        </w:types>
        <w:behaviors>
          <w:behavior w:val="content"/>
        </w:behaviors>
        <w:guid w:val="{3391A123-0771-44D1-9AC5-219299FCB1C8}"/>
      </w:docPartPr>
      <w:docPartBody>
        <w:p w:rsidR="00000000" w:rsidRDefault="009E26B2">
          <w:pPr>
            <w:pStyle w:val="7B4706C072054CF2880CC85DE9BDF29C"/>
          </w:pPr>
          <w:r w:rsidRPr="00561FD1">
            <w:t>Insert content here…</w:t>
          </w:r>
        </w:p>
      </w:docPartBody>
    </w:docPart>
    <w:docPart>
      <w:docPartPr>
        <w:name w:val="3045D9759D7B473785716236D7BB0D85"/>
        <w:category>
          <w:name w:val="General"/>
          <w:gallery w:val="placeholder"/>
        </w:category>
        <w:types>
          <w:type w:val="bbPlcHdr"/>
        </w:types>
        <w:behaviors>
          <w:behavior w:val="content"/>
        </w:behaviors>
        <w:guid w:val="{ACBC2BE0-0633-41EB-82FA-61E6B5421EC0}"/>
      </w:docPartPr>
      <w:docPartBody>
        <w:p w:rsidR="00000000" w:rsidRDefault="009E26B2">
          <w:pPr>
            <w:pStyle w:val="3045D9759D7B473785716236D7BB0D85"/>
          </w:pPr>
          <w:r w:rsidRPr="00561FD1">
            <w:t>For Subheading 2, use a subtitle such as “Why Today’s Kids Can’t Cope.”</w:t>
          </w:r>
          <w:r>
            <w:t xml:space="preserve"> This subsection </w:t>
          </w:r>
          <w:r w:rsidRPr="00561FD1">
            <w:t>explain</w:t>
          </w:r>
          <w:r>
            <w:t>s</w:t>
          </w:r>
          <w:r w:rsidRPr="00561FD1">
            <w:t xml:space="preserve"> the differences between </w:t>
          </w:r>
          <w:r w:rsidRPr="00561FD1">
            <w:t>traditional and modern parenting styles, the role that technology has played in parenting, the decline in value systems, etc.</w:t>
          </w:r>
        </w:p>
      </w:docPartBody>
    </w:docPart>
    <w:docPart>
      <w:docPartPr>
        <w:name w:val="F507066A83CE4A2CBCBA86D2FBAE2EFE"/>
        <w:category>
          <w:name w:val="General"/>
          <w:gallery w:val="placeholder"/>
        </w:category>
        <w:types>
          <w:type w:val="bbPlcHdr"/>
        </w:types>
        <w:behaviors>
          <w:behavior w:val="content"/>
        </w:behaviors>
        <w:guid w:val="{2167A994-5DC5-48D1-B1AA-29FA7F50DC4C}"/>
      </w:docPartPr>
      <w:docPartBody>
        <w:p w:rsidR="00000000" w:rsidRDefault="009E26B2">
          <w:pPr>
            <w:pStyle w:val="F507066A83CE4A2CBCBA86D2FBAE2EFE"/>
          </w:pPr>
          <w:r w:rsidRPr="00561FD1">
            <w:t>Chapter Summary/Key Takeaways</w:t>
          </w:r>
        </w:p>
      </w:docPartBody>
    </w:docPart>
    <w:docPart>
      <w:docPartPr>
        <w:name w:val="A4D6F63C8D234DEAB02396D10C272010"/>
        <w:category>
          <w:name w:val="General"/>
          <w:gallery w:val="placeholder"/>
        </w:category>
        <w:types>
          <w:type w:val="bbPlcHdr"/>
        </w:types>
        <w:behaviors>
          <w:behavior w:val="content"/>
        </w:behaviors>
        <w:guid w:val="{9EA6E188-E17A-45E9-AFC0-D8786F9F8B68}"/>
      </w:docPartPr>
      <w:docPartBody>
        <w:p w:rsidR="00000000" w:rsidRDefault="009E26B2">
          <w:pPr>
            <w:pStyle w:val="A4D6F63C8D234DEAB02396D10C272010"/>
          </w:pPr>
          <w:r w:rsidRPr="00561FD1">
            <w:t>Insert content here…</w:t>
          </w:r>
        </w:p>
      </w:docPartBody>
    </w:docPart>
    <w:docPart>
      <w:docPartPr>
        <w:name w:val="42B61443A7CE44D087865D1E03023543"/>
        <w:category>
          <w:name w:val="General"/>
          <w:gallery w:val="placeholder"/>
        </w:category>
        <w:types>
          <w:type w:val="bbPlcHdr"/>
        </w:types>
        <w:behaviors>
          <w:behavior w:val="content"/>
        </w:behaviors>
        <w:guid w:val="{E1065913-9BAC-4D19-BF5F-779B31E916CD}"/>
      </w:docPartPr>
      <w:docPartBody>
        <w:p w:rsidR="00B702AC" w:rsidRPr="00561FD1" w:rsidRDefault="009E26B2" w:rsidP="00561FD1">
          <w:pPr>
            <w:pStyle w:val="TipText"/>
          </w:pPr>
          <w:r w:rsidRPr="00561FD1">
            <w:t>Remind the reader of the key points of the chapter in a short paragraph. Altern</w:t>
          </w:r>
          <w:r w:rsidRPr="00561FD1">
            <w:t>atively, use a bullet point format as shown below:</w:t>
          </w:r>
        </w:p>
        <w:p w:rsidR="00B702AC" w:rsidRPr="000B3B0D" w:rsidRDefault="009E26B2" w:rsidP="00211C7A">
          <w:pPr>
            <w:pStyle w:val="ListBullet"/>
            <w:tabs>
              <w:tab w:val="clear" w:pos="360"/>
            </w:tabs>
            <w:spacing w:before="0"/>
            <w:rPr>
              <w:rFonts w:ascii="Calibri" w:hAnsi="Calibri" w:cs="Calibri"/>
              <w:color w:val="0070C0"/>
            </w:rPr>
          </w:pPr>
          <w:r w:rsidRPr="000B3B0D">
            <w:rPr>
              <w:rFonts w:ascii="Calibri" w:hAnsi="Calibri" w:cs="Calibri"/>
              <w:color w:val="0070C0"/>
            </w:rPr>
            <w:t>The TV and other digital devices today play the role of the parent in the home.</w:t>
          </w:r>
        </w:p>
        <w:p w:rsidR="00B702AC" w:rsidRPr="000B3B0D" w:rsidRDefault="009E26B2"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2 from your text…</w:t>
          </w:r>
        </w:p>
        <w:p w:rsidR="00B702AC" w:rsidRPr="000B3B0D" w:rsidRDefault="009E26B2"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3 from your text…</w:t>
          </w:r>
        </w:p>
        <w:p w:rsidR="00000000" w:rsidRDefault="009E26B2">
          <w:pPr>
            <w:pStyle w:val="42B61443A7CE44D087865D1E03023543"/>
          </w:pPr>
          <w:r w:rsidRPr="000B3B0D">
            <w:rPr>
              <w:rFonts w:ascii="Calibri" w:hAnsi="Calibri" w:cs="Calibri"/>
              <w:color w:val="0070C0"/>
            </w:rPr>
            <w:t>etc.</w:t>
          </w:r>
        </w:p>
      </w:docPartBody>
    </w:docPart>
    <w:docPart>
      <w:docPartPr>
        <w:name w:val="D1386A9736F1456E9EF1AC73B81739E3"/>
        <w:category>
          <w:name w:val="General"/>
          <w:gallery w:val="placeholder"/>
        </w:category>
        <w:types>
          <w:type w:val="bbPlcHdr"/>
        </w:types>
        <w:behaviors>
          <w:behavior w:val="content"/>
        </w:behaviors>
        <w:guid w:val="{D99E14D8-B148-4C8D-9795-60606E1DEBC9}"/>
      </w:docPartPr>
      <w:docPartBody>
        <w:p w:rsidR="00000000" w:rsidRDefault="009E26B2">
          <w:pPr>
            <w:pStyle w:val="D1386A9736F1456E9EF1AC73B81739E3"/>
          </w:pPr>
          <w:r w:rsidRPr="00561FD1">
            <w:t>In the next chapter, you will learn…</w:t>
          </w:r>
        </w:p>
      </w:docPartBody>
    </w:docPart>
    <w:docPart>
      <w:docPartPr>
        <w:name w:val="A4A996D9897D4A01B39DCA38C58ABAA3"/>
        <w:category>
          <w:name w:val="General"/>
          <w:gallery w:val="placeholder"/>
        </w:category>
        <w:types>
          <w:type w:val="bbPlcHdr"/>
        </w:types>
        <w:behaviors>
          <w:behavior w:val="content"/>
        </w:behaviors>
        <w:guid w:val="{BB781B67-A086-44BE-9569-B71245B2E79D}"/>
      </w:docPartPr>
      <w:docPartBody>
        <w:p w:rsidR="00000000" w:rsidRDefault="009E26B2">
          <w:pPr>
            <w:pStyle w:val="A4A996D9897D4A01B39DCA38C58ABAA3"/>
          </w:pPr>
          <w:r w:rsidRPr="00561FD1">
            <w:t>To logically transition smoothly fr</w:t>
          </w:r>
          <w:r w:rsidRPr="00561FD1">
            <w:t>om chapter to chapter, inform the reader of what is coming next. When ending your chapter, link the next chapter’s information with what has already been learned.</w:t>
          </w:r>
        </w:p>
      </w:docPartBody>
    </w:docPart>
    <w:docPart>
      <w:docPartPr>
        <w:name w:val="74761624E9B54312A943B261C4203E85"/>
        <w:category>
          <w:name w:val="General"/>
          <w:gallery w:val="placeholder"/>
        </w:category>
        <w:types>
          <w:type w:val="bbPlcHdr"/>
        </w:types>
        <w:behaviors>
          <w:behavior w:val="content"/>
        </w:behaviors>
        <w:guid w:val="{703E18CC-42FF-4CB6-9D93-760DE1BF7449}"/>
      </w:docPartPr>
      <w:docPartBody>
        <w:p w:rsidR="00000000" w:rsidRDefault="009E26B2">
          <w:pPr>
            <w:pStyle w:val="74761624E9B54312A943B261C4203E85"/>
          </w:pPr>
          <w:r w:rsidRPr="00CA727B">
            <w:t>PART II</w:t>
          </w:r>
        </w:p>
      </w:docPartBody>
    </w:docPart>
    <w:docPart>
      <w:docPartPr>
        <w:name w:val="72210A6F191D45C481C9A8DF8D5274CB"/>
        <w:category>
          <w:name w:val="General"/>
          <w:gallery w:val="placeholder"/>
        </w:category>
        <w:types>
          <w:type w:val="bbPlcHdr"/>
        </w:types>
        <w:behaviors>
          <w:behavior w:val="content"/>
        </w:behaviors>
        <w:guid w:val="{B16F9125-D6A0-4979-B2C3-4A4B13B23BB8}"/>
      </w:docPartPr>
      <w:docPartBody>
        <w:p w:rsidR="00000000" w:rsidRDefault="009E26B2">
          <w:pPr>
            <w:pStyle w:val="72210A6F191D45C481C9A8DF8D5274CB"/>
          </w:pPr>
          <w:r w:rsidRPr="00CA727B">
            <w:t>Insert Title of the Part</w:t>
          </w:r>
        </w:p>
      </w:docPartBody>
    </w:docPart>
    <w:docPart>
      <w:docPartPr>
        <w:name w:val="B5B8A13963EF4E90AC031DF0667BE776"/>
        <w:category>
          <w:name w:val="General"/>
          <w:gallery w:val="placeholder"/>
        </w:category>
        <w:types>
          <w:type w:val="bbPlcHdr"/>
        </w:types>
        <w:behaviors>
          <w:behavior w:val="content"/>
        </w:behaviors>
        <w:guid w:val="{779225F3-3030-44DE-BADE-EE53DC5B1A18}"/>
      </w:docPartPr>
      <w:docPartBody>
        <w:p w:rsidR="00000000" w:rsidRDefault="009E26B2">
          <w:pPr>
            <w:pStyle w:val="B5B8A13963EF4E90AC031DF0667BE776"/>
          </w:pPr>
          <w:r w:rsidRPr="00005256">
            <w:t xml:space="preserve">Use successive parts to cover the more detailed or complex areas of the book’s topic. Since Part I </w:t>
          </w:r>
          <w:r>
            <w:t xml:space="preserve">defined </w:t>
          </w:r>
          <w:r w:rsidRPr="00005256">
            <w:t>the topic/problem, consider using this section to provide solutions. In this case, a</w:t>
          </w:r>
          <w:r w:rsidRPr="00C078DB">
            <w:t xml:space="preserve"> </w:t>
          </w:r>
          <w:r w:rsidRPr="00005256">
            <w:t>suitable</w:t>
          </w:r>
          <w:r>
            <w:t xml:space="preserve"> example</w:t>
          </w:r>
          <w:r w:rsidRPr="00005256">
            <w:t xml:space="preserve"> title </w:t>
          </w:r>
          <w:r>
            <w:t>is</w:t>
          </w:r>
          <w:r w:rsidRPr="00005256">
            <w:t xml:space="preserve"> “Identifying the Right Parenting Strat</w:t>
          </w:r>
          <w:r w:rsidRPr="00005256">
            <w:t xml:space="preserve">egies” or “Bulletproofing Your Child’s Mindset.” Don’t forget that the chapters </w:t>
          </w:r>
          <w:r>
            <w:t>i</w:t>
          </w:r>
          <w:r w:rsidRPr="00005256">
            <w:t>n this part of the book must align with the</w:t>
          </w:r>
          <w:r>
            <w:t xml:space="preserve"> Part</w:t>
          </w:r>
          <w:r w:rsidRPr="00005256">
            <w:t xml:space="preserve"> title you have chosen.</w:t>
          </w:r>
        </w:p>
      </w:docPartBody>
    </w:docPart>
    <w:docPart>
      <w:docPartPr>
        <w:name w:val="8FC54D6995644F21852084DDE23FC474"/>
        <w:category>
          <w:name w:val="General"/>
          <w:gallery w:val="placeholder"/>
        </w:category>
        <w:types>
          <w:type w:val="bbPlcHdr"/>
        </w:types>
        <w:behaviors>
          <w:behavior w:val="content"/>
        </w:behaviors>
        <w:guid w:val="{776B0473-60CF-451B-80CC-165B2BE06C0A}"/>
      </w:docPartPr>
      <w:docPartBody>
        <w:p w:rsidR="00000000" w:rsidRDefault="009E26B2">
          <w:pPr>
            <w:pStyle w:val="8FC54D6995644F21852084DDE23FC474"/>
          </w:pPr>
          <w:r w:rsidRPr="00363CDC">
            <w:t>Chapter Three</w:t>
          </w:r>
        </w:p>
      </w:docPartBody>
    </w:docPart>
    <w:docPart>
      <w:docPartPr>
        <w:name w:val="EC33C6809E354267A53F8226289ECD33"/>
        <w:category>
          <w:name w:val="General"/>
          <w:gallery w:val="placeholder"/>
        </w:category>
        <w:types>
          <w:type w:val="bbPlcHdr"/>
        </w:types>
        <w:behaviors>
          <w:behavior w:val="content"/>
        </w:behaviors>
        <w:guid w:val="{C2261BE6-4564-4146-9FE3-2A0D0758251D}"/>
      </w:docPartPr>
      <w:docPartBody>
        <w:p w:rsidR="00000000" w:rsidRDefault="009E26B2">
          <w:pPr>
            <w:pStyle w:val="EC33C6809E354267A53F8226289ECD33"/>
          </w:pPr>
          <w:r w:rsidRPr="00363CDC">
            <w:t>Insert Chapter Title</w:t>
          </w:r>
        </w:p>
      </w:docPartBody>
    </w:docPart>
    <w:docPart>
      <w:docPartPr>
        <w:name w:val="1A4B6D0BED79410A9E45B9AEBD633835"/>
        <w:category>
          <w:name w:val="General"/>
          <w:gallery w:val="placeholder"/>
        </w:category>
        <w:types>
          <w:type w:val="bbPlcHdr"/>
        </w:types>
        <w:behaviors>
          <w:behavior w:val="content"/>
        </w:behaviors>
        <w:guid w:val="{4D8DB9BF-AFF9-4DBE-B7A0-90E531618FBF}"/>
      </w:docPartPr>
      <w:docPartBody>
        <w:p w:rsidR="00000000" w:rsidRDefault="009E26B2">
          <w:pPr>
            <w:pStyle w:val="1A4B6D0BED79410A9E45B9AEBD633835"/>
          </w:pPr>
          <w:r w:rsidRPr="00363CDC">
            <w:t>Begin a new chapter here…</w:t>
          </w:r>
        </w:p>
      </w:docPartBody>
    </w:docPart>
    <w:docPart>
      <w:docPartPr>
        <w:name w:val="B46023244292487281CF4E739E359508"/>
        <w:category>
          <w:name w:val="General"/>
          <w:gallery w:val="placeholder"/>
        </w:category>
        <w:types>
          <w:type w:val="bbPlcHdr"/>
        </w:types>
        <w:behaviors>
          <w:behavior w:val="content"/>
        </w:behaviors>
        <w:guid w:val="{AB219F2C-8805-4E02-A1F4-D8F50EB699EE}"/>
      </w:docPartPr>
      <w:docPartBody>
        <w:p w:rsidR="00000000" w:rsidRDefault="009E26B2">
          <w:pPr>
            <w:pStyle w:val="B46023244292487281CF4E739E359508"/>
          </w:pPr>
          <w:r>
            <w:t>For the purposes of this example, this</w:t>
          </w:r>
          <w:r w:rsidRPr="00363CDC">
            <w:t xml:space="preserve"> cha</w:t>
          </w:r>
          <w:r w:rsidRPr="00363CDC">
            <w:t>pter</w:t>
          </w:r>
          <w:r>
            <w:t>’s</w:t>
          </w:r>
          <w:r w:rsidRPr="00363CDC">
            <w:t xml:space="preserve"> title is “Developing a Bulletproof Mindset.” This means that this chapter will be dealing with strategies for strengthening the mind. Start off by providing a brief overview of the information contained in the chapter and then transition smoothly in</w:t>
          </w:r>
          <w:r w:rsidRPr="00363CDC">
            <w:t>to your supporting points. Try to keep the language simple and understandable to generate a rapport with the reader and keep them engaged.</w:t>
          </w:r>
        </w:p>
      </w:docPartBody>
    </w:docPart>
    <w:docPart>
      <w:docPartPr>
        <w:name w:val="3B1A47C46ABD48F78F9593FF38AC2BC0"/>
        <w:category>
          <w:name w:val="General"/>
          <w:gallery w:val="placeholder"/>
        </w:category>
        <w:types>
          <w:type w:val="bbPlcHdr"/>
        </w:types>
        <w:behaviors>
          <w:behavior w:val="content"/>
        </w:behaviors>
        <w:guid w:val="{DB765A29-5FE5-46CE-ABF7-04023D467FAB}"/>
      </w:docPartPr>
      <w:docPartBody>
        <w:p w:rsidR="00000000" w:rsidRDefault="009E26B2">
          <w:pPr>
            <w:pStyle w:val="3B1A47C46ABD48F78F9593FF38AC2BC0"/>
          </w:pPr>
          <w:r w:rsidRPr="00363CDC">
            <w:t>Insert Subheading 1</w:t>
          </w:r>
        </w:p>
      </w:docPartBody>
    </w:docPart>
    <w:docPart>
      <w:docPartPr>
        <w:name w:val="FCD4121A99EE4FFCB1EA13A4F44FF135"/>
        <w:category>
          <w:name w:val="General"/>
          <w:gallery w:val="placeholder"/>
        </w:category>
        <w:types>
          <w:type w:val="bbPlcHdr"/>
        </w:types>
        <w:behaviors>
          <w:behavior w:val="content"/>
        </w:behaviors>
        <w:guid w:val="{243F119D-073F-4948-AE91-9897E7663950}"/>
      </w:docPartPr>
      <w:docPartBody>
        <w:p w:rsidR="00000000" w:rsidRDefault="009E26B2">
          <w:pPr>
            <w:pStyle w:val="FCD4121A99EE4FFCB1EA13A4F44FF135"/>
          </w:pPr>
          <w:r w:rsidRPr="00363CDC">
            <w:t>Insert content here…</w:t>
          </w:r>
        </w:p>
      </w:docPartBody>
    </w:docPart>
    <w:docPart>
      <w:docPartPr>
        <w:name w:val="5630EB27BE2549FF8079D9733B49BF7F"/>
        <w:category>
          <w:name w:val="General"/>
          <w:gallery w:val="placeholder"/>
        </w:category>
        <w:types>
          <w:type w:val="bbPlcHdr"/>
        </w:types>
        <w:behaviors>
          <w:behavior w:val="content"/>
        </w:behaviors>
        <w:guid w:val="{BF5F63A3-A81A-425E-8F1B-59AACA9BD302}"/>
      </w:docPartPr>
      <w:docPartBody>
        <w:p w:rsidR="00B702AC" w:rsidRPr="00363CDC" w:rsidRDefault="009E26B2" w:rsidP="00363CDC">
          <w:pPr>
            <w:pStyle w:val="TipText"/>
          </w:pPr>
          <w:r w:rsidRPr="00363CDC">
            <w:t xml:space="preserve">Divide your chapter into sections with relevant subheadings. Subheadings </w:t>
          </w:r>
          <w:r w:rsidRPr="00363CDC">
            <w:t>guide the reader through the chapter and help in showing how you perceive the topic. Always have more than one subheading per chapter and make sure they are always related to your chapter topic.</w:t>
          </w:r>
        </w:p>
        <w:p w:rsidR="00000000" w:rsidRDefault="009E26B2">
          <w:pPr>
            <w:pStyle w:val="5630EB27BE2549FF8079D9733B49BF7F"/>
          </w:pPr>
          <w:r w:rsidRPr="00363CDC">
            <w:t>When researching content for a particular chapter, any key hi</w:t>
          </w:r>
          <w:r w:rsidRPr="00363CDC">
            <w:t xml:space="preserve">ghlights you come across can act as a subheading. </w:t>
          </w:r>
          <w:r w:rsidRPr="00154A4E">
            <w:t>For example, Subheading 1 for this chapter is</w:t>
          </w:r>
          <w:r w:rsidRPr="00363CDC">
            <w:t xml:space="preserve"> “Mental Discipline.” Offer the reader practical strategies for training a child to develop fortitude, awareness, etc.</w:t>
          </w:r>
        </w:p>
      </w:docPartBody>
    </w:docPart>
    <w:docPart>
      <w:docPartPr>
        <w:name w:val="32CAA4C836B64DF5BEBD14AF1E521C22"/>
        <w:category>
          <w:name w:val="General"/>
          <w:gallery w:val="placeholder"/>
        </w:category>
        <w:types>
          <w:type w:val="bbPlcHdr"/>
        </w:types>
        <w:behaviors>
          <w:behavior w:val="content"/>
        </w:behaviors>
        <w:guid w:val="{82DADE9F-95E2-4C07-8504-675D261EAE7B}"/>
      </w:docPartPr>
      <w:docPartBody>
        <w:p w:rsidR="00000000" w:rsidRDefault="009E26B2">
          <w:pPr>
            <w:pStyle w:val="32CAA4C836B64DF5BEBD14AF1E521C22"/>
          </w:pPr>
          <w:r w:rsidRPr="00154A4E">
            <w:t>Insert Subheading 2</w:t>
          </w:r>
        </w:p>
      </w:docPartBody>
    </w:docPart>
    <w:docPart>
      <w:docPartPr>
        <w:name w:val="BB603C2A901B48579948A8D6C4CD30E0"/>
        <w:category>
          <w:name w:val="General"/>
          <w:gallery w:val="placeholder"/>
        </w:category>
        <w:types>
          <w:type w:val="bbPlcHdr"/>
        </w:types>
        <w:behaviors>
          <w:behavior w:val="content"/>
        </w:behaviors>
        <w:guid w:val="{224252B6-CB49-44FB-9AA0-B78EAF1A6B33}"/>
      </w:docPartPr>
      <w:docPartBody>
        <w:p w:rsidR="00000000" w:rsidRDefault="009E26B2">
          <w:pPr>
            <w:pStyle w:val="BB603C2A901B48579948A8D6C4CD30E0"/>
          </w:pPr>
          <w:r w:rsidRPr="00154A4E">
            <w:t>Insert content here…</w:t>
          </w:r>
        </w:p>
      </w:docPartBody>
    </w:docPart>
    <w:docPart>
      <w:docPartPr>
        <w:name w:val="AEB5C5740D564B218EB86C60D049F4CB"/>
        <w:category>
          <w:name w:val="General"/>
          <w:gallery w:val="placeholder"/>
        </w:category>
        <w:types>
          <w:type w:val="bbPlcHdr"/>
        </w:types>
        <w:behaviors>
          <w:behavior w:val="content"/>
        </w:behaviors>
        <w:guid w:val="{ACE25865-F35D-4F95-9759-6EB96F133D24}"/>
      </w:docPartPr>
      <w:docPartBody>
        <w:p w:rsidR="00000000" w:rsidRDefault="009E26B2">
          <w:pPr>
            <w:pStyle w:val="AEB5C5740D564B218EB86C60D049F4CB"/>
          </w:pPr>
          <w:r w:rsidRPr="00154A4E">
            <w:t>F</w:t>
          </w:r>
          <w:r w:rsidRPr="00154A4E">
            <w:t xml:space="preserve">or Subheading 2, use a subtitle such as “Self-Confidence.” </w:t>
          </w:r>
          <w:r>
            <w:t>This example chapter provides</w:t>
          </w:r>
          <w:r w:rsidRPr="00154A4E">
            <w:t xml:space="preserve"> practical steps and tips on how to train a child to become courageous, self-confident, etc.</w:t>
          </w:r>
        </w:p>
      </w:docPartBody>
    </w:docPart>
    <w:docPart>
      <w:docPartPr>
        <w:name w:val="3215259DABF8446EBA4AF88A2A3AF1C2"/>
        <w:category>
          <w:name w:val="General"/>
          <w:gallery w:val="placeholder"/>
        </w:category>
        <w:types>
          <w:type w:val="bbPlcHdr"/>
        </w:types>
        <w:behaviors>
          <w:behavior w:val="content"/>
        </w:behaviors>
        <w:guid w:val="{A22FFA67-6F68-4187-9CE4-46BAB89C5FE8}"/>
      </w:docPartPr>
      <w:docPartBody>
        <w:p w:rsidR="00000000" w:rsidRDefault="009E26B2">
          <w:pPr>
            <w:pStyle w:val="3215259DABF8446EBA4AF88A2A3AF1C2"/>
          </w:pPr>
          <w:r w:rsidRPr="00154A4E">
            <w:t>Chapter Summary/Key Takeaways</w:t>
          </w:r>
        </w:p>
      </w:docPartBody>
    </w:docPart>
    <w:docPart>
      <w:docPartPr>
        <w:name w:val="0357E805E66B40C4834E719FD686A3BA"/>
        <w:category>
          <w:name w:val="General"/>
          <w:gallery w:val="placeholder"/>
        </w:category>
        <w:types>
          <w:type w:val="bbPlcHdr"/>
        </w:types>
        <w:behaviors>
          <w:behavior w:val="content"/>
        </w:behaviors>
        <w:guid w:val="{BC6E5BD1-FF3B-45D5-94A0-0CE123262901}"/>
      </w:docPartPr>
      <w:docPartBody>
        <w:p w:rsidR="00000000" w:rsidRDefault="009E26B2">
          <w:pPr>
            <w:pStyle w:val="0357E805E66B40C4834E719FD686A3BA"/>
          </w:pPr>
          <w:r w:rsidRPr="00154A4E">
            <w:t>Insert content here…</w:t>
          </w:r>
        </w:p>
      </w:docPartBody>
    </w:docPart>
    <w:docPart>
      <w:docPartPr>
        <w:name w:val="EB53524BB5774828AAE2FCE613C3AC02"/>
        <w:category>
          <w:name w:val="General"/>
          <w:gallery w:val="placeholder"/>
        </w:category>
        <w:types>
          <w:type w:val="bbPlcHdr"/>
        </w:types>
        <w:behaviors>
          <w:behavior w:val="content"/>
        </w:behaviors>
        <w:guid w:val="{2745755F-C044-46FE-A2D8-9A2A86961855}"/>
      </w:docPartPr>
      <w:docPartBody>
        <w:p w:rsidR="00B702AC" w:rsidRPr="00154A4E" w:rsidRDefault="009E26B2" w:rsidP="00154A4E">
          <w:pPr>
            <w:pStyle w:val="TipText"/>
          </w:pPr>
          <w:r w:rsidRPr="00154A4E">
            <w:t>Remind the reader of the</w:t>
          </w:r>
          <w:r w:rsidRPr="00154A4E">
            <w:t xml:space="preserve"> key points of the chapter in a short paragraph. Alternatively, use a bullet point format as shown below: </w:t>
          </w:r>
        </w:p>
        <w:p w:rsidR="00B702AC" w:rsidRPr="000B3B0D" w:rsidRDefault="009E26B2" w:rsidP="00211C7A">
          <w:pPr>
            <w:pStyle w:val="ListBullet"/>
            <w:tabs>
              <w:tab w:val="clear" w:pos="360"/>
            </w:tabs>
            <w:spacing w:before="0"/>
            <w:rPr>
              <w:rFonts w:ascii="Calibri" w:hAnsi="Calibri" w:cs="Calibri"/>
              <w:color w:val="0070C0"/>
            </w:rPr>
          </w:pPr>
          <w:r w:rsidRPr="000B3B0D">
            <w:rPr>
              <w:rFonts w:ascii="Calibri" w:hAnsi="Calibri" w:cs="Calibri"/>
              <w:color w:val="0070C0"/>
            </w:rPr>
            <w:t>Developing mental resilience is an important part of achieving success in life.</w:t>
          </w:r>
        </w:p>
        <w:p w:rsidR="00B702AC" w:rsidRPr="000B3B0D" w:rsidRDefault="009E26B2"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2 from your text…</w:t>
          </w:r>
        </w:p>
        <w:p w:rsidR="00B702AC" w:rsidRPr="000B3B0D" w:rsidRDefault="009E26B2"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3 from your text…</w:t>
          </w:r>
        </w:p>
        <w:p w:rsidR="00000000" w:rsidRDefault="009E26B2">
          <w:pPr>
            <w:pStyle w:val="EB53524BB5774828AAE2FCE613C3AC02"/>
          </w:pPr>
          <w:r w:rsidRPr="000B3B0D">
            <w:rPr>
              <w:rFonts w:ascii="Calibri" w:hAnsi="Calibri" w:cs="Calibri"/>
              <w:color w:val="0070C0"/>
            </w:rPr>
            <w:t>etc.</w:t>
          </w:r>
        </w:p>
      </w:docPartBody>
    </w:docPart>
    <w:docPart>
      <w:docPartPr>
        <w:name w:val="36BE1564644B47D991C4AD642A7E5B73"/>
        <w:category>
          <w:name w:val="General"/>
          <w:gallery w:val="placeholder"/>
        </w:category>
        <w:types>
          <w:type w:val="bbPlcHdr"/>
        </w:types>
        <w:behaviors>
          <w:behavior w:val="content"/>
        </w:behaviors>
        <w:guid w:val="{389367FF-9154-417F-B8F8-13EE5E53E304}"/>
      </w:docPartPr>
      <w:docPartBody>
        <w:p w:rsidR="00000000" w:rsidRDefault="009E26B2">
          <w:pPr>
            <w:pStyle w:val="36BE1564644B47D991C4AD642A7E5B73"/>
          </w:pPr>
          <w:r w:rsidRPr="00154A4E">
            <w:t>In the next chap</w:t>
          </w:r>
          <w:r w:rsidRPr="00154A4E">
            <w:t>ter, you will learn…</w:t>
          </w:r>
        </w:p>
      </w:docPartBody>
    </w:docPart>
    <w:docPart>
      <w:docPartPr>
        <w:name w:val="2589B8ADF39249118DE776D914CE1CE3"/>
        <w:category>
          <w:name w:val="General"/>
          <w:gallery w:val="placeholder"/>
        </w:category>
        <w:types>
          <w:type w:val="bbPlcHdr"/>
        </w:types>
        <w:behaviors>
          <w:behavior w:val="content"/>
        </w:behaviors>
        <w:guid w:val="{25F37047-C91F-4179-B5AB-585A86C2B564}"/>
      </w:docPartPr>
      <w:docPartBody>
        <w:p w:rsidR="00000000" w:rsidRDefault="009E26B2">
          <w:pPr>
            <w:pStyle w:val="2589B8ADF39249118DE776D914CE1CE3"/>
          </w:pPr>
          <w:r w:rsidRPr="00561FD1">
            <w:t>To logically transition smoothly from chapter to chapter, inform the reader of what is coming next. When ending your chapter, link the next chapter’s information with what has already been lea</w:t>
          </w:r>
          <w:r w:rsidRPr="00561FD1">
            <w:t>rned.</w:t>
          </w:r>
        </w:p>
      </w:docPartBody>
    </w:docPart>
    <w:docPart>
      <w:docPartPr>
        <w:name w:val="495B9EEEE5B048DC912C09C53A5F39A9"/>
        <w:category>
          <w:name w:val="General"/>
          <w:gallery w:val="placeholder"/>
        </w:category>
        <w:types>
          <w:type w:val="bbPlcHdr"/>
        </w:types>
        <w:behaviors>
          <w:behavior w:val="content"/>
        </w:behaviors>
        <w:guid w:val="{5E27FB0A-BFDC-4BC3-AF93-0FE90BD7FA42}"/>
      </w:docPartPr>
      <w:docPartBody>
        <w:p w:rsidR="00000000" w:rsidRDefault="009E26B2">
          <w:pPr>
            <w:pStyle w:val="495B9EEEE5B048DC912C09C53A5F39A9"/>
          </w:pPr>
          <w:r w:rsidRPr="00363CDC">
            <w:t xml:space="preserve">Chapter </w:t>
          </w:r>
          <w:r>
            <w:t>Four</w:t>
          </w:r>
        </w:p>
      </w:docPartBody>
    </w:docPart>
    <w:docPart>
      <w:docPartPr>
        <w:name w:val="C75D516CB04049649BC314B6468E10D8"/>
        <w:category>
          <w:name w:val="General"/>
          <w:gallery w:val="placeholder"/>
        </w:category>
        <w:types>
          <w:type w:val="bbPlcHdr"/>
        </w:types>
        <w:behaviors>
          <w:behavior w:val="content"/>
        </w:behaviors>
        <w:guid w:val="{6901B29E-CB71-4CB2-BA7F-5670757452DA}"/>
      </w:docPartPr>
      <w:docPartBody>
        <w:p w:rsidR="00000000" w:rsidRDefault="009E26B2">
          <w:pPr>
            <w:pStyle w:val="C75D516CB04049649BC314B6468E10D8"/>
          </w:pPr>
          <w:r>
            <w:t>Insert Chapter Title</w:t>
          </w:r>
        </w:p>
      </w:docPartBody>
    </w:docPart>
    <w:docPart>
      <w:docPartPr>
        <w:name w:val="7FAEC5A9B06B4C52AF748B399196C5FA"/>
        <w:category>
          <w:name w:val="General"/>
          <w:gallery w:val="placeholder"/>
        </w:category>
        <w:types>
          <w:type w:val="bbPlcHdr"/>
        </w:types>
        <w:behaviors>
          <w:behavior w:val="content"/>
        </w:behaviors>
        <w:guid w:val="{209DB252-3C49-4A85-A53A-68297E294134}"/>
      </w:docPartPr>
      <w:docPartBody>
        <w:p w:rsidR="00000000" w:rsidRDefault="009E26B2">
          <w:pPr>
            <w:pStyle w:val="7FAEC5A9B06B4C52AF748B399196C5FA"/>
          </w:pPr>
          <w:r w:rsidRPr="00363CDC">
            <w:t>Begin a new chapter here…</w:t>
          </w:r>
        </w:p>
      </w:docPartBody>
    </w:docPart>
    <w:docPart>
      <w:docPartPr>
        <w:name w:val="44535BED20FF47D793DC85087D240F68"/>
        <w:category>
          <w:name w:val="General"/>
          <w:gallery w:val="placeholder"/>
        </w:category>
        <w:types>
          <w:type w:val="bbPlcHdr"/>
        </w:types>
        <w:behaviors>
          <w:behavior w:val="content"/>
        </w:behaviors>
        <w:guid w:val="{31CE6B79-02ED-4354-8D85-8C868C88A06D}"/>
      </w:docPartPr>
      <w:docPartBody>
        <w:p w:rsidR="00000000" w:rsidRDefault="009E26B2">
          <w:pPr>
            <w:pStyle w:val="44535BED20FF47D793DC85087D240F68"/>
          </w:pPr>
          <w:r w:rsidRPr="00154A4E">
            <w:t xml:space="preserve">For the purposes of this example, this chapter’s title is “Establishing Social Values.” It </w:t>
          </w:r>
          <w:r>
            <w:t xml:space="preserve">covers </w:t>
          </w:r>
          <w:r w:rsidRPr="00154A4E">
            <w:t>the social/community aspect of a child’s wellbeing. Start off by providing a brief overvie</w:t>
          </w:r>
          <w:r w:rsidRPr="00154A4E">
            <w:t>w of the information contained in the chapter and then transition smoothly into your supporting points. Try to keep the language simple and understandable to generate rapport with the reader and keep them engaged.</w:t>
          </w:r>
        </w:p>
      </w:docPartBody>
    </w:docPart>
    <w:docPart>
      <w:docPartPr>
        <w:name w:val="22954CDA7D0147B2B24EA38F904281E2"/>
        <w:category>
          <w:name w:val="General"/>
          <w:gallery w:val="placeholder"/>
        </w:category>
        <w:types>
          <w:type w:val="bbPlcHdr"/>
        </w:types>
        <w:behaviors>
          <w:behavior w:val="content"/>
        </w:behaviors>
        <w:guid w:val="{62147A49-5B03-44E3-AFA0-6A248109B028}"/>
      </w:docPartPr>
      <w:docPartBody>
        <w:p w:rsidR="00000000" w:rsidRDefault="009E26B2">
          <w:pPr>
            <w:pStyle w:val="22954CDA7D0147B2B24EA38F904281E2"/>
          </w:pPr>
          <w:r w:rsidRPr="00154A4E">
            <w:t>Insert Subheading 1</w:t>
          </w:r>
        </w:p>
      </w:docPartBody>
    </w:docPart>
    <w:docPart>
      <w:docPartPr>
        <w:name w:val="9A56DB230FAA4BF6B05F632A87AFA441"/>
        <w:category>
          <w:name w:val="General"/>
          <w:gallery w:val="placeholder"/>
        </w:category>
        <w:types>
          <w:type w:val="bbPlcHdr"/>
        </w:types>
        <w:behaviors>
          <w:behavior w:val="content"/>
        </w:behaviors>
        <w:guid w:val="{3438E5C0-0524-4901-8582-7773081BC818}"/>
      </w:docPartPr>
      <w:docPartBody>
        <w:p w:rsidR="00000000" w:rsidRDefault="009E26B2">
          <w:pPr>
            <w:pStyle w:val="9A56DB230FAA4BF6B05F632A87AFA441"/>
          </w:pPr>
          <w:r w:rsidRPr="00154A4E">
            <w:t>Insert content here…</w:t>
          </w:r>
        </w:p>
      </w:docPartBody>
    </w:docPart>
    <w:docPart>
      <w:docPartPr>
        <w:name w:val="35A042143E4A47E8B00C1B83A5221499"/>
        <w:category>
          <w:name w:val="General"/>
          <w:gallery w:val="placeholder"/>
        </w:category>
        <w:types>
          <w:type w:val="bbPlcHdr"/>
        </w:types>
        <w:behaviors>
          <w:behavior w:val="content"/>
        </w:behaviors>
        <w:guid w:val="{9A1DAC55-82B0-4582-8344-F523F2DA11C5}"/>
      </w:docPartPr>
      <w:docPartBody>
        <w:p w:rsidR="00B702AC" w:rsidRPr="00154A4E" w:rsidRDefault="009E26B2" w:rsidP="00154A4E">
          <w:pPr>
            <w:pStyle w:val="TipText"/>
          </w:pPr>
          <w:r w:rsidRPr="00154A4E">
            <w:t>D</w:t>
          </w:r>
          <w:r w:rsidRPr="00154A4E">
            <w:t>ivide your chapter into sections with relevant subheadings. Subheadings guide the reader through the chapter and help in showing how you perceive the topic. Always have more than one subheading per chapter and make sure they are related to your chapter top</w:t>
          </w:r>
          <w:r w:rsidRPr="00154A4E">
            <w:t>ic.</w:t>
          </w:r>
        </w:p>
        <w:p w:rsidR="00000000" w:rsidRDefault="009E26B2">
          <w:pPr>
            <w:pStyle w:val="35A042143E4A47E8B00C1B83A5221499"/>
          </w:pPr>
          <w:r w:rsidRPr="00154A4E">
            <w:t>When researching content for a particular chapter, any key highlights you come across can act as a subheading. For example, Subheading 1 for this chapter is “Getting Along with Others.” Offer the reader practical strategies for teaching their child how</w:t>
          </w:r>
          <w:r w:rsidRPr="00154A4E">
            <w:t xml:space="preserve"> to coexist with others, why it’s important to do so, etc.</w:t>
          </w:r>
        </w:p>
      </w:docPartBody>
    </w:docPart>
    <w:docPart>
      <w:docPartPr>
        <w:name w:val="DCEFC47643294324B5516C126985D5BE"/>
        <w:category>
          <w:name w:val="General"/>
          <w:gallery w:val="placeholder"/>
        </w:category>
        <w:types>
          <w:type w:val="bbPlcHdr"/>
        </w:types>
        <w:behaviors>
          <w:behavior w:val="content"/>
        </w:behaviors>
        <w:guid w:val="{873E2A42-4EB4-4165-9BF8-F59703854A81}"/>
      </w:docPartPr>
      <w:docPartBody>
        <w:p w:rsidR="00000000" w:rsidRDefault="009E26B2">
          <w:pPr>
            <w:pStyle w:val="DCEFC47643294324B5516C126985D5BE"/>
          </w:pPr>
          <w:r w:rsidRPr="00154A4E">
            <w:t>Insert Subheading 2</w:t>
          </w:r>
        </w:p>
      </w:docPartBody>
    </w:docPart>
    <w:docPart>
      <w:docPartPr>
        <w:name w:val="AE86E83F81FD4647AC47D06CA9C7E8CB"/>
        <w:category>
          <w:name w:val="General"/>
          <w:gallery w:val="placeholder"/>
        </w:category>
        <w:types>
          <w:type w:val="bbPlcHdr"/>
        </w:types>
        <w:behaviors>
          <w:behavior w:val="content"/>
        </w:behaviors>
        <w:guid w:val="{97528A32-503E-4819-8BB0-F51270C88984}"/>
      </w:docPartPr>
      <w:docPartBody>
        <w:p w:rsidR="00000000" w:rsidRDefault="009E26B2">
          <w:pPr>
            <w:pStyle w:val="AE86E83F81FD4647AC47D06CA9C7E8CB"/>
          </w:pPr>
          <w:r w:rsidRPr="00154A4E">
            <w:t>Insert content here…</w:t>
          </w:r>
        </w:p>
      </w:docPartBody>
    </w:docPart>
    <w:docPart>
      <w:docPartPr>
        <w:name w:val="2CF010B095D9489FBF10959ADDD5CB65"/>
        <w:category>
          <w:name w:val="General"/>
          <w:gallery w:val="placeholder"/>
        </w:category>
        <w:types>
          <w:type w:val="bbPlcHdr"/>
        </w:types>
        <w:behaviors>
          <w:behavior w:val="content"/>
        </w:behaviors>
        <w:guid w:val="{13BEAE36-A6DF-4E2D-AE4A-7DFD13EE5D9F}"/>
      </w:docPartPr>
      <w:docPartBody>
        <w:p w:rsidR="00000000" w:rsidRDefault="009E26B2">
          <w:pPr>
            <w:pStyle w:val="2CF010B095D9489FBF10959ADDD5CB65"/>
          </w:pPr>
          <w:r w:rsidRPr="00154A4E">
            <w:t>For Subheading 2, use a subtitle such as “Developing Emotional Intelligence.” It provide</w:t>
          </w:r>
          <w:r>
            <w:t>s</w:t>
          </w:r>
          <w:r w:rsidRPr="00154A4E">
            <w:t xml:space="preserve"> practical steps on how to help a child to read social cues, talk a</w:t>
          </w:r>
          <w:r w:rsidRPr="00154A4E">
            <w:t>bout any negative emotions, etc.</w:t>
          </w:r>
        </w:p>
      </w:docPartBody>
    </w:docPart>
    <w:docPart>
      <w:docPartPr>
        <w:name w:val="5BFD17A1E21C4F87A24FAFDFE75D5A25"/>
        <w:category>
          <w:name w:val="General"/>
          <w:gallery w:val="placeholder"/>
        </w:category>
        <w:types>
          <w:type w:val="bbPlcHdr"/>
        </w:types>
        <w:behaviors>
          <w:behavior w:val="content"/>
        </w:behaviors>
        <w:guid w:val="{1888CE69-7E93-4E20-BACE-B9B6EF6322E5}"/>
      </w:docPartPr>
      <w:docPartBody>
        <w:p w:rsidR="00000000" w:rsidRDefault="009E26B2">
          <w:pPr>
            <w:pStyle w:val="5BFD17A1E21C4F87A24FAFDFE75D5A25"/>
          </w:pPr>
          <w:r w:rsidRPr="00154A4E">
            <w:t>Chapter Summary/Key Takeaways</w:t>
          </w:r>
        </w:p>
      </w:docPartBody>
    </w:docPart>
    <w:docPart>
      <w:docPartPr>
        <w:name w:val="14EA98D04C42489A91189AE275E3809B"/>
        <w:category>
          <w:name w:val="General"/>
          <w:gallery w:val="placeholder"/>
        </w:category>
        <w:types>
          <w:type w:val="bbPlcHdr"/>
        </w:types>
        <w:behaviors>
          <w:behavior w:val="content"/>
        </w:behaviors>
        <w:guid w:val="{F7545851-A415-444F-983E-AAD997B0F54C}"/>
      </w:docPartPr>
      <w:docPartBody>
        <w:p w:rsidR="00000000" w:rsidRDefault="009E26B2">
          <w:pPr>
            <w:pStyle w:val="14EA98D04C42489A91189AE275E3809B"/>
          </w:pPr>
          <w:r w:rsidRPr="00154A4E">
            <w:t>Insert content here…</w:t>
          </w:r>
        </w:p>
      </w:docPartBody>
    </w:docPart>
    <w:docPart>
      <w:docPartPr>
        <w:name w:val="DED2644534C94F01A8629AEA119FD63F"/>
        <w:category>
          <w:name w:val="General"/>
          <w:gallery w:val="placeholder"/>
        </w:category>
        <w:types>
          <w:type w:val="bbPlcHdr"/>
        </w:types>
        <w:behaviors>
          <w:behavior w:val="content"/>
        </w:behaviors>
        <w:guid w:val="{4A6478D4-7BD6-4DE5-9F84-24DB66E64643}"/>
      </w:docPartPr>
      <w:docPartBody>
        <w:p w:rsidR="00B702AC" w:rsidRPr="00154A4E" w:rsidRDefault="009E26B2" w:rsidP="00154A4E">
          <w:pPr>
            <w:pStyle w:val="TipText"/>
          </w:pPr>
          <w:r w:rsidRPr="00154A4E">
            <w:t xml:space="preserve">Remind the reader of the key points of the chapter in a short paragraph. Alternatively, use a bullet point format as shown below: </w:t>
          </w:r>
        </w:p>
        <w:p w:rsidR="00B702AC" w:rsidRPr="000B3B0D" w:rsidRDefault="009E26B2" w:rsidP="00211C7A">
          <w:pPr>
            <w:pStyle w:val="ListBullet"/>
            <w:tabs>
              <w:tab w:val="clear" w:pos="360"/>
            </w:tabs>
            <w:spacing w:before="0"/>
            <w:rPr>
              <w:rFonts w:ascii="Calibri" w:hAnsi="Calibri" w:cs="Calibri"/>
              <w:color w:val="0070C0"/>
            </w:rPr>
          </w:pPr>
          <w:r w:rsidRPr="000B3B0D">
            <w:rPr>
              <w:rFonts w:ascii="Calibri" w:hAnsi="Calibri" w:cs="Calibri"/>
              <w:color w:val="0070C0"/>
            </w:rPr>
            <w:t xml:space="preserve">Instilling social values and ethics in a child will help them integrate well into society. </w:t>
          </w:r>
        </w:p>
        <w:p w:rsidR="00B702AC" w:rsidRPr="000B3B0D" w:rsidRDefault="009E26B2"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2 from your text…</w:t>
          </w:r>
        </w:p>
        <w:p w:rsidR="00B702AC" w:rsidRPr="000B3B0D" w:rsidRDefault="009E26B2" w:rsidP="00211C7A">
          <w:pPr>
            <w:pStyle w:val="ListBullet"/>
            <w:tabs>
              <w:tab w:val="clear" w:pos="360"/>
            </w:tabs>
            <w:spacing w:before="0"/>
            <w:rPr>
              <w:rFonts w:ascii="Calibri" w:hAnsi="Calibri" w:cs="Calibri"/>
              <w:color w:val="0070C0"/>
            </w:rPr>
          </w:pPr>
          <w:r w:rsidRPr="000B3B0D">
            <w:rPr>
              <w:rFonts w:ascii="Calibri" w:hAnsi="Calibri" w:cs="Calibri"/>
              <w:color w:val="0070C0"/>
            </w:rPr>
            <w:t>Point 3 from your text…</w:t>
          </w:r>
        </w:p>
        <w:p w:rsidR="00000000" w:rsidRDefault="009E26B2">
          <w:pPr>
            <w:pStyle w:val="DED2644534C94F01A8629AEA119FD63F"/>
          </w:pPr>
          <w:r w:rsidRPr="000B3B0D">
            <w:rPr>
              <w:rFonts w:ascii="Calibri" w:hAnsi="Calibri" w:cs="Calibri"/>
              <w:color w:val="0070C0"/>
            </w:rPr>
            <w:t>etc.</w:t>
          </w:r>
        </w:p>
      </w:docPartBody>
    </w:docPart>
    <w:docPart>
      <w:docPartPr>
        <w:name w:val="3C25B560DFEE48CE9EF0AD1E6DB2453E"/>
        <w:category>
          <w:name w:val="General"/>
          <w:gallery w:val="placeholder"/>
        </w:category>
        <w:types>
          <w:type w:val="bbPlcHdr"/>
        </w:types>
        <w:behaviors>
          <w:behavior w:val="content"/>
        </w:behaviors>
        <w:guid w:val="{408E69C5-E326-4DB0-94D6-9F943324D39C}"/>
      </w:docPartPr>
      <w:docPartBody>
        <w:p w:rsidR="00000000" w:rsidRDefault="009E26B2">
          <w:pPr>
            <w:pStyle w:val="3C25B560DFEE48CE9EF0AD1E6DB2453E"/>
          </w:pPr>
          <w:r w:rsidRPr="00154A4E">
            <w:t>In the next chapter, you will learn…</w:t>
          </w:r>
        </w:p>
      </w:docPartBody>
    </w:docPart>
    <w:docPart>
      <w:docPartPr>
        <w:name w:val="6877E7C8CF60473DB0A08B97CE9A1EBD"/>
        <w:category>
          <w:name w:val="General"/>
          <w:gallery w:val="placeholder"/>
        </w:category>
        <w:types>
          <w:type w:val="bbPlcHdr"/>
        </w:types>
        <w:behaviors>
          <w:behavior w:val="content"/>
        </w:behaviors>
        <w:guid w:val="{E7F364A1-B4A5-4206-8BFF-6D8ACF2128F2}"/>
      </w:docPartPr>
      <w:docPartBody>
        <w:p w:rsidR="00000000" w:rsidRDefault="009E26B2">
          <w:pPr>
            <w:pStyle w:val="6877E7C8CF60473DB0A08B97CE9A1EBD"/>
          </w:pPr>
          <w:r w:rsidRPr="00154A4E">
            <w:t>To logically transition smoothly from chapter to chapter, inform the reade</w:t>
          </w:r>
          <w:r w:rsidRPr="00154A4E">
            <w:t>r of what is coming next. When ending your chapter with a paragraph, link the next chapter’s information with what has already been learned.</w:t>
          </w:r>
        </w:p>
      </w:docPartBody>
    </w:docPart>
    <w:docPart>
      <w:docPartPr>
        <w:name w:val="2FBF696CB8FB4AE8ACE7F8A29B72AF0C"/>
        <w:category>
          <w:name w:val="General"/>
          <w:gallery w:val="placeholder"/>
        </w:category>
        <w:types>
          <w:type w:val="bbPlcHdr"/>
        </w:types>
        <w:behaviors>
          <w:behavior w:val="content"/>
        </w:behaviors>
        <w:guid w:val="{588DA22C-3DC5-41CE-BF59-F5FBE149D45F}"/>
      </w:docPartPr>
      <w:docPartBody>
        <w:p w:rsidR="00000000" w:rsidRDefault="009E26B2">
          <w:pPr>
            <w:pStyle w:val="2FBF696CB8FB4AE8ACE7F8A29B72AF0C"/>
          </w:pPr>
          <w:r w:rsidRPr="00154A4E">
            <w:t>Chapter Five</w:t>
          </w:r>
        </w:p>
      </w:docPartBody>
    </w:docPart>
    <w:docPart>
      <w:docPartPr>
        <w:name w:val="B8EC94008EC44005BA7C54ED25B10B72"/>
        <w:category>
          <w:name w:val="General"/>
          <w:gallery w:val="placeholder"/>
        </w:category>
        <w:types>
          <w:type w:val="bbPlcHdr"/>
        </w:types>
        <w:behaviors>
          <w:behavior w:val="content"/>
        </w:behaviors>
        <w:guid w:val="{2FE10FB2-49CA-4B50-875E-6EB24642F424}"/>
      </w:docPartPr>
      <w:docPartBody>
        <w:p w:rsidR="00000000" w:rsidRDefault="009E26B2">
          <w:pPr>
            <w:pStyle w:val="B8EC94008EC44005BA7C54ED25B10B72"/>
          </w:pPr>
          <w:r w:rsidRPr="00154A4E">
            <w:t>Insert Chapter Title</w:t>
          </w:r>
        </w:p>
      </w:docPartBody>
    </w:docPart>
    <w:docPart>
      <w:docPartPr>
        <w:name w:val="511D38484B8646BDAEA2F459F779AD59"/>
        <w:category>
          <w:name w:val="General"/>
          <w:gallery w:val="placeholder"/>
        </w:category>
        <w:types>
          <w:type w:val="bbPlcHdr"/>
        </w:types>
        <w:behaviors>
          <w:behavior w:val="content"/>
        </w:behaviors>
        <w:guid w:val="{D64FE8D4-FF13-437E-84BB-BDED322B77D2}"/>
      </w:docPartPr>
      <w:docPartBody>
        <w:p w:rsidR="00000000" w:rsidRDefault="009E26B2">
          <w:pPr>
            <w:pStyle w:val="511D38484B8646BDAEA2F459F779AD59"/>
          </w:pPr>
          <w:r w:rsidRPr="00154A4E">
            <w:t>Begin a new chapter here…</w:t>
          </w:r>
        </w:p>
      </w:docPartBody>
    </w:docPart>
    <w:docPart>
      <w:docPartPr>
        <w:name w:val="369B5F795C7F4797BE07F5804545ED26"/>
        <w:category>
          <w:name w:val="General"/>
          <w:gallery w:val="placeholder"/>
        </w:category>
        <w:types>
          <w:type w:val="bbPlcHdr"/>
        </w:types>
        <w:behaviors>
          <w:behavior w:val="content"/>
        </w:behaviors>
        <w:guid w:val="{EE949EA9-507C-40CD-94E8-9D2A6433DD65}"/>
      </w:docPartPr>
      <w:docPartBody>
        <w:p w:rsidR="00000000" w:rsidRDefault="009E26B2">
          <w:pPr>
            <w:pStyle w:val="369B5F795C7F4797BE07F5804545ED26"/>
          </w:pPr>
          <w:r w:rsidRPr="00154A4E">
            <w:t xml:space="preserve">Assuming this is your last chapter in the book, create </w:t>
          </w:r>
          <w:r w:rsidRPr="00154A4E">
            <w:t>a title that is somewhat forward-looking, for example, “Today’s Kids, Future Parents.” Here</w:t>
          </w:r>
          <w:r>
            <w:t>,</w:t>
          </w:r>
          <w:r w:rsidRPr="00154A4E">
            <w:t xml:space="preserve"> present an outlook of how the strategies in this book, as well as new scientific insights, will shape the future. </w:t>
          </w:r>
          <w:r>
            <w:t>A</w:t>
          </w:r>
          <w:r w:rsidRPr="00154A4E">
            <w:t>lso discuss what the world will look like if kid</w:t>
          </w:r>
          <w:r w:rsidRPr="00154A4E">
            <w:t>s are not taught how to strengthen their mindset.</w:t>
          </w:r>
        </w:p>
      </w:docPartBody>
    </w:docPart>
    <w:docPart>
      <w:docPartPr>
        <w:name w:val="716952F133BE457AA72CA451EB9A506D"/>
        <w:category>
          <w:name w:val="General"/>
          <w:gallery w:val="placeholder"/>
        </w:category>
        <w:types>
          <w:type w:val="bbPlcHdr"/>
        </w:types>
        <w:behaviors>
          <w:behavior w:val="content"/>
        </w:behaviors>
        <w:guid w:val="{8D03FB17-F12C-4D13-806A-CF9704A1D52A}"/>
      </w:docPartPr>
      <w:docPartBody>
        <w:p w:rsidR="00000000" w:rsidRDefault="009E26B2">
          <w:pPr>
            <w:pStyle w:val="716952F133BE457AA72CA451EB9A506D"/>
          </w:pPr>
          <w:r w:rsidRPr="001710CE">
            <w:t>Insert Subheading 1</w:t>
          </w:r>
        </w:p>
      </w:docPartBody>
    </w:docPart>
    <w:docPart>
      <w:docPartPr>
        <w:name w:val="E9B1FB449140418C8A0452526C40473F"/>
        <w:category>
          <w:name w:val="General"/>
          <w:gallery w:val="placeholder"/>
        </w:category>
        <w:types>
          <w:type w:val="bbPlcHdr"/>
        </w:types>
        <w:behaviors>
          <w:behavior w:val="content"/>
        </w:behaviors>
        <w:guid w:val="{DD5596CC-EBD3-4469-9DC7-5DA8C4FC6C74}"/>
      </w:docPartPr>
      <w:docPartBody>
        <w:p w:rsidR="00000000" w:rsidRDefault="009E26B2">
          <w:pPr>
            <w:pStyle w:val="E9B1FB449140418C8A0452526C40473F"/>
          </w:pPr>
          <w:r w:rsidRPr="001710CE">
            <w:t>Insert content here…</w:t>
          </w:r>
        </w:p>
      </w:docPartBody>
    </w:docPart>
    <w:docPart>
      <w:docPartPr>
        <w:name w:val="598959914E6E4DC086F3FEC78006BDCF"/>
        <w:category>
          <w:name w:val="General"/>
          <w:gallery w:val="placeholder"/>
        </w:category>
        <w:types>
          <w:type w:val="bbPlcHdr"/>
        </w:types>
        <w:behaviors>
          <w:behavior w:val="content"/>
        </w:behaviors>
        <w:guid w:val="{38E826CD-1396-43F3-AB8C-68E374B99C1D}"/>
      </w:docPartPr>
      <w:docPartBody>
        <w:p w:rsidR="00B702AC" w:rsidRPr="001710CE" w:rsidRDefault="009E26B2" w:rsidP="001710CE">
          <w:pPr>
            <w:pStyle w:val="TipText"/>
          </w:pPr>
          <w:r w:rsidRPr="001710CE">
            <w:t xml:space="preserve">Divide your chapter into sections with relevant subheadings. Subheadings guide the reader through the chapter and help in showing how you perceive the topic. Always </w:t>
          </w:r>
          <w:r w:rsidRPr="001710CE">
            <w:t>have more than one subheading per chapter and make sure they are related to your chapter topic.</w:t>
          </w:r>
        </w:p>
        <w:p w:rsidR="00000000" w:rsidRDefault="009E26B2">
          <w:pPr>
            <w:pStyle w:val="598959914E6E4DC086F3FEC78006BDCF"/>
          </w:pPr>
          <w:r w:rsidRPr="001710CE">
            <w:t>When researching content for a particular chapter, any key highlights you come across can act as a subheading. For example, Subheading 1 for this chapter is “Ad</w:t>
          </w:r>
          <w:r w:rsidRPr="001710CE">
            <w:t>apting to Change,” where you then discuss the importance of developing adaptability and flexibility, etc.</w:t>
          </w:r>
        </w:p>
      </w:docPartBody>
    </w:docPart>
    <w:docPart>
      <w:docPartPr>
        <w:name w:val="0AC2D840F12846AB87819D3341001A71"/>
        <w:category>
          <w:name w:val="General"/>
          <w:gallery w:val="placeholder"/>
        </w:category>
        <w:types>
          <w:type w:val="bbPlcHdr"/>
        </w:types>
        <w:behaviors>
          <w:behavior w:val="content"/>
        </w:behaviors>
        <w:guid w:val="{9F8881EF-4C43-43F4-AD3D-F53A7320D10D}"/>
      </w:docPartPr>
      <w:docPartBody>
        <w:p w:rsidR="00000000" w:rsidRDefault="009E26B2">
          <w:pPr>
            <w:pStyle w:val="0AC2D840F12846AB87819D3341001A71"/>
          </w:pPr>
          <w:r w:rsidRPr="001710CE">
            <w:t>Insert Subheading 2</w:t>
          </w:r>
        </w:p>
      </w:docPartBody>
    </w:docPart>
    <w:docPart>
      <w:docPartPr>
        <w:name w:val="F2AACAF466B745B6A211605BADADCE14"/>
        <w:category>
          <w:name w:val="General"/>
          <w:gallery w:val="placeholder"/>
        </w:category>
        <w:types>
          <w:type w:val="bbPlcHdr"/>
        </w:types>
        <w:behaviors>
          <w:behavior w:val="content"/>
        </w:behaviors>
        <w:guid w:val="{35BBE146-7D5C-403A-88FE-DB449239C167}"/>
      </w:docPartPr>
      <w:docPartBody>
        <w:p w:rsidR="00000000" w:rsidRDefault="009E26B2">
          <w:pPr>
            <w:pStyle w:val="F2AACAF466B745B6A211605BADADCE14"/>
          </w:pPr>
          <w:r w:rsidRPr="001710CE">
            <w:t>Insert content here…</w:t>
          </w:r>
        </w:p>
      </w:docPartBody>
    </w:docPart>
    <w:docPart>
      <w:docPartPr>
        <w:name w:val="A93863BE5F5F40BEB7BDEDA23B000D39"/>
        <w:category>
          <w:name w:val="General"/>
          <w:gallery w:val="placeholder"/>
        </w:category>
        <w:types>
          <w:type w:val="bbPlcHdr"/>
        </w:types>
        <w:behaviors>
          <w:behavior w:val="content"/>
        </w:behaviors>
        <w:guid w:val="{018A2052-F426-4DAF-9338-B30974C77A73}"/>
      </w:docPartPr>
      <w:docPartBody>
        <w:p w:rsidR="00000000" w:rsidRDefault="009E26B2">
          <w:pPr>
            <w:pStyle w:val="A93863BE5F5F40BEB7BDEDA23B000D39"/>
          </w:pPr>
          <w:r w:rsidRPr="001710CE">
            <w:t>For Subheading 2, use a subtitle such as “Leaving a Legacy.” Here</w:t>
          </w:r>
          <w:r>
            <w:t>,</w:t>
          </w:r>
          <w:r w:rsidRPr="001710CE">
            <w:t xml:space="preserve"> wrap everything up by discussing how all t</w:t>
          </w:r>
          <w:r w:rsidRPr="001710CE">
            <w:t>he strategies provided will ensure a better tomorrow for all.</w:t>
          </w:r>
        </w:p>
      </w:docPartBody>
    </w:docPart>
    <w:docPart>
      <w:docPartPr>
        <w:name w:val="DBBCAF90E42549959DC9177D73AB22F1"/>
        <w:category>
          <w:name w:val="General"/>
          <w:gallery w:val="placeholder"/>
        </w:category>
        <w:types>
          <w:type w:val="bbPlcHdr"/>
        </w:types>
        <w:behaviors>
          <w:behavior w:val="content"/>
        </w:behaviors>
        <w:guid w:val="{A17782B6-C9BE-4582-871B-5A3777D1826B}"/>
      </w:docPartPr>
      <w:docPartBody>
        <w:p w:rsidR="00000000" w:rsidRDefault="009E26B2">
          <w:pPr>
            <w:pStyle w:val="DBBCAF90E42549959DC9177D73AB22F1"/>
          </w:pPr>
          <w:r w:rsidRPr="001710CE">
            <w:t>Chapter Summary/Key Takeaways</w:t>
          </w:r>
        </w:p>
      </w:docPartBody>
    </w:docPart>
    <w:docPart>
      <w:docPartPr>
        <w:name w:val="437708BD2757466D9A981400612C0E23"/>
        <w:category>
          <w:name w:val="General"/>
          <w:gallery w:val="placeholder"/>
        </w:category>
        <w:types>
          <w:type w:val="bbPlcHdr"/>
        </w:types>
        <w:behaviors>
          <w:behavior w:val="content"/>
        </w:behaviors>
        <w:guid w:val="{F15E4E0D-064A-435B-80E3-B9F49300CEDC}"/>
      </w:docPartPr>
      <w:docPartBody>
        <w:p w:rsidR="00000000" w:rsidRDefault="009E26B2">
          <w:pPr>
            <w:pStyle w:val="437708BD2757466D9A981400612C0E23"/>
          </w:pPr>
          <w:r w:rsidRPr="001710CE">
            <w:t>Insert content here…</w:t>
          </w:r>
        </w:p>
      </w:docPartBody>
    </w:docPart>
    <w:docPart>
      <w:docPartPr>
        <w:name w:val="5F63246B02D048FC87F6BEBECF28AA74"/>
        <w:category>
          <w:name w:val="General"/>
          <w:gallery w:val="placeholder"/>
        </w:category>
        <w:types>
          <w:type w:val="bbPlcHdr"/>
        </w:types>
        <w:behaviors>
          <w:behavior w:val="content"/>
        </w:behaviors>
        <w:guid w:val="{14493A3E-87D1-45C9-9809-BAF8F9C2B015}"/>
      </w:docPartPr>
      <w:docPartBody>
        <w:p w:rsidR="00B702AC" w:rsidRPr="001710CE" w:rsidRDefault="009E26B2" w:rsidP="001710CE">
          <w:pPr>
            <w:pStyle w:val="TipText"/>
          </w:pPr>
          <w:r w:rsidRPr="001710CE">
            <w:t xml:space="preserve">Remind the reader of the key points of the chapter in a short paragraph. Alternatively, use a bullet point format as shown below: </w:t>
          </w:r>
        </w:p>
        <w:p w:rsidR="00B702AC" w:rsidRPr="001710CE" w:rsidRDefault="009E26B2" w:rsidP="00211C7A">
          <w:pPr>
            <w:pStyle w:val="ListBullet"/>
            <w:tabs>
              <w:tab w:val="clear" w:pos="360"/>
              <w:tab w:val="left" w:pos="4050"/>
            </w:tabs>
            <w:spacing w:before="0"/>
            <w:rPr>
              <w:rFonts w:ascii="Calibri" w:hAnsi="Calibri" w:cs="Calibri"/>
              <w:color w:val="0070C0"/>
            </w:rPr>
          </w:pPr>
          <w:r w:rsidRPr="001710CE">
            <w:rPr>
              <w:rFonts w:ascii="Calibri" w:hAnsi="Calibri" w:cs="Calibri"/>
              <w:color w:val="0070C0"/>
            </w:rPr>
            <w:t>In the futur</w:t>
          </w:r>
          <w:r w:rsidRPr="001710CE">
            <w:rPr>
              <w:rFonts w:ascii="Calibri" w:hAnsi="Calibri" w:cs="Calibri"/>
              <w:color w:val="0070C0"/>
            </w:rPr>
            <w:t xml:space="preserve">e, survival will depend on the ability to adapt to a fast-changing environment. </w:t>
          </w:r>
        </w:p>
        <w:p w:rsidR="00B702AC" w:rsidRPr="001710CE" w:rsidRDefault="009E26B2" w:rsidP="00211C7A">
          <w:pPr>
            <w:pStyle w:val="ListBullet"/>
            <w:tabs>
              <w:tab w:val="clear" w:pos="360"/>
              <w:tab w:val="left" w:pos="4050"/>
            </w:tabs>
            <w:spacing w:before="0"/>
            <w:rPr>
              <w:rFonts w:ascii="Calibri" w:hAnsi="Calibri" w:cs="Calibri"/>
              <w:color w:val="0070C0"/>
            </w:rPr>
          </w:pPr>
          <w:r w:rsidRPr="001710CE">
            <w:rPr>
              <w:rFonts w:ascii="Calibri" w:hAnsi="Calibri" w:cs="Calibri"/>
              <w:color w:val="0070C0"/>
            </w:rPr>
            <w:t>Point 2 from your text…</w:t>
          </w:r>
        </w:p>
        <w:p w:rsidR="00B702AC" w:rsidRPr="001710CE" w:rsidRDefault="009E26B2" w:rsidP="00211C7A">
          <w:pPr>
            <w:pStyle w:val="ListBullet"/>
            <w:tabs>
              <w:tab w:val="clear" w:pos="360"/>
              <w:tab w:val="left" w:pos="4050"/>
            </w:tabs>
            <w:spacing w:before="0"/>
            <w:rPr>
              <w:rFonts w:ascii="Calibri" w:hAnsi="Calibri" w:cs="Calibri"/>
              <w:color w:val="0070C0"/>
            </w:rPr>
          </w:pPr>
          <w:r w:rsidRPr="001710CE">
            <w:rPr>
              <w:rFonts w:ascii="Calibri" w:hAnsi="Calibri" w:cs="Calibri"/>
              <w:color w:val="0070C0"/>
            </w:rPr>
            <w:t>Point 3 from your text…</w:t>
          </w:r>
        </w:p>
        <w:p w:rsidR="00000000" w:rsidRDefault="009E26B2">
          <w:pPr>
            <w:pStyle w:val="5F63246B02D048FC87F6BEBECF28AA74"/>
          </w:pPr>
          <w:r w:rsidRPr="001710CE">
            <w:rPr>
              <w:rFonts w:ascii="Calibri" w:hAnsi="Calibri" w:cs="Calibri"/>
              <w:color w:val="0070C0"/>
            </w:rPr>
            <w:t>etc.</w:t>
          </w:r>
        </w:p>
      </w:docPartBody>
    </w:docPart>
    <w:docPart>
      <w:docPartPr>
        <w:name w:val="F627564EF2B842D2BD040BD926069738"/>
        <w:category>
          <w:name w:val="General"/>
          <w:gallery w:val="placeholder"/>
        </w:category>
        <w:types>
          <w:type w:val="bbPlcHdr"/>
        </w:types>
        <w:behaviors>
          <w:behavior w:val="content"/>
        </w:behaviors>
        <w:guid w:val="{E57B5056-7CFF-4BBD-85B2-5EA545645ABB}"/>
      </w:docPartPr>
      <w:docPartBody>
        <w:p w:rsidR="00000000" w:rsidRDefault="009E26B2">
          <w:pPr>
            <w:pStyle w:val="F627564EF2B842D2BD040BD926069738"/>
          </w:pPr>
          <w:bookmarkStart w:id="0" w:name="_Toc527370448"/>
          <w:r w:rsidRPr="001710CE">
            <w:t>Epilogue/Conclusion</w:t>
          </w:r>
          <w:bookmarkEnd w:id="0"/>
        </w:p>
      </w:docPartBody>
    </w:docPart>
    <w:docPart>
      <w:docPartPr>
        <w:name w:val="E2B76254ABA841009A1C576D37F501EB"/>
        <w:category>
          <w:name w:val="General"/>
          <w:gallery w:val="placeholder"/>
        </w:category>
        <w:types>
          <w:type w:val="bbPlcHdr"/>
        </w:types>
        <w:behaviors>
          <w:behavior w:val="content"/>
        </w:behaviors>
        <w:guid w:val="{49AC293A-C768-4392-90EE-8AD1662B9C75}"/>
      </w:docPartPr>
      <w:docPartBody>
        <w:p w:rsidR="00000000" w:rsidRDefault="009E26B2">
          <w:pPr>
            <w:pStyle w:val="E2B76254ABA841009A1C576D37F501EB"/>
          </w:pPr>
          <w:r w:rsidRPr="001710CE">
            <w:t>Insert content here…</w:t>
          </w:r>
        </w:p>
      </w:docPartBody>
    </w:docPart>
    <w:docPart>
      <w:docPartPr>
        <w:name w:val="73F9736AA68A4C98B16670A254A22916"/>
        <w:category>
          <w:name w:val="General"/>
          <w:gallery w:val="placeholder"/>
        </w:category>
        <w:types>
          <w:type w:val="bbPlcHdr"/>
        </w:types>
        <w:behaviors>
          <w:behavior w:val="content"/>
        </w:behaviors>
        <w:guid w:val="{B71612E0-3177-4DE9-BE3B-0A95B7E8A574}"/>
      </w:docPartPr>
      <w:docPartBody>
        <w:p w:rsidR="00000000" w:rsidRDefault="009E26B2">
          <w:pPr>
            <w:pStyle w:val="73F9736AA68A4C98B16670A254A22916"/>
          </w:pPr>
          <w:r w:rsidRPr="001710CE">
            <w:t xml:space="preserve">Keep it short and sweet. Mention the key highlights of the book and the action </w:t>
          </w:r>
          <w:r w:rsidRPr="001710CE">
            <w:t>steps to solve the problem</w:t>
          </w:r>
          <w:r>
            <w:t>s</w:t>
          </w:r>
          <w:r w:rsidRPr="001710CE">
            <w:t xml:space="preserve">. Remind </w:t>
          </w:r>
          <w:r>
            <w:t>the reader</w:t>
          </w:r>
          <w:r w:rsidRPr="001710CE">
            <w:t xml:space="preserve"> of how taking the said action steps will benefit them.</w:t>
          </w:r>
        </w:p>
      </w:docPartBody>
    </w:docPart>
    <w:docPart>
      <w:docPartPr>
        <w:name w:val="71B303B3C7C04379A9F0CEC82FE1A71A"/>
        <w:category>
          <w:name w:val="General"/>
          <w:gallery w:val="placeholder"/>
        </w:category>
        <w:types>
          <w:type w:val="bbPlcHdr"/>
        </w:types>
        <w:behaviors>
          <w:behavior w:val="content"/>
        </w:behaviors>
        <w:guid w:val="{D903CA1D-2572-4DE8-83CF-DE3B2F924498}"/>
      </w:docPartPr>
      <w:docPartBody>
        <w:p w:rsidR="00000000" w:rsidRDefault="009E26B2">
          <w:pPr>
            <w:pStyle w:val="71B303B3C7C04379A9F0CEC82FE1A71A"/>
          </w:pPr>
          <w:bookmarkStart w:id="1" w:name="_Toc527370449"/>
          <w:r w:rsidRPr="001710CE">
            <w:t>Bibliography</w:t>
          </w:r>
          <w:bookmarkEnd w:id="1"/>
        </w:p>
      </w:docPartBody>
    </w:docPart>
    <w:docPart>
      <w:docPartPr>
        <w:name w:val="851BA1FD7A3B42EB94AE6D617DE28C98"/>
        <w:category>
          <w:name w:val="General"/>
          <w:gallery w:val="placeholder"/>
        </w:category>
        <w:types>
          <w:type w:val="bbPlcHdr"/>
        </w:types>
        <w:behaviors>
          <w:behavior w:val="content"/>
        </w:behaviors>
        <w:guid w:val="{D9FFD86B-8438-46A7-B108-9A5584050529}"/>
      </w:docPartPr>
      <w:docPartBody>
        <w:p w:rsidR="00B702AC" w:rsidRPr="00D84035" w:rsidRDefault="009E26B2" w:rsidP="00D84035">
          <w:pPr>
            <w:pStyle w:val="TipText"/>
          </w:pPr>
          <w:r w:rsidRPr="00D84035">
            <w:t>Below is an example of a list of works cited using APA style. Arrange your list of references alphabetically.</w:t>
          </w:r>
        </w:p>
        <w:p w:rsidR="00B702AC" w:rsidRDefault="009E26B2" w:rsidP="00D84035">
          <w:pPr>
            <w:pStyle w:val="TipText"/>
          </w:pPr>
          <w:r w:rsidRPr="00D84035">
            <w:t>When citing books, use the format as shown in the following examples, applying Bibliography style to the format:</w:t>
          </w:r>
        </w:p>
        <w:p w:rsidR="00B702AC" w:rsidRDefault="009E26B2" w:rsidP="00D84035">
          <w:pPr>
            <w:pStyle w:val="TipText"/>
            <w:ind w:left="1800" w:hanging="540"/>
          </w:pPr>
          <w:r>
            <w:t>Author’s last name, first ini</w:t>
          </w:r>
          <w:r>
            <w:t xml:space="preserve">tial or initials. (Publication date). </w:t>
          </w:r>
          <w:r w:rsidRPr="002D24E9">
            <w:rPr>
              <w:i/>
            </w:rPr>
            <w:t>Book title</w:t>
          </w:r>
          <w:r>
            <w:t>. Additional information. City, State of publication: Publishing company.</w:t>
          </w:r>
        </w:p>
        <w:p w:rsidR="00B702AC" w:rsidRDefault="009E26B2" w:rsidP="00D84035">
          <w:pPr>
            <w:pStyle w:val="TipText"/>
            <w:ind w:left="1800" w:hanging="540"/>
          </w:pPr>
          <w:r>
            <w:t xml:space="preserve">King, S. (2000). </w:t>
          </w:r>
          <w:r w:rsidRPr="00414D16">
            <w:rPr>
              <w:i/>
            </w:rPr>
            <w:t>On writing: A memoir of the craft.</w:t>
          </w:r>
          <w:r>
            <w:t xml:space="preserve"> New York, NY: Pocket Books.</w:t>
          </w:r>
        </w:p>
        <w:p w:rsidR="00B702AC" w:rsidRDefault="009E26B2" w:rsidP="00D84035">
          <w:pPr>
            <w:pStyle w:val="TipText"/>
          </w:pPr>
          <w:r w:rsidRPr="00AE09CE">
            <w:t xml:space="preserve">When citing </w:t>
          </w:r>
          <w:r>
            <w:t>online resources</w:t>
          </w:r>
          <w:r w:rsidRPr="00AE09CE">
            <w:t xml:space="preserve">, use the format as shown </w:t>
          </w:r>
          <w:r w:rsidRPr="00AE09CE">
            <w:t xml:space="preserve">in the </w:t>
          </w:r>
          <w:r>
            <w:t xml:space="preserve">following </w:t>
          </w:r>
          <w:r w:rsidRPr="00AE09CE">
            <w:t>examples:</w:t>
          </w:r>
        </w:p>
        <w:p w:rsidR="00B702AC" w:rsidRDefault="009E26B2" w:rsidP="00D84035">
          <w:pPr>
            <w:pStyle w:val="TipText"/>
          </w:pPr>
          <w:r w:rsidRPr="00593D2D">
            <w:rPr>
              <w:u w:val="single"/>
            </w:rPr>
            <w:t>For internet documents</w:t>
          </w:r>
        </w:p>
        <w:p w:rsidR="00B702AC" w:rsidRDefault="009E26B2"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B702AC" w:rsidRDefault="009E26B2" w:rsidP="00D84035">
          <w:pPr>
            <w:pStyle w:val="TipText"/>
            <w:ind w:left="1800" w:hanging="540"/>
          </w:pPr>
          <w:r>
            <w:t xml:space="preserve">Amir, N. (2018, October 17). 4 tips for staying on track with your writing. </w:t>
          </w:r>
          <w:r w:rsidRPr="00414D16">
            <w:rPr>
              <w:i/>
            </w:rPr>
            <w:t>Wri</w:t>
          </w:r>
          <w:r w:rsidRPr="00414D16">
            <w:rPr>
              <w:i/>
            </w:rPr>
            <w:t>te Nonfiction now!</w:t>
          </w:r>
          <w:r>
            <w:t xml:space="preserve"> Retrieved from </w:t>
          </w:r>
          <w:r w:rsidRPr="007138FD">
            <w:t>http://writenonfictionnow.com/tips-staying-track-writing/</w:t>
          </w:r>
        </w:p>
        <w:p w:rsidR="00B702AC" w:rsidRDefault="009E26B2" w:rsidP="00D84035">
          <w:pPr>
            <w:pStyle w:val="TipText"/>
          </w:pPr>
          <w:r w:rsidRPr="00593D2D">
            <w:rPr>
              <w:u w:val="single"/>
            </w:rPr>
            <w:t>For online periodicals</w:t>
          </w:r>
        </w:p>
        <w:p w:rsidR="00B702AC" w:rsidRDefault="009E26B2"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w:t>
          </w:r>
          <w:r w:rsidRPr="00365692">
            <w:t>ed from full URL</w:t>
          </w:r>
        </w:p>
        <w:p w:rsidR="00B702AC" w:rsidRDefault="009E26B2"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B702AC" w:rsidRDefault="009E26B2" w:rsidP="00D84035">
          <w:pPr>
            <w:pStyle w:val="TipText"/>
          </w:pPr>
          <w:r w:rsidRPr="00DA6FC3">
            <w:t>When citing</w:t>
          </w:r>
          <w:r w:rsidRPr="00DA6FC3">
            <w:t xml:space="preserve"> magazines, use the format as shown in the following examples:</w:t>
          </w:r>
        </w:p>
        <w:p w:rsidR="00B702AC" w:rsidRPr="00D84035" w:rsidRDefault="009E26B2" w:rsidP="00D84035">
          <w:pPr>
            <w:pStyle w:val="TipText"/>
            <w:rPr>
              <w:u w:val="single"/>
            </w:rPr>
          </w:pPr>
          <w:r w:rsidRPr="00DA6FC3">
            <w:rPr>
              <w:u w:val="single"/>
            </w:rPr>
            <w:t>For magazines and periodicals</w:t>
          </w:r>
        </w:p>
        <w:p w:rsidR="00B702AC" w:rsidRDefault="009E26B2"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B702AC" w:rsidRDefault="009E26B2"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000000" w:rsidRDefault="009E26B2">
          <w:pPr>
            <w:pStyle w:val="851BA1FD7A3B42EB94AE6D617DE28C98"/>
          </w:pPr>
          <w:r>
            <w:t>For more details and guidelines, consult the APA Publication Manual.</w:t>
          </w:r>
        </w:p>
      </w:docPartBody>
    </w:docPart>
    <w:docPart>
      <w:docPartPr>
        <w:name w:val="CF5FA8AE67B641DC8E6D49431B4DFBB7"/>
        <w:category>
          <w:name w:val="General"/>
          <w:gallery w:val="placeholder"/>
        </w:category>
        <w:types>
          <w:type w:val="bbPlcHdr"/>
        </w:types>
        <w:behaviors>
          <w:behavior w:val="content"/>
        </w:behaviors>
        <w:guid w:val="{FC6C2E7C-A4EA-48FE-8149-DA3C32A95C67}"/>
      </w:docPartPr>
      <w:docPartBody>
        <w:p w:rsidR="00000000" w:rsidRDefault="009E26B2">
          <w:pPr>
            <w:pStyle w:val="CF5FA8AE67B641DC8E6D49431B4DFBB7"/>
          </w:pPr>
          <w:bookmarkStart w:id="2" w:name="_Toc527370450"/>
          <w:r w:rsidRPr="001710CE">
            <w:t>Acknowledgments</w:t>
          </w:r>
          <w:bookmarkEnd w:id="2"/>
        </w:p>
      </w:docPartBody>
    </w:docPart>
    <w:docPart>
      <w:docPartPr>
        <w:name w:val="2290AFA95A7640A3B6F43C66E5B31844"/>
        <w:category>
          <w:name w:val="General"/>
          <w:gallery w:val="placeholder"/>
        </w:category>
        <w:types>
          <w:type w:val="bbPlcHdr"/>
        </w:types>
        <w:behaviors>
          <w:behavior w:val="content"/>
        </w:behaviors>
        <w:guid w:val="{967AFC00-2530-4764-8485-495F4FF8FF2F}"/>
      </w:docPartPr>
      <w:docPartBody>
        <w:p w:rsidR="00000000" w:rsidRDefault="009E26B2">
          <w:pPr>
            <w:pStyle w:val="2290AFA95A7640A3B6F43C66E5B31844"/>
          </w:pPr>
          <w:r w:rsidRPr="001710CE">
            <w:t>Insert content here…</w:t>
          </w:r>
        </w:p>
      </w:docPartBody>
    </w:docPart>
    <w:docPart>
      <w:docPartPr>
        <w:name w:val="17B932A2225749E29AD3ACF99E5F080E"/>
        <w:category>
          <w:name w:val="General"/>
          <w:gallery w:val="placeholder"/>
        </w:category>
        <w:types>
          <w:type w:val="bbPlcHdr"/>
        </w:types>
        <w:behaviors>
          <w:behavior w:val="content"/>
        </w:behaviors>
        <w:guid w:val="{B5031136-ED05-4E37-AA66-4E39BC957CC5}"/>
      </w:docPartPr>
      <w:docPartBody>
        <w:p w:rsidR="00000000" w:rsidRDefault="009E26B2">
          <w:pPr>
            <w:pStyle w:val="17B932A2225749E29AD3ACF99E5F080E"/>
          </w:pPr>
          <w:r w:rsidRPr="001710CE">
            <w:t>Thank the key people who inspired you and helped you throughout the process of writing and publishing yo</w:t>
          </w:r>
          <w:r w:rsidRPr="001710CE">
            <w:t>ur work. This is somewhat similar to the dedication page, except here you can elaborate and include more people.</w:t>
          </w:r>
        </w:p>
      </w:docPartBody>
    </w:docPart>
    <w:docPart>
      <w:docPartPr>
        <w:name w:val="A38FC77F459B47B088C9B8CB151FF1DF"/>
        <w:category>
          <w:name w:val="General"/>
          <w:gallery w:val="placeholder"/>
        </w:category>
        <w:types>
          <w:type w:val="bbPlcHdr"/>
        </w:types>
        <w:behaviors>
          <w:behavior w:val="content"/>
        </w:behaviors>
        <w:guid w:val="{E0D73EBD-084E-469A-8F17-275534788517}"/>
      </w:docPartPr>
      <w:docPartBody>
        <w:p w:rsidR="00000000" w:rsidRDefault="009E26B2">
          <w:pPr>
            <w:pStyle w:val="A38FC77F459B47B088C9B8CB151FF1DF"/>
          </w:pPr>
          <w:bookmarkStart w:id="3" w:name="_Toc527370451"/>
          <w:r w:rsidRPr="001710CE">
            <w:t>About the Author</w:t>
          </w:r>
          <w:bookmarkEnd w:id="3"/>
        </w:p>
      </w:docPartBody>
    </w:docPart>
    <w:docPart>
      <w:docPartPr>
        <w:name w:val="897C386FCA184733BC5BF0AC665E6828"/>
        <w:category>
          <w:name w:val="General"/>
          <w:gallery w:val="placeholder"/>
        </w:category>
        <w:types>
          <w:type w:val="bbPlcHdr"/>
        </w:types>
        <w:behaviors>
          <w:behavior w:val="content"/>
        </w:behaviors>
        <w:guid w:val="{DD05BBC7-8098-4ECB-8C6C-DBED9448B4D6}"/>
      </w:docPartPr>
      <w:docPartBody>
        <w:p w:rsidR="00000000" w:rsidRDefault="009E26B2">
          <w:pPr>
            <w:pStyle w:val="897C386FCA184733BC5BF0AC665E6828"/>
          </w:pPr>
          <w:r w:rsidRPr="001710CE">
            <w:t>Insert content here…</w:t>
          </w:r>
        </w:p>
      </w:docPartBody>
    </w:docPart>
    <w:docPart>
      <w:docPartPr>
        <w:name w:val="D1522952F40A4BC782DFB38EDD80467A"/>
        <w:category>
          <w:name w:val="General"/>
          <w:gallery w:val="placeholder"/>
        </w:category>
        <w:types>
          <w:type w:val="bbPlcHdr"/>
        </w:types>
        <w:behaviors>
          <w:behavior w:val="content"/>
        </w:behaviors>
        <w:guid w:val="{1D44F0BC-6117-478A-8505-F04F4B43E97A}"/>
      </w:docPartPr>
      <w:docPartBody>
        <w:p w:rsidR="00B702AC" w:rsidRPr="001710CE" w:rsidRDefault="009E26B2" w:rsidP="001710CE">
          <w:pPr>
            <w:pStyle w:val="TipText"/>
          </w:pPr>
          <w:r>
            <w:t>Write this page in</w:t>
          </w:r>
          <w:r w:rsidRPr="001710CE">
            <w:t xml:space="preserve"> the third person. (For example, use “the author” or your name, not “I.”) The informati</w:t>
          </w:r>
          <w:r w:rsidRPr="001710CE">
            <w:t xml:space="preserve">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B702AC" w:rsidRPr="001710CE" w:rsidRDefault="009E26B2" w:rsidP="00B702AC">
          <w:pPr>
            <w:pStyle w:val="TipText"/>
            <w:numPr>
              <w:ilvl w:val="0"/>
              <w:numId w:val="4"/>
            </w:numPr>
            <w:ind w:left="1080"/>
          </w:pPr>
          <w:r w:rsidRPr="001710CE">
            <w:t>Professional and personal achievements rela</w:t>
          </w:r>
          <w:r w:rsidRPr="001710CE">
            <w:t>ted to the topic at hand</w:t>
          </w:r>
        </w:p>
        <w:p w:rsidR="00B702AC" w:rsidRPr="001710CE" w:rsidRDefault="009E26B2" w:rsidP="00B702AC">
          <w:pPr>
            <w:pStyle w:val="TipText"/>
            <w:numPr>
              <w:ilvl w:val="0"/>
              <w:numId w:val="4"/>
            </w:numPr>
            <w:ind w:left="1080"/>
          </w:pPr>
          <w:r w:rsidRPr="001710CE">
            <w:t>List of other published works and a link to your website</w:t>
          </w:r>
        </w:p>
        <w:p w:rsidR="00B702AC" w:rsidRPr="001710CE" w:rsidRDefault="009E26B2" w:rsidP="00B702AC">
          <w:pPr>
            <w:pStyle w:val="TipText"/>
            <w:numPr>
              <w:ilvl w:val="0"/>
              <w:numId w:val="4"/>
            </w:numPr>
            <w:ind w:left="1080"/>
          </w:pPr>
          <w:r w:rsidRPr="001710CE">
            <w:t>Educational background</w:t>
          </w:r>
        </w:p>
        <w:p w:rsidR="00B702AC" w:rsidRPr="001710CE" w:rsidRDefault="009E26B2" w:rsidP="00B702AC">
          <w:pPr>
            <w:pStyle w:val="TipText"/>
            <w:numPr>
              <w:ilvl w:val="0"/>
              <w:numId w:val="4"/>
            </w:numPr>
            <w:ind w:left="1080"/>
          </w:pPr>
          <w:r w:rsidRPr="001710CE">
            <w:t>Mention other notable experts in the field that you have worked with</w:t>
          </w:r>
        </w:p>
        <w:p w:rsidR="00000000" w:rsidRDefault="009E26B2">
          <w:pPr>
            <w:pStyle w:val="D1522952F40A4BC782DFB38EDD80467A"/>
          </w:pPr>
          <w:r w:rsidRPr="001710CE">
            <w:t>Your area of residence, family status, hobbies, etc.</w:t>
          </w:r>
        </w:p>
      </w:docPartBody>
    </w:docPart>
    <w:docPart>
      <w:docPartPr>
        <w:name w:val="381D26CFF183468C87548D131EDEB2FB"/>
        <w:category>
          <w:name w:val="General"/>
          <w:gallery w:val="placeholder"/>
        </w:category>
        <w:types>
          <w:type w:val="bbPlcHdr"/>
        </w:types>
        <w:behaviors>
          <w:behavior w:val="content"/>
        </w:behaviors>
        <w:guid w:val="{EC3722D6-C3E3-444F-8D95-C2EE6C0927B8}"/>
      </w:docPartPr>
      <w:docPartBody>
        <w:p w:rsidR="00000000" w:rsidRDefault="009E26B2">
          <w:pPr>
            <w:pStyle w:val="381D26CFF183468C87548D131EDEB2FB"/>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B2"/>
    <w:rsid w:val="009E26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81FF8753F6468A923EB31B5AB461B6">
    <w:name w:val="9781FF8753F6468A923EB31B5AB461B6"/>
  </w:style>
  <w:style w:type="paragraph" w:customStyle="1" w:styleId="48051FE7B2A6460EA027E2C698E1AD14">
    <w:name w:val="48051FE7B2A6460EA027E2C698E1AD14"/>
  </w:style>
  <w:style w:type="paragraph" w:customStyle="1" w:styleId="TipText">
    <w:name w:val="Tip Text"/>
    <w:basedOn w:val="Normal"/>
    <w:qFormat/>
    <w:pPr>
      <w:ind w:firstLine="720"/>
    </w:pPr>
    <w:rPr>
      <w:rFonts w:ascii="Calibri" w:eastAsia="Calibri" w:hAnsi="Calibri" w:cs="Times New Roman"/>
      <w:color w:val="5B9BD5" w:themeColor="accent1"/>
      <w:sz w:val="24"/>
      <w:szCs w:val="24"/>
      <w:lang w:bidi="ar-SA"/>
    </w:rPr>
  </w:style>
  <w:style w:type="paragraph" w:customStyle="1" w:styleId="784B7569DB9F47EBA4463229D6BE424E">
    <w:name w:val="784B7569DB9F47EBA4463229D6BE424E"/>
  </w:style>
  <w:style w:type="paragraph" w:customStyle="1" w:styleId="9D3F6BC4A9FD43828FDB1D5A636AC009">
    <w:name w:val="9D3F6BC4A9FD43828FDB1D5A636AC009"/>
  </w:style>
  <w:style w:type="paragraph" w:customStyle="1" w:styleId="F20BDB48D58445A69D012468674A6617">
    <w:name w:val="F20BDB48D58445A69D012468674A6617"/>
  </w:style>
  <w:style w:type="paragraph" w:customStyle="1" w:styleId="18C38D84A36E41AEB102F597167A6A0A">
    <w:name w:val="18C38D84A36E41AEB102F597167A6A0A"/>
  </w:style>
  <w:style w:type="paragraph" w:customStyle="1" w:styleId="53FDF57EBC3645BE954746A9C7707B0B">
    <w:name w:val="53FDF57EBC3645BE954746A9C7707B0B"/>
  </w:style>
  <w:style w:type="paragraph" w:customStyle="1" w:styleId="CCF8A47D1242490E9ED2AFC3391AA8C8">
    <w:name w:val="CCF8A47D1242490E9ED2AFC3391AA8C8"/>
  </w:style>
  <w:style w:type="paragraph" w:customStyle="1" w:styleId="4943AFE05F194D0099F2CF9090C972D1">
    <w:name w:val="4943AFE05F194D0099F2CF9090C972D1"/>
  </w:style>
  <w:style w:type="paragraph" w:customStyle="1" w:styleId="7A6E0832032F4BD896660D7FD39623ED">
    <w:name w:val="7A6E0832032F4BD896660D7FD39623ED"/>
  </w:style>
  <w:style w:type="paragraph" w:customStyle="1" w:styleId="5BAF9B3F5A074393B3AEE567457CE5E0">
    <w:name w:val="5BAF9B3F5A074393B3AEE567457CE5E0"/>
  </w:style>
  <w:style w:type="paragraph" w:customStyle="1" w:styleId="706E0AF5D6F4439890A75619B683295A">
    <w:name w:val="706E0AF5D6F4439890A75619B683295A"/>
  </w:style>
  <w:style w:type="paragraph" w:customStyle="1" w:styleId="9B02CF8F4F484A2393FF36C197FE9B7F">
    <w:name w:val="9B02CF8F4F484A2393FF36C197FE9B7F"/>
  </w:style>
  <w:style w:type="paragraph" w:styleId="ListParagraph">
    <w:name w:val="List Paragraph"/>
    <w:basedOn w:val="Normal"/>
    <w:uiPriority w:val="34"/>
    <w:qFormat/>
    <w:pPr>
      <w:numPr>
        <w:numId w:val="1"/>
      </w:numPr>
      <w:spacing w:before="240" w:after="60"/>
    </w:pPr>
    <w:rPr>
      <w:rFonts w:ascii="Times New Roman" w:eastAsia="Calibri" w:hAnsi="Times New Roman" w:cs="Times New Roman"/>
      <w:color w:val="5B9BD5" w:themeColor="accent1"/>
      <w:sz w:val="24"/>
      <w:szCs w:val="24"/>
      <w:lang w:bidi="ar-SA"/>
    </w:rPr>
  </w:style>
  <w:style w:type="paragraph" w:customStyle="1" w:styleId="7EFDFF60BEC449CB96790E90E0DB94EC">
    <w:name w:val="7EFDFF60BEC449CB96790E90E0DB94EC"/>
  </w:style>
  <w:style w:type="paragraph" w:customStyle="1" w:styleId="ADB292D782B2455A8CDF8F201A4343E2">
    <w:name w:val="ADB292D782B2455A8CDF8F201A4343E2"/>
  </w:style>
  <w:style w:type="paragraph" w:customStyle="1" w:styleId="3A7A5B965BC44CA0B0C14CF19EBBD225">
    <w:name w:val="3A7A5B965BC44CA0B0C14CF19EBBD225"/>
  </w:style>
  <w:style w:type="paragraph" w:customStyle="1" w:styleId="6F8A8B63E2C048079F2E2DD773742601">
    <w:name w:val="6F8A8B63E2C048079F2E2DD773742601"/>
  </w:style>
  <w:style w:type="paragraph" w:customStyle="1" w:styleId="B4D94800A0BC41048F397EF1D6AE7A0B">
    <w:name w:val="B4D94800A0BC41048F397EF1D6AE7A0B"/>
  </w:style>
  <w:style w:type="paragraph" w:customStyle="1" w:styleId="0ABAC4CA0DF9427787AF5CB0E32E4D0B">
    <w:name w:val="0ABAC4CA0DF9427787AF5CB0E32E4D0B"/>
  </w:style>
  <w:style w:type="paragraph" w:customStyle="1" w:styleId="3BEB5B5B68FF4B7B974C60CD21C373A2">
    <w:name w:val="3BEB5B5B68FF4B7B974C60CD21C373A2"/>
  </w:style>
  <w:style w:type="paragraph" w:customStyle="1" w:styleId="88EE97577FF24CEDA4D400F807D2095D">
    <w:name w:val="88EE97577FF24CEDA4D400F807D2095D"/>
  </w:style>
  <w:style w:type="paragraph" w:customStyle="1" w:styleId="2A30BAD1526C4F3F9E88EA94A607E125">
    <w:name w:val="2A30BAD1526C4F3F9E88EA94A607E125"/>
  </w:style>
  <w:style w:type="paragraph" w:customStyle="1" w:styleId="2CD961F24B394E5FA3C086833F5035CE">
    <w:name w:val="2CD961F24B394E5FA3C086833F5035CE"/>
  </w:style>
  <w:style w:type="paragraph" w:customStyle="1" w:styleId="DA3BE099305644DBA92D12C58618C7BB">
    <w:name w:val="DA3BE099305644DBA92D12C58618C7BB"/>
  </w:style>
  <w:style w:type="paragraph" w:customStyle="1" w:styleId="761CFE6072394DDD82222098F4F949E4">
    <w:name w:val="761CFE6072394DDD82222098F4F949E4"/>
  </w:style>
  <w:style w:type="paragraph" w:customStyle="1" w:styleId="FAA854E5BF764DFA837E2C0FB0F7D423">
    <w:name w:val="FAA854E5BF764DFA837E2C0FB0F7D423"/>
  </w:style>
  <w:style w:type="paragraph" w:customStyle="1" w:styleId="D61A67578085442283EE02A788DC3BA3">
    <w:name w:val="D61A67578085442283EE02A788DC3BA3"/>
  </w:style>
  <w:style w:type="paragraph" w:customStyle="1" w:styleId="CA1FC7A8F5664CA1A589CB178400F667">
    <w:name w:val="CA1FC7A8F5664CA1A589CB178400F667"/>
  </w:style>
  <w:style w:type="paragraph" w:customStyle="1" w:styleId="253C7EE704AC46C19FBD666B592F93E5">
    <w:name w:val="253C7EE704AC46C19FBD666B592F93E5"/>
  </w:style>
  <w:style w:type="paragraph" w:customStyle="1" w:styleId="3F26802FD26F42BDB3F91C75261DEA06">
    <w:name w:val="3F26802FD26F42BDB3F91C75261DEA06"/>
  </w:style>
  <w:style w:type="paragraph" w:customStyle="1" w:styleId="11ACBECE1B454EFBA0B59DA3056EF58B">
    <w:name w:val="11ACBECE1B454EFBA0B59DA3056EF58B"/>
  </w:style>
  <w:style w:type="paragraph" w:customStyle="1" w:styleId="38B5D3F444E14905A8F2442A4E3C00E7">
    <w:name w:val="38B5D3F444E14905A8F2442A4E3C00E7"/>
  </w:style>
  <w:style w:type="paragraph" w:customStyle="1" w:styleId="A609DD1884F24E989DD08C5F14D614EF">
    <w:name w:val="A609DD1884F24E989DD08C5F14D614EF"/>
  </w:style>
  <w:style w:type="paragraph" w:styleId="ListBullet">
    <w:name w:val="List Bullet"/>
    <w:basedOn w:val="ListParagraph"/>
    <w:uiPriority w:val="99"/>
    <w:pPr>
      <w:numPr>
        <w:numId w:val="3"/>
      </w:numPr>
      <w:tabs>
        <w:tab w:val="num" w:pos="360"/>
      </w:tabs>
      <w:ind w:left="1080" w:hanging="360"/>
    </w:pPr>
  </w:style>
  <w:style w:type="paragraph" w:customStyle="1" w:styleId="07D4CC621E0446AB890B6410A1B495FA">
    <w:name w:val="07D4CC621E0446AB890B6410A1B495FA"/>
  </w:style>
  <w:style w:type="paragraph" w:customStyle="1" w:styleId="351FCF4120DD430BBB501690334F58E3">
    <w:name w:val="351FCF4120DD430BBB501690334F58E3"/>
  </w:style>
  <w:style w:type="paragraph" w:customStyle="1" w:styleId="29ECCEECD759477695FE9D946B4D5032">
    <w:name w:val="29ECCEECD759477695FE9D946B4D5032"/>
  </w:style>
  <w:style w:type="paragraph" w:customStyle="1" w:styleId="955883884FA34CEA90BCED66F218004E">
    <w:name w:val="955883884FA34CEA90BCED66F218004E"/>
  </w:style>
  <w:style w:type="paragraph" w:customStyle="1" w:styleId="7D124ED89FFF4513985CAE2D62A2320D">
    <w:name w:val="7D124ED89FFF4513985CAE2D62A2320D"/>
  </w:style>
  <w:style w:type="paragraph" w:customStyle="1" w:styleId="EF75932BDE614FC6B50E3C67C52E8BFB">
    <w:name w:val="EF75932BDE614FC6B50E3C67C52E8BFB"/>
  </w:style>
  <w:style w:type="paragraph" w:customStyle="1" w:styleId="FE9DEE931479493DAAE24E659052EAA3">
    <w:name w:val="FE9DEE931479493DAAE24E659052EAA3"/>
  </w:style>
  <w:style w:type="paragraph" w:customStyle="1" w:styleId="63456FB942D648BF8251769009EAC425">
    <w:name w:val="63456FB942D648BF8251769009EAC425"/>
  </w:style>
  <w:style w:type="paragraph" w:customStyle="1" w:styleId="44A8400064B24BB6B26FD50EA4803553">
    <w:name w:val="44A8400064B24BB6B26FD50EA4803553"/>
  </w:style>
  <w:style w:type="paragraph" w:customStyle="1" w:styleId="3B6B785724C34615B1275234F133B015">
    <w:name w:val="3B6B785724C34615B1275234F133B015"/>
  </w:style>
  <w:style w:type="paragraph" w:customStyle="1" w:styleId="0369E860623147F393E693484FA5453A">
    <w:name w:val="0369E860623147F393E693484FA5453A"/>
  </w:style>
  <w:style w:type="paragraph" w:customStyle="1" w:styleId="7B4706C072054CF2880CC85DE9BDF29C">
    <w:name w:val="7B4706C072054CF2880CC85DE9BDF29C"/>
  </w:style>
  <w:style w:type="paragraph" w:customStyle="1" w:styleId="3045D9759D7B473785716236D7BB0D85">
    <w:name w:val="3045D9759D7B473785716236D7BB0D85"/>
  </w:style>
  <w:style w:type="paragraph" w:customStyle="1" w:styleId="F507066A83CE4A2CBCBA86D2FBAE2EFE">
    <w:name w:val="F507066A83CE4A2CBCBA86D2FBAE2EFE"/>
  </w:style>
  <w:style w:type="paragraph" w:customStyle="1" w:styleId="A4D6F63C8D234DEAB02396D10C272010">
    <w:name w:val="A4D6F63C8D234DEAB02396D10C272010"/>
  </w:style>
  <w:style w:type="paragraph" w:customStyle="1" w:styleId="42B61443A7CE44D087865D1E03023543">
    <w:name w:val="42B61443A7CE44D087865D1E03023543"/>
  </w:style>
  <w:style w:type="paragraph" w:customStyle="1" w:styleId="D1386A9736F1456E9EF1AC73B81739E3">
    <w:name w:val="D1386A9736F1456E9EF1AC73B81739E3"/>
  </w:style>
  <w:style w:type="paragraph" w:customStyle="1" w:styleId="A4A996D9897D4A01B39DCA38C58ABAA3">
    <w:name w:val="A4A996D9897D4A01B39DCA38C58ABAA3"/>
  </w:style>
  <w:style w:type="paragraph" w:customStyle="1" w:styleId="74761624E9B54312A943B261C4203E85">
    <w:name w:val="74761624E9B54312A943B261C4203E85"/>
  </w:style>
  <w:style w:type="paragraph" w:customStyle="1" w:styleId="72210A6F191D45C481C9A8DF8D5274CB">
    <w:name w:val="72210A6F191D45C481C9A8DF8D5274CB"/>
  </w:style>
  <w:style w:type="paragraph" w:customStyle="1" w:styleId="B5B8A13963EF4E90AC031DF0667BE776">
    <w:name w:val="B5B8A13963EF4E90AC031DF0667BE776"/>
  </w:style>
  <w:style w:type="paragraph" w:customStyle="1" w:styleId="8FC54D6995644F21852084DDE23FC474">
    <w:name w:val="8FC54D6995644F21852084DDE23FC474"/>
  </w:style>
  <w:style w:type="paragraph" w:customStyle="1" w:styleId="EC33C6809E354267A53F8226289ECD33">
    <w:name w:val="EC33C6809E354267A53F8226289ECD33"/>
  </w:style>
  <w:style w:type="paragraph" w:customStyle="1" w:styleId="1A4B6D0BED79410A9E45B9AEBD633835">
    <w:name w:val="1A4B6D0BED79410A9E45B9AEBD633835"/>
  </w:style>
  <w:style w:type="paragraph" w:customStyle="1" w:styleId="B46023244292487281CF4E739E359508">
    <w:name w:val="B46023244292487281CF4E739E359508"/>
  </w:style>
  <w:style w:type="paragraph" w:customStyle="1" w:styleId="3B1A47C46ABD48F78F9593FF38AC2BC0">
    <w:name w:val="3B1A47C46ABD48F78F9593FF38AC2BC0"/>
  </w:style>
  <w:style w:type="paragraph" w:customStyle="1" w:styleId="FCD4121A99EE4FFCB1EA13A4F44FF135">
    <w:name w:val="FCD4121A99EE4FFCB1EA13A4F44FF135"/>
  </w:style>
  <w:style w:type="paragraph" w:customStyle="1" w:styleId="5630EB27BE2549FF8079D9733B49BF7F">
    <w:name w:val="5630EB27BE2549FF8079D9733B49BF7F"/>
  </w:style>
  <w:style w:type="paragraph" w:customStyle="1" w:styleId="32CAA4C836B64DF5BEBD14AF1E521C22">
    <w:name w:val="32CAA4C836B64DF5BEBD14AF1E521C22"/>
  </w:style>
  <w:style w:type="paragraph" w:customStyle="1" w:styleId="BB603C2A901B48579948A8D6C4CD30E0">
    <w:name w:val="BB603C2A901B48579948A8D6C4CD30E0"/>
  </w:style>
  <w:style w:type="paragraph" w:customStyle="1" w:styleId="AEB5C5740D564B218EB86C60D049F4CB">
    <w:name w:val="AEB5C5740D564B218EB86C60D049F4CB"/>
  </w:style>
  <w:style w:type="paragraph" w:customStyle="1" w:styleId="3215259DABF8446EBA4AF88A2A3AF1C2">
    <w:name w:val="3215259DABF8446EBA4AF88A2A3AF1C2"/>
  </w:style>
  <w:style w:type="paragraph" w:customStyle="1" w:styleId="0357E805E66B40C4834E719FD686A3BA">
    <w:name w:val="0357E805E66B40C4834E719FD686A3BA"/>
  </w:style>
  <w:style w:type="paragraph" w:customStyle="1" w:styleId="EB53524BB5774828AAE2FCE613C3AC02">
    <w:name w:val="EB53524BB5774828AAE2FCE613C3AC02"/>
  </w:style>
  <w:style w:type="paragraph" w:customStyle="1" w:styleId="36BE1564644B47D991C4AD642A7E5B73">
    <w:name w:val="36BE1564644B47D991C4AD642A7E5B73"/>
  </w:style>
  <w:style w:type="paragraph" w:customStyle="1" w:styleId="2589B8ADF39249118DE776D914CE1CE3">
    <w:name w:val="2589B8ADF39249118DE776D914CE1CE3"/>
  </w:style>
  <w:style w:type="paragraph" w:customStyle="1" w:styleId="495B9EEEE5B048DC912C09C53A5F39A9">
    <w:name w:val="495B9EEEE5B048DC912C09C53A5F39A9"/>
  </w:style>
  <w:style w:type="paragraph" w:customStyle="1" w:styleId="C75D516CB04049649BC314B6468E10D8">
    <w:name w:val="C75D516CB04049649BC314B6468E10D8"/>
  </w:style>
  <w:style w:type="paragraph" w:customStyle="1" w:styleId="7FAEC5A9B06B4C52AF748B399196C5FA">
    <w:name w:val="7FAEC5A9B06B4C52AF748B399196C5FA"/>
  </w:style>
  <w:style w:type="paragraph" w:customStyle="1" w:styleId="44535BED20FF47D793DC85087D240F68">
    <w:name w:val="44535BED20FF47D793DC85087D240F68"/>
  </w:style>
  <w:style w:type="paragraph" w:customStyle="1" w:styleId="22954CDA7D0147B2B24EA38F904281E2">
    <w:name w:val="22954CDA7D0147B2B24EA38F904281E2"/>
  </w:style>
  <w:style w:type="paragraph" w:customStyle="1" w:styleId="9A56DB230FAA4BF6B05F632A87AFA441">
    <w:name w:val="9A56DB230FAA4BF6B05F632A87AFA441"/>
  </w:style>
  <w:style w:type="paragraph" w:customStyle="1" w:styleId="35A042143E4A47E8B00C1B83A5221499">
    <w:name w:val="35A042143E4A47E8B00C1B83A5221499"/>
  </w:style>
  <w:style w:type="paragraph" w:customStyle="1" w:styleId="DCEFC47643294324B5516C126985D5BE">
    <w:name w:val="DCEFC47643294324B5516C126985D5BE"/>
  </w:style>
  <w:style w:type="paragraph" w:customStyle="1" w:styleId="AE86E83F81FD4647AC47D06CA9C7E8CB">
    <w:name w:val="AE86E83F81FD4647AC47D06CA9C7E8CB"/>
  </w:style>
  <w:style w:type="paragraph" w:customStyle="1" w:styleId="2CF010B095D9489FBF10959ADDD5CB65">
    <w:name w:val="2CF010B095D9489FBF10959ADDD5CB65"/>
  </w:style>
  <w:style w:type="paragraph" w:customStyle="1" w:styleId="5BFD17A1E21C4F87A24FAFDFE75D5A25">
    <w:name w:val="5BFD17A1E21C4F87A24FAFDFE75D5A25"/>
  </w:style>
  <w:style w:type="paragraph" w:customStyle="1" w:styleId="14EA98D04C42489A91189AE275E3809B">
    <w:name w:val="14EA98D04C42489A91189AE275E3809B"/>
  </w:style>
  <w:style w:type="paragraph" w:customStyle="1" w:styleId="DED2644534C94F01A8629AEA119FD63F">
    <w:name w:val="DED2644534C94F01A8629AEA119FD63F"/>
  </w:style>
  <w:style w:type="paragraph" w:customStyle="1" w:styleId="3C25B560DFEE48CE9EF0AD1E6DB2453E">
    <w:name w:val="3C25B560DFEE48CE9EF0AD1E6DB2453E"/>
  </w:style>
  <w:style w:type="paragraph" w:customStyle="1" w:styleId="6877E7C8CF60473DB0A08B97CE9A1EBD">
    <w:name w:val="6877E7C8CF60473DB0A08B97CE9A1EBD"/>
  </w:style>
  <w:style w:type="paragraph" w:customStyle="1" w:styleId="2FBF696CB8FB4AE8ACE7F8A29B72AF0C">
    <w:name w:val="2FBF696CB8FB4AE8ACE7F8A29B72AF0C"/>
  </w:style>
  <w:style w:type="paragraph" w:customStyle="1" w:styleId="B8EC94008EC44005BA7C54ED25B10B72">
    <w:name w:val="B8EC94008EC44005BA7C54ED25B10B72"/>
  </w:style>
  <w:style w:type="paragraph" w:customStyle="1" w:styleId="511D38484B8646BDAEA2F459F779AD59">
    <w:name w:val="511D38484B8646BDAEA2F459F779AD59"/>
  </w:style>
  <w:style w:type="paragraph" w:customStyle="1" w:styleId="369B5F795C7F4797BE07F5804545ED26">
    <w:name w:val="369B5F795C7F4797BE07F5804545ED26"/>
  </w:style>
  <w:style w:type="paragraph" w:customStyle="1" w:styleId="716952F133BE457AA72CA451EB9A506D">
    <w:name w:val="716952F133BE457AA72CA451EB9A506D"/>
  </w:style>
  <w:style w:type="paragraph" w:customStyle="1" w:styleId="E9B1FB449140418C8A0452526C40473F">
    <w:name w:val="E9B1FB449140418C8A0452526C40473F"/>
  </w:style>
  <w:style w:type="paragraph" w:customStyle="1" w:styleId="598959914E6E4DC086F3FEC78006BDCF">
    <w:name w:val="598959914E6E4DC086F3FEC78006BDCF"/>
  </w:style>
  <w:style w:type="paragraph" w:customStyle="1" w:styleId="0AC2D840F12846AB87819D3341001A71">
    <w:name w:val="0AC2D840F12846AB87819D3341001A71"/>
  </w:style>
  <w:style w:type="paragraph" w:customStyle="1" w:styleId="F2AACAF466B745B6A211605BADADCE14">
    <w:name w:val="F2AACAF466B745B6A211605BADADCE14"/>
  </w:style>
  <w:style w:type="paragraph" w:customStyle="1" w:styleId="A93863BE5F5F40BEB7BDEDA23B000D39">
    <w:name w:val="A93863BE5F5F40BEB7BDEDA23B000D39"/>
  </w:style>
  <w:style w:type="paragraph" w:customStyle="1" w:styleId="DBBCAF90E42549959DC9177D73AB22F1">
    <w:name w:val="DBBCAF90E42549959DC9177D73AB22F1"/>
  </w:style>
  <w:style w:type="paragraph" w:customStyle="1" w:styleId="437708BD2757466D9A981400612C0E23">
    <w:name w:val="437708BD2757466D9A981400612C0E23"/>
  </w:style>
  <w:style w:type="paragraph" w:customStyle="1" w:styleId="5F63246B02D048FC87F6BEBECF28AA74">
    <w:name w:val="5F63246B02D048FC87F6BEBECF28AA74"/>
  </w:style>
  <w:style w:type="paragraph" w:customStyle="1" w:styleId="F627564EF2B842D2BD040BD926069738">
    <w:name w:val="F627564EF2B842D2BD040BD926069738"/>
  </w:style>
  <w:style w:type="paragraph" w:customStyle="1" w:styleId="E2B76254ABA841009A1C576D37F501EB">
    <w:name w:val="E2B76254ABA841009A1C576D37F501EB"/>
  </w:style>
  <w:style w:type="paragraph" w:customStyle="1" w:styleId="73F9736AA68A4C98B16670A254A22916">
    <w:name w:val="73F9736AA68A4C98B16670A254A22916"/>
  </w:style>
  <w:style w:type="paragraph" w:customStyle="1" w:styleId="71B303B3C7C04379A9F0CEC82FE1A71A">
    <w:name w:val="71B303B3C7C04379A9F0CEC82FE1A71A"/>
  </w:style>
  <w:style w:type="paragraph" w:customStyle="1" w:styleId="851BA1FD7A3B42EB94AE6D617DE28C98">
    <w:name w:val="851BA1FD7A3B42EB94AE6D617DE28C98"/>
  </w:style>
  <w:style w:type="paragraph" w:customStyle="1" w:styleId="CF5FA8AE67B641DC8E6D49431B4DFBB7">
    <w:name w:val="CF5FA8AE67B641DC8E6D49431B4DFBB7"/>
  </w:style>
  <w:style w:type="paragraph" w:customStyle="1" w:styleId="2290AFA95A7640A3B6F43C66E5B31844">
    <w:name w:val="2290AFA95A7640A3B6F43C66E5B31844"/>
  </w:style>
  <w:style w:type="paragraph" w:customStyle="1" w:styleId="17B932A2225749E29AD3ACF99E5F080E">
    <w:name w:val="17B932A2225749E29AD3ACF99E5F080E"/>
  </w:style>
  <w:style w:type="paragraph" w:customStyle="1" w:styleId="A38FC77F459B47B088C9B8CB151FF1DF">
    <w:name w:val="A38FC77F459B47B088C9B8CB151FF1DF"/>
  </w:style>
  <w:style w:type="paragraph" w:customStyle="1" w:styleId="897C386FCA184733BC5BF0AC665E6828">
    <w:name w:val="897C386FCA184733BC5BF0AC665E6828"/>
  </w:style>
  <w:style w:type="paragraph" w:customStyle="1" w:styleId="D1522952F40A4BC782DFB38EDD80467A">
    <w:name w:val="D1522952F40A4BC782DFB38EDD80467A"/>
  </w:style>
  <w:style w:type="paragraph" w:customStyle="1" w:styleId="381D26CFF183468C87548D131EDEB2FB">
    <w:name w:val="381D26CFF183468C87548D131EDEB2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3.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E003A5-37EC-4255-BA51-E321E279D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non-fiction.dotx</Template>
  <TotalTime>0</TotalTime>
  <Pages>19</Pages>
  <Words>2986</Words>
  <Characters>17024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19971</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2024-12-19T08:40:00Z</dcterms:created>
  <dcterms:modified xsi:type="dcterms:W3CDTF">2024-12-19T08:46:00Z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